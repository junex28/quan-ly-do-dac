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DF6F6E">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1A1727" w:rsidRPr="008E6629" w:rsidRDefault="001A1727" w:rsidP="00526C0C">
                              <w:pPr>
                                <w:jc w:val="center"/>
                                <w:rPr>
                                  <w:b/>
                                  <w:sz w:val="10"/>
                                  <w:szCs w:val="10"/>
                                </w:rPr>
                              </w:pPr>
                            </w:p>
                            <w:p w:rsidR="001A1727" w:rsidRPr="008E6629" w:rsidRDefault="001A1727" w:rsidP="00526C0C">
                              <w:pPr>
                                <w:jc w:val="center"/>
                                <w:rPr>
                                  <w:szCs w:val="26"/>
                                </w:rPr>
                              </w:pPr>
                              <w:r w:rsidRPr="008E6629">
                                <w:rPr>
                                  <w:szCs w:val="26"/>
                                </w:rPr>
                                <w:t>TRƯỜNG ĐẠI HỌC CÔNG NGHỆ THÔNG TIN</w:t>
                              </w:r>
                            </w:p>
                            <w:p w:rsidR="001A1727" w:rsidRPr="000C0BCC" w:rsidRDefault="001A1727" w:rsidP="00526C0C">
                              <w:pPr>
                                <w:jc w:val="center"/>
                                <w:rPr>
                                  <w:b/>
                                  <w:szCs w:val="26"/>
                                </w:rPr>
                              </w:pPr>
                              <w:r w:rsidRPr="000C0BCC">
                                <w:rPr>
                                  <w:b/>
                                  <w:szCs w:val="26"/>
                                </w:rPr>
                                <w:t>KHOA HỆ THỐNG THÔNG TIN</w:t>
                              </w:r>
                            </w:p>
                            <w:p w:rsidR="001A1727" w:rsidRPr="000C0BCC" w:rsidRDefault="001A1727"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1A1727" w:rsidRPr="000C0BCC" w:rsidRDefault="001A1727" w:rsidP="00526C0C">
                              <w:pPr>
                                <w:jc w:val="center"/>
                                <w:rPr>
                                  <w:sz w:val="28"/>
                                  <w:szCs w:val="28"/>
                                </w:rPr>
                              </w:pPr>
                            </w:p>
                            <w:p w:rsidR="001A1727" w:rsidRPr="000C0BCC" w:rsidRDefault="001A1727" w:rsidP="001E0992">
                              <w:pPr>
                                <w:rPr>
                                  <w:sz w:val="28"/>
                                  <w:szCs w:val="28"/>
                                </w:rPr>
                              </w:pPr>
                            </w:p>
                            <w:p w:rsidR="001A1727" w:rsidRPr="001E0992" w:rsidRDefault="001A1727"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1A1727" w:rsidRDefault="001A1727" w:rsidP="00526C0C">
                              <w:pPr>
                                <w:ind w:firstLine="720"/>
                                <w:rPr>
                                  <w:b/>
                                  <w:i/>
                                  <w:sz w:val="32"/>
                                  <w:szCs w:val="32"/>
                                  <w14:shadow w14:blurRad="50800" w14:dist="38100" w14:dir="2700000" w14:sx="100000" w14:sy="100000" w14:kx="0" w14:ky="0" w14:algn="tl">
                                    <w14:srgbClr w14:val="000000">
                                      <w14:alpha w14:val="60000"/>
                                    </w14:srgbClr>
                                  </w14:shadow>
                                </w:rPr>
                              </w:pPr>
                            </w:p>
                            <w:p w:rsidR="001A1727" w:rsidRDefault="001A1727" w:rsidP="00526C0C">
                              <w:pPr>
                                <w:ind w:firstLine="720"/>
                                <w:rPr>
                                  <w:b/>
                                  <w:sz w:val="28"/>
                                  <w:szCs w:val="28"/>
                                  <w:u w:val="single"/>
                                </w:rPr>
                              </w:pPr>
                              <w:r w:rsidRPr="00415C5B">
                                <w:rPr>
                                  <w:b/>
                                  <w:sz w:val="28"/>
                                  <w:szCs w:val="28"/>
                                  <w:u w:val="single"/>
                                </w:rPr>
                                <w:t>Đề tài:</w:t>
                              </w:r>
                            </w:p>
                            <w:p w:rsidR="001A1727" w:rsidRPr="00415C5B" w:rsidRDefault="001A1727" w:rsidP="00526C0C">
                              <w:pPr>
                                <w:ind w:firstLine="720"/>
                                <w:rPr>
                                  <w:b/>
                                  <w:sz w:val="28"/>
                                  <w:szCs w:val="28"/>
                                  <w:u w:val="single"/>
                                </w:rPr>
                              </w:pPr>
                            </w:p>
                            <w:p w:rsidR="001A1727" w:rsidRDefault="001A1727"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1A1727" w:rsidRPr="001E0992" w:rsidRDefault="001A1727" w:rsidP="001E0992">
                              <w:pPr>
                                <w:rPr>
                                  <w:b/>
                                  <w:sz w:val="48"/>
                                  <w:szCs w:val="48"/>
                                  <w14:shadow w14:blurRad="50800" w14:dist="38100" w14:dir="2700000" w14:sx="100000" w14:sy="100000" w14:kx="0" w14:ky="0" w14:algn="tl">
                                    <w14:srgbClr w14:val="000000">
                                      <w14:alpha w14:val="60000"/>
                                    </w14:srgbClr>
                                  </w14:shadow>
                                </w:rPr>
                              </w:pPr>
                            </w:p>
                            <w:p w:rsidR="001A1727" w:rsidRDefault="001A1727" w:rsidP="00526C0C">
                              <w:pPr>
                                <w:tabs>
                                  <w:tab w:val="left" w:pos="3420"/>
                                </w:tabs>
                                <w:rPr>
                                  <w:b/>
                                  <w:szCs w:val="26"/>
                                </w:rPr>
                              </w:pPr>
                              <w:r w:rsidRPr="000C0BCC">
                                <w:rPr>
                                  <w:sz w:val="28"/>
                                  <w:szCs w:val="28"/>
                                </w:rPr>
                                <w:tab/>
                              </w:r>
                              <w:r w:rsidRPr="00415C5B">
                                <w:rPr>
                                  <w:b/>
                                  <w:szCs w:val="26"/>
                                </w:rPr>
                                <w:t xml:space="preserve">GVHD: </w:t>
                              </w:r>
                            </w:p>
                            <w:p w:rsidR="001A1727" w:rsidRDefault="001A1727"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1A1727" w:rsidRDefault="001A1727" w:rsidP="00526C0C">
                              <w:pPr>
                                <w:tabs>
                                  <w:tab w:val="left" w:pos="3420"/>
                                </w:tabs>
                                <w:rPr>
                                  <w:b/>
                                  <w:szCs w:val="26"/>
                                </w:rPr>
                              </w:pPr>
                              <w:r>
                                <w:rPr>
                                  <w:b/>
                                  <w:szCs w:val="26"/>
                                </w:rPr>
                                <w:tab/>
                                <w:t>Đồng hướng dẫn:</w:t>
                              </w:r>
                            </w:p>
                            <w:p w:rsidR="001A1727" w:rsidRPr="00E13EB9" w:rsidRDefault="001A1727" w:rsidP="00526C0C">
                              <w:pPr>
                                <w:tabs>
                                  <w:tab w:val="left" w:pos="3420"/>
                                </w:tabs>
                                <w:rPr>
                                  <w:szCs w:val="26"/>
                                </w:rPr>
                              </w:pPr>
                              <w:r>
                                <w:rPr>
                                  <w:b/>
                                  <w:szCs w:val="26"/>
                                </w:rPr>
                                <w:tab/>
                              </w:r>
                              <w:r>
                                <w:rPr>
                                  <w:b/>
                                  <w:szCs w:val="26"/>
                                </w:rPr>
                                <w:tab/>
                                <w:t xml:space="preserve"> </w:t>
                              </w:r>
                              <w:r>
                                <w:rPr>
                                  <w:szCs w:val="26"/>
                                </w:rPr>
                                <w:t>ThS. Lê Đăng Khôi</w:t>
                              </w:r>
                            </w:p>
                            <w:p w:rsidR="001A1727" w:rsidRPr="00415C5B" w:rsidRDefault="001A1727" w:rsidP="00526C0C">
                              <w:pPr>
                                <w:tabs>
                                  <w:tab w:val="left" w:pos="3420"/>
                                </w:tabs>
                                <w:rPr>
                                  <w:b/>
                                  <w:szCs w:val="26"/>
                                </w:rPr>
                              </w:pPr>
                              <w:r>
                                <w:rPr>
                                  <w:szCs w:val="26"/>
                                </w:rPr>
                                <w:tab/>
                              </w:r>
                              <w:r w:rsidRPr="00415C5B">
                                <w:rPr>
                                  <w:b/>
                                  <w:szCs w:val="26"/>
                                </w:rPr>
                                <w:t xml:space="preserve">Sinh viên thực hiện:   </w:t>
                              </w:r>
                            </w:p>
                            <w:p w:rsidR="001A1727" w:rsidRPr="00415C5B" w:rsidRDefault="001A1727"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1A1727" w:rsidRDefault="001A1727"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1A1727" w:rsidRPr="00415C5B" w:rsidRDefault="001A1727"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1A1727" w:rsidRDefault="001A1727" w:rsidP="00526C0C">
                              <w:pPr>
                                <w:rPr>
                                  <w:sz w:val="28"/>
                                  <w:szCs w:val="28"/>
                                </w:rPr>
                              </w:pPr>
                            </w:p>
                            <w:p w:rsidR="001A1727" w:rsidRDefault="001A1727" w:rsidP="00526C0C">
                              <w:pPr>
                                <w:rPr>
                                  <w:sz w:val="28"/>
                                  <w:szCs w:val="28"/>
                                </w:rPr>
                              </w:pPr>
                            </w:p>
                            <w:p w:rsidR="001A1727" w:rsidRDefault="001A1727" w:rsidP="00526C0C">
                              <w:pPr>
                                <w:rPr>
                                  <w:sz w:val="28"/>
                                  <w:szCs w:val="28"/>
                                </w:rPr>
                              </w:pPr>
                            </w:p>
                            <w:p w:rsidR="001A1727" w:rsidRDefault="001A1727" w:rsidP="00526C0C">
                              <w:pPr>
                                <w:rPr>
                                  <w:sz w:val="28"/>
                                  <w:szCs w:val="28"/>
                                </w:rPr>
                              </w:pPr>
                            </w:p>
                            <w:p w:rsidR="001A1727" w:rsidRPr="008E6629" w:rsidRDefault="001A1727"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A1727" w:rsidRPr="006270C8" w:rsidRDefault="001A1727"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D15AB8" w:rsidRPr="008E6629" w:rsidRDefault="00D15AB8" w:rsidP="00526C0C">
                        <w:pPr>
                          <w:jc w:val="center"/>
                          <w:rPr>
                            <w:b/>
                            <w:sz w:val="10"/>
                            <w:szCs w:val="10"/>
                          </w:rPr>
                        </w:pPr>
                      </w:p>
                      <w:p w:rsidR="00D15AB8" w:rsidRPr="008E6629" w:rsidRDefault="00D15AB8" w:rsidP="00526C0C">
                        <w:pPr>
                          <w:jc w:val="center"/>
                          <w:rPr>
                            <w:szCs w:val="26"/>
                          </w:rPr>
                        </w:pPr>
                        <w:r w:rsidRPr="008E6629">
                          <w:rPr>
                            <w:szCs w:val="26"/>
                          </w:rPr>
                          <w:t>TRƯỜNG ĐẠI HỌC CÔNG NGHỆ THÔNG TIN</w:t>
                        </w:r>
                      </w:p>
                      <w:p w:rsidR="00D15AB8" w:rsidRPr="000C0BCC" w:rsidRDefault="00D15AB8" w:rsidP="00526C0C">
                        <w:pPr>
                          <w:jc w:val="center"/>
                          <w:rPr>
                            <w:b/>
                            <w:szCs w:val="26"/>
                          </w:rPr>
                        </w:pPr>
                        <w:r w:rsidRPr="000C0BCC">
                          <w:rPr>
                            <w:b/>
                            <w:szCs w:val="26"/>
                          </w:rPr>
                          <w:t>KHOA HỆ THỐNG THÔNG TIN</w:t>
                        </w:r>
                      </w:p>
                      <w:p w:rsidR="00D15AB8" w:rsidRPr="000C0BCC" w:rsidRDefault="00D15AB8"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D15AB8" w:rsidRPr="000C0BCC" w:rsidRDefault="00D15AB8" w:rsidP="00526C0C">
                        <w:pPr>
                          <w:jc w:val="center"/>
                          <w:rPr>
                            <w:sz w:val="28"/>
                            <w:szCs w:val="28"/>
                          </w:rPr>
                        </w:pPr>
                      </w:p>
                      <w:p w:rsidR="00D15AB8" w:rsidRPr="000C0BCC" w:rsidRDefault="00D15AB8" w:rsidP="001E0992">
                        <w:pPr>
                          <w:rPr>
                            <w:sz w:val="28"/>
                            <w:szCs w:val="28"/>
                          </w:rPr>
                        </w:pPr>
                      </w:p>
                      <w:p w:rsidR="00D15AB8" w:rsidRPr="001E0992" w:rsidRDefault="00D15AB8"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D15AB8" w:rsidRDefault="00D15AB8" w:rsidP="00526C0C">
                        <w:pPr>
                          <w:ind w:firstLine="720"/>
                          <w:rPr>
                            <w:b/>
                            <w:i/>
                            <w:sz w:val="32"/>
                            <w:szCs w:val="32"/>
                            <w14:shadow w14:blurRad="50800" w14:dist="38100" w14:dir="2700000" w14:sx="100000" w14:sy="100000" w14:kx="0" w14:ky="0" w14:algn="tl">
                              <w14:srgbClr w14:val="000000">
                                <w14:alpha w14:val="60000"/>
                              </w14:srgbClr>
                            </w14:shadow>
                          </w:rPr>
                        </w:pPr>
                      </w:p>
                      <w:p w:rsidR="00D15AB8" w:rsidRDefault="00D15AB8" w:rsidP="00526C0C">
                        <w:pPr>
                          <w:ind w:firstLine="720"/>
                          <w:rPr>
                            <w:b/>
                            <w:sz w:val="28"/>
                            <w:szCs w:val="28"/>
                            <w:u w:val="single"/>
                          </w:rPr>
                        </w:pPr>
                        <w:r w:rsidRPr="00415C5B">
                          <w:rPr>
                            <w:b/>
                            <w:sz w:val="28"/>
                            <w:szCs w:val="28"/>
                            <w:u w:val="single"/>
                          </w:rPr>
                          <w:t>Đề tài:</w:t>
                        </w:r>
                      </w:p>
                      <w:p w:rsidR="00D15AB8" w:rsidRPr="00415C5B" w:rsidRDefault="00D15AB8" w:rsidP="00526C0C">
                        <w:pPr>
                          <w:ind w:firstLine="720"/>
                          <w:rPr>
                            <w:b/>
                            <w:sz w:val="28"/>
                            <w:szCs w:val="28"/>
                            <w:u w:val="single"/>
                          </w:rPr>
                        </w:pPr>
                      </w:p>
                      <w:p w:rsidR="00D15AB8" w:rsidRDefault="00D15AB8"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D15AB8" w:rsidRPr="001E0992" w:rsidRDefault="00D15AB8" w:rsidP="001E0992">
                        <w:pPr>
                          <w:rPr>
                            <w:b/>
                            <w:sz w:val="48"/>
                            <w:szCs w:val="48"/>
                            <w14:shadow w14:blurRad="50800" w14:dist="38100" w14:dir="2700000" w14:sx="100000" w14:sy="100000" w14:kx="0" w14:ky="0" w14:algn="tl">
                              <w14:srgbClr w14:val="000000">
                                <w14:alpha w14:val="60000"/>
                              </w14:srgbClr>
                            </w14:shadow>
                          </w:rPr>
                        </w:pPr>
                      </w:p>
                      <w:p w:rsidR="00D15AB8" w:rsidRDefault="00D15AB8" w:rsidP="00526C0C">
                        <w:pPr>
                          <w:tabs>
                            <w:tab w:val="left" w:pos="3420"/>
                          </w:tabs>
                          <w:rPr>
                            <w:b/>
                            <w:szCs w:val="26"/>
                          </w:rPr>
                        </w:pPr>
                        <w:r w:rsidRPr="000C0BCC">
                          <w:rPr>
                            <w:sz w:val="28"/>
                            <w:szCs w:val="28"/>
                          </w:rPr>
                          <w:tab/>
                        </w:r>
                        <w:r w:rsidRPr="00415C5B">
                          <w:rPr>
                            <w:b/>
                            <w:szCs w:val="26"/>
                          </w:rPr>
                          <w:t xml:space="preserve">GVHD: </w:t>
                        </w:r>
                      </w:p>
                      <w:p w:rsidR="00D15AB8" w:rsidRDefault="00D15AB8"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D15AB8" w:rsidRDefault="00D15AB8" w:rsidP="00526C0C">
                        <w:pPr>
                          <w:tabs>
                            <w:tab w:val="left" w:pos="3420"/>
                          </w:tabs>
                          <w:rPr>
                            <w:b/>
                            <w:szCs w:val="26"/>
                          </w:rPr>
                        </w:pPr>
                        <w:r>
                          <w:rPr>
                            <w:b/>
                            <w:szCs w:val="26"/>
                          </w:rPr>
                          <w:tab/>
                          <w:t>Đồng hướng dẫn:</w:t>
                        </w:r>
                      </w:p>
                      <w:p w:rsidR="00D15AB8" w:rsidRPr="00E13EB9" w:rsidRDefault="00D15AB8" w:rsidP="00526C0C">
                        <w:pPr>
                          <w:tabs>
                            <w:tab w:val="left" w:pos="3420"/>
                          </w:tabs>
                          <w:rPr>
                            <w:szCs w:val="26"/>
                          </w:rPr>
                        </w:pPr>
                        <w:r>
                          <w:rPr>
                            <w:b/>
                            <w:szCs w:val="26"/>
                          </w:rPr>
                          <w:tab/>
                        </w:r>
                        <w:r>
                          <w:rPr>
                            <w:b/>
                            <w:szCs w:val="26"/>
                          </w:rPr>
                          <w:tab/>
                          <w:t xml:space="preserve"> </w:t>
                        </w:r>
                        <w:r>
                          <w:rPr>
                            <w:szCs w:val="26"/>
                          </w:rPr>
                          <w:t>ThS. Lê Đăng Khôi</w:t>
                        </w:r>
                      </w:p>
                      <w:p w:rsidR="00D15AB8" w:rsidRPr="00415C5B" w:rsidRDefault="00D15AB8" w:rsidP="00526C0C">
                        <w:pPr>
                          <w:tabs>
                            <w:tab w:val="left" w:pos="3420"/>
                          </w:tabs>
                          <w:rPr>
                            <w:b/>
                            <w:szCs w:val="26"/>
                          </w:rPr>
                        </w:pPr>
                        <w:r>
                          <w:rPr>
                            <w:szCs w:val="26"/>
                          </w:rPr>
                          <w:tab/>
                        </w:r>
                        <w:r w:rsidRPr="00415C5B">
                          <w:rPr>
                            <w:b/>
                            <w:szCs w:val="26"/>
                          </w:rPr>
                          <w:t xml:space="preserve">Sinh viên thực hiện:   </w:t>
                        </w:r>
                      </w:p>
                      <w:p w:rsidR="00D15AB8" w:rsidRPr="00415C5B" w:rsidRDefault="00D15AB8"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D15AB8" w:rsidRDefault="00D15AB8"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D15AB8" w:rsidRPr="00415C5B" w:rsidRDefault="00D15AB8"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Default="00D15AB8" w:rsidP="00526C0C">
                        <w:pPr>
                          <w:rPr>
                            <w:sz w:val="28"/>
                            <w:szCs w:val="28"/>
                          </w:rPr>
                        </w:pPr>
                      </w:p>
                      <w:p w:rsidR="00D15AB8" w:rsidRPr="008E6629" w:rsidRDefault="00D15AB8"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D15AB8" w:rsidRPr="006270C8" w:rsidRDefault="00D15AB8" w:rsidP="00526C0C"/>
                    </w:txbxContent>
                  </v:textbox>
                </v:shape>
              </v:group>
            </w:pict>
          </mc:Fallback>
        </mc:AlternateContent>
      </w: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1E0992" w:rsidRPr="00427B70" w:rsidRDefault="001E0992" w:rsidP="00DF6F6E">
      <w:pPr>
        <w:spacing w:line="360" w:lineRule="auto"/>
        <w:jc w:val="both"/>
        <w:rPr>
          <w:rFonts w:cs="Times New Roman"/>
          <w:color w:val="000000" w:themeColor="text1"/>
        </w:rPr>
      </w:pPr>
    </w:p>
    <w:p w:rsidR="007B4C17" w:rsidRDefault="007B4C17" w:rsidP="00DF6F6E">
      <w:pPr>
        <w:spacing w:line="360" w:lineRule="auto"/>
        <w:jc w:val="both"/>
        <w:rPr>
          <w:rFonts w:cs="Times New Roman"/>
          <w:color w:val="000000" w:themeColor="text1"/>
        </w:rPr>
      </w:pPr>
    </w:p>
    <w:p w:rsidR="007B4C17" w:rsidRDefault="007B4C17" w:rsidP="00DF6F6E">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DF6F6E">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DF6F6E">
      <w:pPr>
        <w:spacing w:line="360" w:lineRule="auto"/>
        <w:jc w:val="both"/>
        <w:rPr>
          <w:rFonts w:cs="Times New Roman"/>
          <w:b/>
          <w:color w:val="000000" w:themeColor="text1"/>
        </w:rPr>
      </w:pPr>
    </w:p>
    <w:p w:rsidR="00D368C2" w:rsidRDefault="00D368C2" w:rsidP="00DF6F6E">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DF6F6E">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DF6F6E">
      <w:pPr>
        <w:spacing w:before="0" w:after="200" w:line="360" w:lineRule="auto"/>
        <w:ind w:firstLine="720"/>
        <w:jc w:val="both"/>
      </w:pPr>
      <w:r>
        <w:t>Sau đây là những nội dung được tổng hợp lại trong quá trình thực hiện đề tài:</w:t>
      </w:r>
    </w:p>
    <w:p w:rsidR="00336E3C" w:rsidRDefault="00336E3C" w:rsidP="00DF6F6E">
      <w:pPr>
        <w:spacing w:before="0" w:after="200" w:line="360" w:lineRule="auto"/>
        <w:ind w:firstLine="720"/>
        <w:jc w:val="both"/>
      </w:pPr>
      <w:r>
        <w:t>Chương 1: Tổng quan đề tài</w:t>
      </w:r>
    </w:p>
    <w:p w:rsidR="00336E3C" w:rsidRDefault="00336E3C" w:rsidP="00DF6F6E">
      <w:pPr>
        <w:spacing w:before="0" w:after="200" w:line="360" w:lineRule="auto"/>
        <w:ind w:firstLine="720"/>
        <w:jc w:val="both"/>
      </w:pPr>
      <w:r>
        <w:t>Chương 2: Cơ sở lý thuyết</w:t>
      </w:r>
    </w:p>
    <w:p w:rsidR="00336E3C" w:rsidRDefault="00336E3C" w:rsidP="00DF6F6E">
      <w:pPr>
        <w:spacing w:before="0" w:after="200" w:line="360" w:lineRule="auto"/>
        <w:ind w:firstLine="720"/>
        <w:jc w:val="both"/>
      </w:pPr>
      <w:r>
        <w:t>Chương 3: Thiết kế cơ sở dữ liệu</w:t>
      </w:r>
    </w:p>
    <w:p w:rsidR="00336E3C" w:rsidRDefault="00336E3C" w:rsidP="00DF6F6E">
      <w:pPr>
        <w:spacing w:before="0" w:after="200" w:line="360" w:lineRule="auto"/>
        <w:ind w:firstLine="720"/>
        <w:jc w:val="both"/>
      </w:pPr>
      <w:r>
        <w:t>Chương 4: Xây dựng ứng dụng</w:t>
      </w:r>
    </w:p>
    <w:p w:rsidR="00336E3C" w:rsidRDefault="00336E3C" w:rsidP="00DF6F6E">
      <w:pPr>
        <w:spacing w:before="0" w:after="200" w:line="360" w:lineRule="auto"/>
        <w:ind w:firstLine="720"/>
        <w:jc w:val="both"/>
      </w:pPr>
      <w:r>
        <w:t>Chương 5: Kết quả thu được và hướng phát triển</w:t>
      </w:r>
    </w:p>
    <w:p w:rsidR="007B4C17" w:rsidRDefault="00336E3C" w:rsidP="00DF6F6E">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DF6F6E">
      <w:pPr>
        <w:pStyle w:val="Heading1"/>
        <w:ind w:left="2880"/>
        <w:jc w:val="both"/>
      </w:pPr>
      <w:bookmarkStart w:id="0" w:name="_Toc312828744"/>
      <w:r w:rsidRPr="00FA5CF4">
        <w:lastRenderedPageBreak/>
        <w:t>LỜI CẢM ƠN</w:t>
      </w:r>
      <w:bookmarkEnd w:id="0"/>
    </w:p>
    <w:p w:rsidR="000D6D94" w:rsidRPr="007B4C17" w:rsidRDefault="000D6D94" w:rsidP="00DF6F6E">
      <w:pPr>
        <w:spacing w:line="360" w:lineRule="auto"/>
        <w:ind w:left="2880" w:firstLine="720"/>
        <w:jc w:val="both"/>
        <w:rPr>
          <w:rFonts w:cs="Times New Roman"/>
          <w:b/>
          <w:color w:val="000000" w:themeColor="text1"/>
        </w:rPr>
      </w:pPr>
    </w:p>
    <w:p w:rsidR="001E0992" w:rsidRDefault="007B4C17" w:rsidP="00DF6F6E">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DF6F6E">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DF6F6E">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DF6F6E">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DF6F6E">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7B4C17" w:rsidRDefault="007B4C17" w:rsidP="00DF6F6E">
      <w:pPr>
        <w:spacing w:line="360" w:lineRule="auto"/>
        <w:jc w:val="both"/>
        <w:rPr>
          <w:rFonts w:cs="Times New Roman"/>
          <w:b/>
          <w:color w:val="000000" w:themeColor="text1"/>
          <w:sz w:val="40"/>
        </w:rPr>
      </w:pPr>
    </w:p>
    <w:p w:rsidR="001E0992" w:rsidRPr="00A335F3" w:rsidRDefault="000D6D94" w:rsidP="00DF6F6E">
      <w:pPr>
        <w:pStyle w:val="Heading1"/>
        <w:ind w:left="2160"/>
        <w:jc w:val="both"/>
      </w:pPr>
      <w:bookmarkStart w:id="1" w:name="_Toc312828745"/>
      <w:r w:rsidRPr="00A335F3">
        <w:lastRenderedPageBreak/>
        <w:t>N</w:t>
      </w:r>
      <w:r w:rsidR="001E0992" w:rsidRPr="00A335F3">
        <w:t>HẬN XÉT CỦA KHOA</w:t>
      </w:r>
      <w:bookmarkEnd w:id="1"/>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DF6F6E">
      <w:pPr>
        <w:spacing w:line="360" w:lineRule="auto"/>
        <w:jc w:val="both"/>
        <w:rPr>
          <w:rFonts w:cs="Times New Roman"/>
          <w:color w:val="000000" w:themeColor="text1"/>
        </w:rPr>
      </w:pPr>
      <w:r w:rsidRPr="00427B70">
        <w:rPr>
          <w:rFonts w:cs="Times New Roman"/>
          <w:color w:val="000000" w:themeColor="text1"/>
        </w:rPr>
        <w:t>…………………………………………………………………………………………</w:t>
      </w:r>
    </w:p>
    <w:p w:rsidR="00FC4982" w:rsidRDefault="00D26C6E" w:rsidP="00DF6F6E">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DF6F6E">
      <w:pPr>
        <w:pStyle w:val="Heading1"/>
        <w:jc w:val="both"/>
      </w:pPr>
      <w:bookmarkStart w:id="2" w:name="_Toc312828746"/>
      <w:r w:rsidRPr="00A335F3">
        <w:lastRenderedPageBreak/>
        <w:t xml:space="preserve">NHẬN XÉT CỦA </w:t>
      </w:r>
      <w:r>
        <w:t>giáo viên hướng dẫn</w:t>
      </w:r>
      <w:bookmarkEnd w:id="2"/>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DF6F6E">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DF6F6E">
          <w:pPr>
            <w:pStyle w:val="TOCHeading"/>
            <w:jc w:val="both"/>
            <w:rPr>
              <w:rStyle w:val="Heading1Char"/>
            </w:rPr>
          </w:pPr>
          <w:r w:rsidRPr="00FA5CF4">
            <w:rPr>
              <w:rStyle w:val="Heading1Char"/>
            </w:rPr>
            <w:t>MỤC LỤC</w:t>
          </w:r>
        </w:p>
        <w:p w:rsidR="00DF6F6E" w:rsidRDefault="00A335F3">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12828744" w:history="1">
            <w:r w:rsidR="00DF6F6E" w:rsidRPr="00A3544C">
              <w:rPr>
                <w:rStyle w:val="Hyperlink"/>
                <w:noProof/>
              </w:rPr>
              <w:t>LỜI CẢM ƠN</w:t>
            </w:r>
            <w:r w:rsidR="00DF6F6E">
              <w:rPr>
                <w:noProof/>
                <w:webHidden/>
              </w:rPr>
              <w:tab/>
            </w:r>
            <w:r w:rsidR="00DF6F6E">
              <w:rPr>
                <w:noProof/>
                <w:webHidden/>
              </w:rPr>
              <w:fldChar w:fldCharType="begin"/>
            </w:r>
            <w:r w:rsidR="00DF6F6E">
              <w:rPr>
                <w:noProof/>
                <w:webHidden/>
              </w:rPr>
              <w:instrText xml:space="preserve"> PAGEREF _Toc312828744 \h </w:instrText>
            </w:r>
            <w:r w:rsidR="00DF6F6E">
              <w:rPr>
                <w:noProof/>
                <w:webHidden/>
              </w:rPr>
            </w:r>
            <w:r w:rsidR="00DF6F6E">
              <w:rPr>
                <w:noProof/>
                <w:webHidden/>
              </w:rPr>
              <w:fldChar w:fldCharType="separate"/>
            </w:r>
            <w:r w:rsidR="00DF6F6E">
              <w:rPr>
                <w:noProof/>
                <w:webHidden/>
              </w:rPr>
              <w:t>4</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45" w:history="1">
            <w:r w:rsidR="00DF6F6E" w:rsidRPr="00A3544C">
              <w:rPr>
                <w:rStyle w:val="Hyperlink"/>
                <w:noProof/>
              </w:rPr>
              <w:t>NHẬN XÉT CỦA KHOA</w:t>
            </w:r>
            <w:r w:rsidR="00DF6F6E">
              <w:rPr>
                <w:noProof/>
                <w:webHidden/>
              </w:rPr>
              <w:tab/>
            </w:r>
            <w:r w:rsidR="00DF6F6E">
              <w:rPr>
                <w:noProof/>
                <w:webHidden/>
              </w:rPr>
              <w:fldChar w:fldCharType="begin"/>
            </w:r>
            <w:r w:rsidR="00DF6F6E">
              <w:rPr>
                <w:noProof/>
                <w:webHidden/>
              </w:rPr>
              <w:instrText xml:space="preserve"> PAGEREF _Toc312828745 \h </w:instrText>
            </w:r>
            <w:r w:rsidR="00DF6F6E">
              <w:rPr>
                <w:noProof/>
                <w:webHidden/>
              </w:rPr>
            </w:r>
            <w:r w:rsidR="00DF6F6E">
              <w:rPr>
                <w:noProof/>
                <w:webHidden/>
              </w:rPr>
              <w:fldChar w:fldCharType="separate"/>
            </w:r>
            <w:r w:rsidR="00DF6F6E">
              <w:rPr>
                <w:noProof/>
                <w:webHidden/>
              </w:rPr>
              <w:t>5</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46" w:history="1">
            <w:r w:rsidR="00DF6F6E" w:rsidRPr="00A3544C">
              <w:rPr>
                <w:rStyle w:val="Hyperlink"/>
                <w:noProof/>
              </w:rPr>
              <w:t>NHẬN XÉT CỦA giáo viên hướng dẫn</w:t>
            </w:r>
            <w:r w:rsidR="00DF6F6E">
              <w:rPr>
                <w:noProof/>
                <w:webHidden/>
              </w:rPr>
              <w:tab/>
            </w:r>
            <w:r w:rsidR="00DF6F6E">
              <w:rPr>
                <w:noProof/>
                <w:webHidden/>
              </w:rPr>
              <w:fldChar w:fldCharType="begin"/>
            </w:r>
            <w:r w:rsidR="00DF6F6E">
              <w:rPr>
                <w:noProof/>
                <w:webHidden/>
              </w:rPr>
              <w:instrText xml:space="preserve"> PAGEREF _Toc312828746 \h </w:instrText>
            </w:r>
            <w:r w:rsidR="00DF6F6E">
              <w:rPr>
                <w:noProof/>
                <w:webHidden/>
              </w:rPr>
            </w:r>
            <w:r w:rsidR="00DF6F6E">
              <w:rPr>
                <w:noProof/>
                <w:webHidden/>
              </w:rPr>
              <w:fldChar w:fldCharType="separate"/>
            </w:r>
            <w:r w:rsidR="00DF6F6E">
              <w:rPr>
                <w:noProof/>
                <w:webHidden/>
              </w:rPr>
              <w:t>6</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47" w:history="1">
            <w:r w:rsidR="00DF6F6E" w:rsidRPr="00A3544C">
              <w:rPr>
                <w:rStyle w:val="Hyperlink"/>
                <w:noProof/>
              </w:rPr>
              <w:t>DANH MỤC bảng</w:t>
            </w:r>
            <w:r w:rsidR="00DF6F6E">
              <w:rPr>
                <w:noProof/>
                <w:webHidden/>
              </w:rPr>
              <w:tab/>
            </w:r>
            <w:r w:rsidR="00DF6F6E">
              <w:rPr>
                <w:noProof/>
                <w:webHidden/>
              </w:rPr>
              <w:fldChar w:fldCharType="begin"/>
            </w:r>
            <w:r w:rsidR="00DF6F6E">
              <w:rPr>
                <w:noProof/>
                <w:webHidden/>
              </w:rPr>
              <w:instrText xml:space="preserve"> PAGEREF _Toc312828747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48" w:history="1">
            <w:r w:rsidR="00DF6F6E" w:rsidRPr="00A3544C">
              <w:rPr>
                <w:rStyle w:val="Hyperlink"/>
                <w:noProof/>
              </w:rPr>
              <w:t>DANH MỤC hình vẽ</w:t>
            </w:r>
            <w:r w:rsidR="00DF6F6E">
              <w:rPr>
                <w:noProof/>
                <w:webHidden/>
              </w:rPr>
              <w:tab/>
            </w:r>
            <w:r w:rsidR="00DF6F6E">
              <w:rPr>
                <w:noProof/>
                <w:webHidden/>
              </w:rPr>
              <w:fldChar w:fldCharType="begin"/>
            </w:r>
            <w:r w:rsidR="00DF6F6E">
              <w:rPr>
                <w:noProof/>
                <w:webHidden/>
              </w:rPr>
              <w:instrText xml:space="preserve"> PAGEREF _Toc312828748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49" w:history="1">
            <w:r w:rsidR="00DF6F6E" w:rsidRPr="00A3544C">
              <w:rPr>
                <w:rStyle w:val="Hyperlink"/>
                <w:noProof/>
              </w:rPr>
              <w:t>danh mục từ viết tắt</w:t>
            </w:r>
            <w:r w:rsidR="00DF6F6E">
              <w:rPr>
                <w:noProof/>
                <w:webHidden/>
              </w:rPr>
              <w:tab/>
            </w:r>
            <w:r w:rsidR="00DF6F6E">
              <w:rPr>
                <w:noProof/>
                <w:webHidden/>
              </w:rPr>
              <w:fldChar w:fldCharType="begin"/>
            </w:r>
            <w:r w:rsidR="00DF6F6E">
              <w:rPr>
                <w:noProof/>
                <w:webHidden/>
              </w:rPr>
              <w:instrText xml:space="preserve"> PAGEREF _Toc312828749 \h </w:instrText>
            </w:r>
            <w:r w:rsidR="00DF6F6E">
              <w:rPr>
                <w:noProof/>
                <w:webHidden/>
              </w:rPr>
            </w:r>
            <w:r w:rsidR="00DF6F6E">
              <w:rPr>
                <w:noProof/>
                <w:webHidden/>
              </w:rPr>
              <w:fldChar w:fldCharType="separate"/>
            </w:r>
            <w:r w:rsidR="00DF6F6E">
              <w:rPr>
                <w:noProof/>
                <w:webHidden/>
              </w:rPr>
              <w:t>9</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50" w:history="1">
            <w:r w:rsidR="00DF6F6E" w:rsidRPr="00A3544C">
              <w:rPr>
                <w:rStyle w:val="Hyperlink"/>
                <w:rFonts w:cs="Times New Roman"/>
                <w:noProof/>
              </w:rPr>
              <w:t xml:space="preserve">Chương 1: </w:t>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_Toc312828750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2"/>
            <w:tabs>
              <w:tab w:val="left" w:pos="660"/>
              <w:tab w:val="right" w:leader="dot" w:pos="9017"/>
            </w:tabs>
            <w:rPr>
              <w:rFonts w:asciiTheme="minorHAnsi" w:eastAsiaTheme="minorEastAsia" w:hAnsiTheme="minorHAnsi"/>
              <w:noProof/>
              <w:sz w:val="22"/>
            </w:rPr>
          </w:pPr>
          <w:hyperlink w:anchor="_Toc312828751"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Thông tin chung</w:t>
            </w:r>
            <w:r w:rsidR="00DF6F6E">
              <w:rPr>
                <w:noProof/>
                <w:webHidden/>
              </w:rPr>
              <w:tab/>
            </w:r>
            <w:r w:rsidR="00DF6F6E">
              <w:rPr>
                <w:noProof/>
                <w:webHidden/>
              </w:rPr>
              <w:fldChar w:fldCharType="begin"/>
            </w:r>
            <w:r w:rsidR="00DF6F6E">
              <w:rPr>
                <w:noProof/>
                <w:webHidden/>
              </w:rPr>
              <w:instrText xml:space="preserve"> PAGEREF _Toc312828751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2"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Tên đề tài</w:t>
            </w:r>
            <w:r w:rsidR="00DF6F6E">
              <w:rPr>
                <w:noProof/>
                <w:webHidden/>
              </w:rPr>
              <w:tab/>
            </w:r>
            <w:r w:rsidR="00DF6F6E">
              <w:rPr>
                <w:noProof/>
                <w:webHidden/>
              </w:rPr>
              <w:fldChar w:fldCharType="begin"/>
            </w:r>
            <w:r w:rsidR="00DF6F6E">
              <w:rPr>
                <w:noProof/>
                <w:webHidden/>
              </w:rPr>
              <w:instrText xml:space="preserve"> PAGEREF _Toc312828752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3"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Chuyên ngành</w:t>
            </w:r>
            <w:r w:rsidR="00DF6F6E">
              <w:rPr>
                <w:noProof/>
                <w:webHidden/>
              </w:rPr>
              <w:tab/>
            </w:r>
            <w:r w:rsidR="00DF6F6E">
              <w:rPr>
                <w:noProof/>
                <w:webHidden/>
              </w:rPr>
              <w:fldChar w:fldCharType="begin"/>
            </w:r>
            <w:r w:rsidR="00DF6F6E">
              <w:rPr>
                <w:noProof/>
                <w:webHidden/>
              </w:rPr>
              <w:instrText xml:space="preserve"> PAGEREF _Toc312828753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4" w:history="1">
            <w:r w:rsidR="00DF6F6E" w:rsidRPr="00A3544C">
              <w:rPr>
                <w:rStyle w:val="Hyperlink"/>
                <w:rFonts w:cs="Times New Roman"/>
                <w:noProof/>
              </w:rPr>
              <w:t>1.3.</w:t>
            </w:r>
            <w:r w:rsidR="00DF6F6E">
              <w:rPr>
                <w:rFonts w:asciiTheme="minorHAnsi" w:eastAsiaTheme="minorEastAsia" w:hAnsiTheme="minorHAnsi"/>
                <w:noProof/>
                <w:sz w:val="22"/>
              </w:rPr>
              <w:tab/>
            </w:r>
            <w:r w:rsidR="00DF6F6E" w:rsidRPr="00A3544C">
              <w:rPr>
                <w:rStyle w:val="Hyperlink"/>
                <w:noProof/>
              </w:rPr>
              <w:t>Thông tin người hướng dẫn:</w:t>
            </w:r>
            <w:r w:rsidR="00DF6F6E">
              <w:rPr>
                <w:noProof/>
                <w:webHidden/>
              </w:rPr>
              <w:tab/>
            </w:r>
            <w:r w:rsidR="00DF6F6E">
              <w:rPr>
                <w:noProof/>
                <w:webHidden/>
              </w:rPr>
              <w:fldChar w:fldCharType="begin"/>
            </w:r>
            <w:r w:rsidR="00DF6F6E">
              <w:rPr>
                <w:noProof/>
                <w:webHidden/>
              </w:rPr>
              <w:instrText xml:space="preserve"> PAGEREF _Toc312828754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5" w:history="1">
            <w:r w:rsidR="00DF6F6E" w:rsidRPr="00A3544C">
              <w:rPr>
                <w:rStyle w:val="Hyperlink"/>
                <w:noProof/>
              </w:rPr>
              <w:t>1.4.</w:t>
            </w:r>
            <w:r w:rsidR="00DF6F6E">
              <w:rPr>
                <w:rFonts w:asciiTheme="minorHAnsi" w:eastAsiaTheme="minorEastAsia" w:hAnsiTheme="minorHAnsi"/>
                <w:noProof/>
                <w:sz w:val="22"/>
              </w:rPr>
              <w:tab/>
            </w:r>
            <w:r w:rsidR="00DF6F6E" w:rsidRPr="00A3544C">
              <w:rPr>
                <w:rStyle w:val="Hyperlink"/>
                <w:noProof/>
              </w:rPr>
              <w:t>Thông tin người thực hiện:</w:t>
            </w:r>
            <w:r w:rsidR="00DF6F6E">
              <w:rPr>
                <w:noProof/>
                <w:webHidden/>
              </w:rPr>
              <w:tab/>
            </w:r>
            <w:r w:rsidR="00DF6F6E">
              <w:rPr>
                <w:noProof/>
                <w:webHidden/>
              </w:rPr>
              <w:fldChar w:fldCharType="begin"/>
            </w:r>
            <w:r w:rsidR="00DF6F6E">
              <w:rPr>
                <w:noProof/>
                <w:webHidden/>
              </w:rPr>
              <w:instrText xml:space="preserve"> PAGEREF _Toc312828755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2"/>
            <w:tabs>
              <w:tab w:val="left" w:pos="880"/>
              <w:tab w:val="right" w:leader="dot" w:pos="9017"/>
            </w:tabs>
            <w:rPr>
              <w:rFonts w:asciiTheme="minorHAnsi" w:eastAsiaTheme="minorEastAsia" w:hAnsiTheme="minorHAnsi"/>
              <w:noProof/>
              <w:sz w:val="22"/>
            </w:rPr>
          </w:pPr>
          <w:hyperlink w:anchor="_Toc312828756"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rPr>
              <w:t>Tổng quan đề tài:</w:t>
            </w:r>
            <w:r w:rsidR="00DF6F6E">
              <w:rPr>
                <w:noProof/>
                <w:webHidden/>
              </w:rPr>
              <w:tab/>
            </w:r>
            <w:r w:rsidR="00DF6F6E">
              <w:rPr>
                <w:noProof/>
                <w:webHidden/>
              </w:rPr>
              <w:fldChar w:fldCharType="begin"/>
            </w:r>
            <w:r w:rsidR="00DF6F6E">
              <w:rPr>
                <w:noProof/>
                <w:webHidden/>
              </w:rPr>
              <w:instrText xml:space="preserve"> PAGEREF _Toc312828756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7"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Lý do thực hiện đề tài:</w:t>
            </w:r>
            <w:r w:rsidR="00DF6F6E">
              <w:rPr>
                <w:noProof/>
                <w:webHidden/>
              </w:rPr>
              <w:tab/>
            </w:r>
            <w:r w:rsidR="00DF6F6E">
              <w:rPr>
                <w:noProof/>
                <w:webHidden/>
              </w:rPr>
              <w:fldChar w:fldCharType="begin"/>
            </w:r>
            <w:r w:rsidR="00DF6F6E">
              <w:rPr>
                <w:noProof/>
                <w:webHidden/>
              </w:rPr>
              <w:instrText xml:space="preserve"> PAGEREF _Toc312828757 \h </w:instrText>
            </w:r>
            <w:r w:rsidR="00DF6F6E">
              <w:rPr>
                <w:noProof/>
                <w:webHidden/>
              </w:rPr>
            </w:r>
            <w:r w:rsidR="00DF6F6E">
              <w:rPr>
                <w:noProof/>
                <w:webHidden/>
              </w:rPr>
              <w:fldChar w:fldCharType="separate"/>
            </w:r>
            <w:r w:rsidR="00DF6F6E">
              <w:rPr>
                <w:noProof/>
                <w:webHidden/>
              </w:rPr>
              <w:t>11</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8"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Hiện trạng và nhu cầu</w:t>
            </w:r>
            <w:r w:rsidR="00DF6F6E">
              <w:rPr>
                <w:noProof/>
                <w:webHidden/>
              </w:rPr>
              <w:tab/>
            </w:r>
            <w:r w:rsidR="00DF6F6E">
              <w:rPr>
                <w:noProof/>
                <w:webHidden/>
              </w:rPr>
              <w:fldChar w:fldCharType="begin"/>
            </w:r>
            <w:r w:rsidR="00DF6F6E">
              <w:rPr>
                <w:noProof/>
                <w:webHidden/>
              </w:rPr>
              <w:instrText xml:space="preserve"> PAGEREF _Toc312828758 \h </w:instrText>
            </w:r>
            <w:r w:rsidR="00DF6F6E">
              <w:rPr>
                <w:noProof/>
                <w:webHidden/>
              </w:rPr>
            </w:r>
            <w:r w:rsidR="00DF6F6E">
              <w:rPr>
                <w:noProof/>
                <w:webHidden/>
              </w:rPr>
              <w:fldChar w:fldCharType="separate"/>
            </w:r>
            <w:r w:rsidR="00DF6F6E">
              <w:rPr>
                <w:noProof/>
                <w:webHidden/>
              </w:rPr>
              <w:t>12</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59" w:history="1">
            <w:r w:rsidR="00DF6F6E" w:rsidRPr="00A3544C">
              <w:rPr>
                <w:rStyle w:val="Hyperlink"/>
                <w:noProof/>
                <w14:scene3d>
                  <w14:camera w14:prst="orthographicFront"/>
                  <w14:lightRig w14:rig="threePt" w14:dir="t">
                    <w14:rot w14:lat="0" w14:lon="0" w14:rev="0"/>
                  </w14:lightRig>
                </w14:scene3d>
              </w:rPr>
              <w:t>2.3.</w:t>
            </w:r>
            <w:r w:rsidR="00DF6F6E">
              <w:rPr>
                <w:rFonts w:asciiTheme="minorHAnsi" w:eastAsiaTheme="minorEastAsia" w:hAnsiTheme="minorHAnsi"/>
                <w:noProof/>
                <w:sz w:val="22"/>
              </w:rPr>
              <w:tab/>
            </w:r>
            <w:r w:rsidR="00DF6F6E" w:rsidRPr="00A3544C">
              <w:rPr>
                <w:rStyle w:val="Hyperlink"/>
                <w:noProof/>
              </w:rPr>
              <w:t>Phạm vi nghiên cứu</w:t>
            </w:r>
            <w:r w:rsidR="00DF6F6E">
              <w:rPr>
                <w:noProof/>
                <w:webHidden/>
              </w:rPr>
              <w:tab/>
            </w:r>
            <w:r w:rsidR="00DF6F6E">
              <w:rPr>
                <w:noProof/>
                <w:webHidden/>
              </w:rPr>
              <w:fldChar w:fldCharType="begin"/>
            </w:r>
            <w:r w:rsidR="00DF6F6E">
              <w:rPr>
                <w:noProof/>
                <w:webHidden/>
              </w:rPr>
              <w:instrText xml:space="preserve"> PAGEREF _Toc312828759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0" w:history="1">
            <w:r w:rsidR="00DF6F6E" w:rsidRPr="00A3544C">
              <w:rPr>
                <w:rStyle w:val="Hyperlink"/>
                <w:noProof/>
                <w14:scene3d>
                  <w14:camera w14:prst="orthographicFront"/>
                  <w14:lightRig w14:rig="threePt" w14:dir="t">
                    <w14:rot w14:lat="0" w14:lon="0" w14:rev="0"/>
                  </w14:lightRig>
                </w14:scene3d>
              </w:rPr>
              <w:t>2.4.</w:t>
            </w:r>
            <w:r w:rsidR="00DF6F6E">
              <w:rPr>
                <w:rFonts w:asciiTheme="minorHAnsi" w:eastAsiaTheme="minorEastAsia" w:hAnsiTheme="minorHAnsi"/>
                <w:noProof/>
                <w:sz w:val="22"/>
              </w:rPr>
              <w:tab/>
            </w:r>
            <w:r w:rsidR="00DF6F6E" w:rsidRPr="00A3544C">
              <w:rPr>
                <w:rStyle w:val="Hyperlink"/>
                <w:noProof/>
              </w:rPr>
              <w:t>Phương pháp nghiên cứu</w:t>
            </w:r>
            <w:r w:rsidR="00DF6F6E">
              <w:rPr>
                <w:noProof/>
                <w:webHidden/>
              </w:rPr>
              <w:tab/>
            </w:r>
            <w:r w:rsidR="00DF6F6E">
              <w:rPr>
                <w:noProof/>
                <w:webHidden/>
              </w:rPr>
              <w:fldChar w:fldCharType="begin"/>
            </w:r>
            <w:r w:rsidR="00DF6F6E">
              <w:rPr>
                <w:noProof/>
                <w:webHidden/>
              </w:rPr>
              <w:instrText xml:space="preserve"> PAGEREF _Toc312828760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1" w:history="1">
            <w:r w:rsidR="00DF6F6E" w:rsidRPr="00A3544C">
              <w:rPr>
                <w:rStyle w:val="Hyperlink"/>
                <w:noProof/>
                <w14:scene3d>
                  <w14:camera w14:prst="orthographicFront"/>
                  <w14:lightRig w14:rig="threePt" w14:dir="t">
                    <w14:rot w14:lat="0" w14:lon="0" w14:rev="0"/>
                  </w14:lightRig>
                </w14:scene3d>
              </w:rPr>
              <w:t>2.5.</w:t>
            </w:r>
            <w:r w:rsidR="00DF6F6E">
              <w:rPr>
                <w:rFonts w:asciiTheme="minorHAnsi" w:eastAsiaTheme="minorEastAsia" w:hAnsiTheme="minorHAnsi"/>
                <w:noProof/>
                <w:sz w:val="22"/>
              </w:rPr>
              <w:tab/>
            </w:r>
            <w:r w:rsidR="00DF6F6E" w:rsidRPr="00A3544C">
              <w:rPr>
                <w:rStyle w:val="Hyperlink"/>
                <w:noProof/>
              </w:rPr>
              <w:t>Dự kiến kế hoạch thực hiện</w:t>
            </w:r>
            <w:r w:rsidR="00DF6F6E">
              <w:rPr>
                <w:noProof/>
                <w:webHidden/>
              </w:rPr>
              <w:tab/>
            </w:r>
            <w:r w:rsidR="00DF6F6E">
              <w:rPr>
                <w:noProof/>
                <w:webHidden/>
              </w:rPr>
              <w:fldChar w:fldCharType="begin"/>
            </w:r>
            <w:r w:rsidR="00DF6F6E">
              <w:rPr>
                <w:noProof/>
                <w:webHidden/>
              </w:rPr>
              <w:instrText xml:space="preserve"> PAGEREF _Toc312828761 \h </w:instrText>
            </w:r>
            <w:r w:rsidR="00DF6F6E">
              <w:rPr>
                <w:noProof/>
                <w:webHidden/>
              </w:rPr>
            </w:r>
            <w:r w:rsidR="00DF6F6E">
              <w:rPr>
                <w:noProof/>
                <w:webHidden/>
              </w:rPr>
              <w:fldChar w:fldCharType="separate"/>
            </w:r>
            <w:r w:rsidR="00DF6F6E">
              <w:rPr>
                <w:noProof/>
                <w:webHidden/>
              </w:rPr>
              <w:t>14</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2" w:history="1">
            <w:r w:rsidR="00DF6F6E" w:rsidRPr="00A3544C">
              <w:rPr>
                <w:rStyle w:val="Hyperlink"/>
                <w:noProof/>
                <w14:scene3d>
                  <w14:camera w14:prst="orthographicFront"/>
                  <w14:lightRig w14:rig="threePt" w14:dir="t">
                    <w14:rot w14:lat="0" w14:lon="0" w14:rev="0"/>
                  </w14:lightRig>
                </w14:scene3d>
              </w:rPr>
              <w:t>2.6.</w:t>
            </w:r>
            <w:r w:rsidR="00DF6F6E">
              <w:rPr>
                <w:rFonts w:asciiTheme="minorHAnsi" w:eastAsiaTheme="minorEastAsia" w:hAnsiTheme="minorHAnsi"/>
                <w:noProof/>
                <w:sz w:val="22"/>
              </w:rPr>
              <w:tab/>
            </w:r>
            <w:r w:rsidR="00DF6F6E" w:rsidRPr="00A3544C">
              <w:rPr>
                <w:rStyle w:val="Hyperlink"/>
                <w:noProof/>
              </w:rPr>
              <w:t>Dự kiến kết quả đạt được:</w:t>
            </w:r>
            <w:r w:rsidR="00DF6F6E">
              <w:rPr>
                <w:noProof/>
                <w:webHidden/>
              </w:rPr>
              <w:tab/>
            </w:r>
            <w:r w:rsidR="00DF6F6E">
              <w:rPr>
                <w:noProof/>
                <w:webHidden/>
              </w:rPr>
              <w:fldChar w:fldCharType="begin"/>
            </w:r>
            <w:r w:rsidR="00DF6F6E">
              <w:rPr>
                <w:noProof/>
                <w:webHidden/>
              </w:rPr>
              <w:instrText xml:space="preserve"> PAGEREF _Toc312828762 \h </w:instrText>
            </w:r>
            <w:r w:rsidR="00DF6F6E">
              <w:rPr>
                <w:noProof/>
                <w:webHidden/>
              </w:rPr>
            </w:r>
            <w:r w:rsidR="00DF6F6E">
              <w:rPr>
                <w:noProof/>
                <w:webHidden/>
              </w:rPr>
              <w:fldChar w:fldCharType="separate"/>
            </w:r>
            <w:r w:rsidR="00DF6F6E">
              <w:rPr>
                <w:noProof/>
                <w:webHidden/>
              </w:rPr>
              <w:t>15</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63" w:history="1">
            <w:r w:rsidR="00DF6F6E" w:rsidRPr="00A3544C">
              <w:rPr>
                <w:rStyle w:val="Hyperlink"/>
                <w:noProof/>
              </w:rPr>
              <w:t>Chương 2: CƠ SỞ LÝ THUYẾT</w:t>
            </w:r>
            <w:r w:rsidR="00DF6F6E">
              <w:rPr>
                <w:noProof/>
                <w:webHidden/>
              </w:rPr>
              <w:tab/>
            </w:r>
            <w:r w:rsidR="00DF6F6E">
              <w:rPr>
                <w:noProof/>
                <w:webHidden/>
              </w:rPr>
              <w:fldChar w:fldCharType="begin"/>
            </w:r>
            <w:r w:rsidR="00DF6F6E">
              <w:rPr>
                <w:noProof/>
                <w:webHidden/>
              </w:rPr>
              <w:instrText xml:space="preserve"> PAGEREF _Toc312828763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4D3ADC">
          <w:pPr>
            <w:pStyle w:val="TOC2"/>
            <w:tabs>
              <w:tab w:val="left" w:pos="660"/>
              <w:tab w:val="right" w:leader="dot" w:pos="9017"/>
            </w:tabs>
            <w:rPr>
              <w:rFonts w:asciiTheme="minorHAnsi" w:eastAsiaTheme="minorEastAsia" w:hAnsiTheme="minorHAnsi"/>
              <w:noProof/>
              <w:sz w:val="22"/>
            </w:rPr>
          </w:pPr>
          <w:hyperlink w:anchor="_Toc312828764" w:history="1">
            <w:r w:rsidR="00DF6F6E" w:rsidRPr="00A3544C">
              <w:rPr>
                <w:rStyle w:val="Hyperlink"/>
                <w:noProof/>
              </w:rPr>
              <w:t>I)</w:t>
            </w:r>
            <w:r w:rsidR="00DF6F6E">
              <w:rPr>
                <w:rFonts w:asciiTheme="minorHAnsi" w:eastAsiaTheme="minorEastAsia" w:hAnsiTheme="minorHAnsi"/>
                <w:noProof/>
                <w:sz w:val="22"/>
              </w:rPr>
              <w:tab/>
            </w:r>
            <w:r w:rsidR="00DF6F6E" w:rsidRPr="00A3544C">
              <w:rPr>
                <w:rStyle w:val="Hyperlink"/>
                <w:noProof/>
              </w:rPr>
              <w:t>các quy trình quản lý</w:t>
            </w:r>
            <w:r w:rsidR="00DF6F6E">
              <w:rPr>
                <w:noProof/>
                <w:webHidden/>
              </w:rPr>
              <w:tab/>
            </w:r>
            <w:r w:rsidR="00DF6F6E">
              <w:rPr>
                <w:noProof/>
                <w:webHidden/>
              </w:rPr>
              <w:fldChar w:fldCharType="begin"/>
            </w:r>
            <w:r w:rsidR="00DF6F6E">
              <w:rPr>
                <w:noProof/>
                <w:webHidden/>
              </w:rPr>
              <w:instrText xml:space="preserve"> PAGEREF _Toc312828764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4D3ADC">
          <w:pPr>
            <w:pStyle w:val="TOC3"/>
            <w:tabs>
              <w:tab w:val="left" w:pos="1100"/>
              <w:tab w:val="right" w:leader="dot" w:pos="9017"/>
            </w:tabs>
            <w:rPr>
              <w:rFonts w:asciiTheme="minorHAnsi" w:eastAsiaTheme="minorEastAsia" w:hAnsiTheme="minorHAnsi"/>
              <w:noProof/>
              <w:sz w:val="22"/>
            </w:rPr>
          </w:pPr>
          <w:hyperlink w:anchor="_Toc312828765" w:history="1">
            <w:r w:rsidR="00DF6F6E" w:rsidRPr="00A3544C">
              <w:rPr>
                <w:rStyle w:val="Hyperlink"/>
                <w:noProof/>
              </w:rPr>
              <w:t>1.1</w:t>
            </w:r>
            <w:r w:rsidR="00DF6F6E">
              <w:rPr>
                <w:rFonts w:asciiTheme="minorHAnsi" w:eastAsiaTheme="minorEastAsia" w:hAnsiTheme="minorHAnsi"/>
                <w:noProof/>
                <w:sz w:val="22"/>
              </w:rPr>
              <w:tab/>
            </w:r>
            <w:r w:rsidR="00DF6F6E" w:rsidRPr="00A3544C">
              <w:rPr>
                <w:rStyle w:val="Hyperlink"/>
                <w:noProof/>
              </w:rPr>
              <w:t>Quy trình quản lý cấp phép</w:t>
            </w:r>
            <w:r w:rsidR="00DF6F6E">
              <w:rPr>
                <w:noProof/>
                <w:webHidden/>
              </w:rPr>
              <w:tab/>
            </w:r>
            <w:r w:rsidR="00DF6F6E">
              <w:rPr>
                <w:noProof/>
                <w:webHidden/>
              </w:rPr>
              <w:fldChar w:fldCharType="begin"/>
            </w:r>
            <w:r w:rsidR="00DF6F6E">
              <w:rPr>
                <w:noProof/>
                <w:webHidden/>
              </w:rPr>
              <w:instrText xml:space="preserve"> PAGEREF _Toc312828765 \h </w:instrText>
            </w:r>
            <w:r w:rsidR="00DF6F6E">
              <w:rPr>
                <w:noProof/>
                <w:webHidden/>
              </w:rPr>
            </w:r>
            <w:r w:rsidR="00DF6F6E">
              <w:rPr>
                <w:noProof/>
                <w:webHidden/>
              </w:rPr>
              <w:fldChar w:fldCharType="separate"/>
            </w:r>
            <w:r w:rsidR="00DF6F6E">
              <w:rPr>
                <w:noProof/>
                <w:webHidden/>
              </w:rPr>
              <w:t>16</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6" w:history="1">
            <w:r w:rsidR="00DF6F6E" w:rsidRPr="00A3544C">
              <w:rPr>
                <w:rStyle w:val="Hyperlink"/>
                <w:noProof/>
              </w:rPr>
              <w:t>1.2.</w:t>
            </w:r>
            <w:r w:rsidR="00DF6F6E">
              <w:rPr>
                <w:rFonts w:asciiTheme="minorHAnsi" w:eastAsiaTheme="minorEastAsia" w:hAnsiTheme="minorHAnsi"/>
                <w:noProof/>
                <w:sz w:val="22"/>
              </w:rPr>
              <w:tab/>
            </w:r>
            <w:r w:rsidR="00DF6F6E" w:rsidRPr="00A3544C">
              <w:rPr>
                <w:rStyle w:val="Hyperlink"/>
                <w:noProof/>
              </w:rPr>
              <w:t>Quy trình quản lý hoạt động (công trình đo đạc và bản đồ)</w:t>
            </w:r>
            <w:r w:rsidR="00DF6F6E">
              <w:rPr>
                <w:noProof/>
                <w:webHidden/>
              </w:rPr>
              <w:tab/>
            </w:r>
            <w:r w:rsidR="00DF6F6E">
              <w:rPr>
                <w:noProof/>
                <w:webHidden/>
              </w:rPr>
              <w:fldChar w:fldCharType="begin"/>
            </w:r>
            <w:r w:rsidR="00DF6F6E">
              <w:rPr>
                <w:noProof/>
                <w:webHidden/>
              </w:rPr>
              <w:instrText xml:space="preserve"> PAGEREF _Toc312828766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4D3ADC">
          <w:pPr>
            <w:pStyle w:val="TOC2"/>
            <w:tabs>
              <w:tab w:val="left" w:pos="880"/>
              <w:tab w:val="right" w:leader="dot" w:pos="9017"/>
            </w:tabs>
            <w:rPr>
              <w:rFonts w:asciiTheme="minorHAnsi" w:eastAsiaTheme="minorEastAsia" w:hAnsiTheme="minorHAnsi"/>
              <w:noProof/>
              <w:sz w:val="22"/>
            </w:rPr>
          </w:pPr>
          <w:hyperlink w:anchor="_Toc312828767" w:history="1">
            <w:r w:rsidR="00DF6F6E" w:rsidRPr="00A3544C">
              <w:rPr>
                <w:rStyle w:val="Hyperlink"/>
                <w:noProof/>
              </w:rPr>
              <w:t>II)</w:t>
            </w:r>
            <w:r w:rsidR="00DF6F6E">
              <w:rPr>
                <w:rFonts w:asciiTheme="minorHAnsi" w:eastAsiaTheme="minorEastAsia" w:hAnsiTheme="minorHAnsi"/>
                <w:noProof/>
                <w:sz w:val="22"/>
              </w:rPr>
              <w:tab/>
            </w:r>
            <w:r w:rsidR="00DF6F6E" w:rsidRPr="00A3544C">
              <w:rPr>
                <w:rStyle w:val="Hyperlink"/>
                <w:noProof/>
                <w:lang w:val="vi-VN"/>
              </w:rPr>
              <w:t xml:space="preserve">Tổng quan </w:t>
            </w:r>
            <w:r w:rsidR="00DF6F6E" w:rsidRPr="00A3544C">
              <w:rPr>
                <w:rStyle w:val="Hyperlink"/>
                <w:noProof/>
              </w:rPr>
              <w:t>công nghệ</w:t>
            </w:r>
            <w:r w:rsidR="00DF6F6E">
              <w:rPr>
                <w:noProof/>
                <w:webHidden/>
              </w:rPr>
              <w:tab/>
            </w:r>
            <w:r w:rsidR="00DF6F6E">
              <w:rPr>
                <w:noProof/>
                <w:webHidden/>
              </w:rPr>
              <w:fldChar w:fldCharType="begin"/>
            </w:r>
            <w:r w:rsidR="00DF6F6E">
              <w:rPr>
                <w:noProof/>
                <w:webHidden/>
              </w:rPr>
              <w:instrText xml:space="preserve"> PAGEREF _Toc312828767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8" w:history="1">
            <w:r w:rsidR="00DF6F6E" w:rsidRPr="00A3544C">
              <w:rPr>
                <w:rStyle w:val="Hyperlink"/>
                <w:noProof/>
                <w14:scene3d>
                  <w14:camera w14:prst="orthographicFront"/>
                  <w14:lightRig w14:rig="threePt" w14:dir="t">
                    <w14:rot w14:lat="0" w14:lon="0" w14:rev="0"/>
                  </w14:lightRig>
                </w14:scene3d>
              </w:rPr>
              <w:t>2.1.</w:t>
            </w:r>
            <w:r w:rsidR="00DF6F6E">
              <w:rPr>
                <w:rFonts w:asciiTheme="minorHAnsi" w:eastAsiaTheme="minorEastAsia" w:hAnsiTheme="minorHAnsi"/>
                <w:noProof/>
                <w:sz w:val="22"/>
              </w:rPr>
              <w:tab/>
            </w:r>
            <w:r w:rsidR="00DF6F6E" w:rsidRPr="00A3544C">
              <w:rPr>
                <w:rStyle w:val="Hyperlink"/>
                <w:noProof/>
              </w:rPr>
              <w:t>Tổng quan công nghệ dùng thiết kế cơ sở dữ liệu</w:t>
            </w:r>
            <w:r w:rsidR="00DF6F6E">
              <w:rPr>
                <w:noProof/>
                <w:webHidden/>
              </w:rPr>
              <w:tab/>
            </w:r>
            <w:r w:rsidR="00DF6F6E">
              <w:rPr>
                <w:noProof/>
                <w:webHidden/>
              </w:rPr>
              <w:fldChar w:fldCharType="begin"/>
            </w:r>
            <w:r w:rsidR="00DF6F6E">
              <w:rPr>
                <w:noProof/>
                <w:webHidden/>
              </w:rPr>
              <w:instrText xml:space="preserve"> PAGEREF _Toc312828768 \h </w:instrText>
            </w:r>
            <w:r w:rsidR="00DF6F6E">
              <w:rPr>
                <w:noProof/>
                <w:webHidden/>
              </w:rPr>
            </w:r>
            <w:r w:rsidR="00DF6F6E">
              <w:rPr>
                <w:noProof/>
                <w:webHidden/>
              </w:rPr>
              <w:fldChar w:fldCharType="separate"/>
            </w:r>
            <w:r w:rsidR="00DF6F6E">
              <w:rPr>
                <w:noProof/>
                <w:webHidden/>
              </w:rPr>
              <w:t>18</w:t>
            </w:r>
            <w:r w:rsidR="00DF6F6E">
              <w:rPr>
                <w:noProof/>
                <w:webHidden/>
              </w:rPr>
              <w:fldChar w:fldCharType="end"/>
            </w:r>
          </w:hyperlink>
        </w:p>
        <w:p w:rsidR="00DF6F6E" w:rsidRDefault="004D3ADC">
          <w:pPr>
            <w:pStyle w:val="TOC3"/>
            <w:tabs>
              <w:tab w:val="left" w:pos="1320"/>
              <w:tab w:val="right" w:leader="dot" w:pos="9017"/>
            </w:tabs>
            <w:rPr>
              <w:rFonts w:asciiTheme="minorHAnsi" w:eastAsiaTheme="minorEastAsia" w:hAnsiTheme="minorHAnsi"/>
              <w:noProof/>
              <w:sz w:val="22"/>
            </w:rPr>
          </w:pPr>
          <w:hyperlink w:anchor="_Toc312828769" w:history="1">
            <w:r w:rsidR="00DF6F6E" w:rsidRPr="00A3544C">
              <w:rPr>
                <w:rStyle w:val="Hyperlink"/>
                <w:noProof/>
                <w14:scene3d>
                  <w14:camera w14:prst="orthographicFront"/>
                  <w14:lightRig w14:rig="threePt" w14:dir="t">
                    <w14:rot w14:lat="0" w14:lon="0" w14:rev="0"/>
                  </w14:lightRig>
                </w14:scene3d>
              </w:rPr>
              <w:t>2.2.</w:t>
            </w:r>
            <w:r w:rsidR="00DF6F6E">
              <w:rPr>
                <w:rFonts w:asciiTheme="minorHAnsi" w:eastAsiaTheme="minorEastAsia" w:hAnsiTheme="minorHAnsi"/>
                <w:noProof/>
                <w:sz w:val="22"/>
              </w:rPr>
              <w:tab/>
            </w:r>
            <w:r w:rsidR="00DF6F6E" w:rsidRPr="00A3544C">
              <w:rPr>
                <w:rStyle w:val="Hyperlink"/>
                <w:noProof/>
              </w:rPr>
              <w:t>Tổng quan công nghệ sử dụng xây dựng ứng dụng</w:t>
            </w:r>
            <w:r w:rsidR="00DF6F6E">
              <w:rPr>
                <w:noProof/>
                <w:webHidden/>
              </w:rPr>
              <w:tab/>
            </w:r>
            <w:r w:rsidR="00DF6F6E">
              <w:rPr>
                <w:noProof/>
                <w:webHidden/>
              </w:rPr>
              <w:fldChar w:fldCharType="begin"/>
            </w:r>
            <w:r w:rsidR="00DF6F6E">
              <w:rPr>
                <w:noProof/>
                <w:webHidden/>
              </w:rPr>
              <w:instrText xml:space="preserve"> PAGEREF _Toc312828769 \h </w:instrText>
            </w:r>
            <w:r w:rsidR="00DF6F6E">
              <w:rPr>
                <w:noProof/>
                <w:webHidden/>
              </w:rPr>
            </w:r>
            <w:r w:rsidR="00DF6F6E">
              <w:rPr>
                <w:noProof/>
                <w:webHidden/>
              </w:rPr>
              <w:fldChar w:fldCharType="separate"/>
            </w:r>
            <w:r w:rsidR="00DF6F6E">
              <w:rPr>
                <w:noProof/>
                <w:webHidden/>
              </w:rPr>
              <w:t>20</w:t>
            </w:r>
            <w:r w:rsidR="00DF6F6E">
              <w:rPr>
                <w:noProof/>
                <w:webHidden/>
              </w:rPr>
              <w:fldChar w:fldCharType="end"/>
            </w:r>
          </w:hyperlink>
        </w:p>
        <w:p w:rsidR="00DF6F6E" w:rsidRDefault="004D3ADC">
          <w:pPr>
            <w:pStyle w:val="TOC1"/>
            <w:tabs>
              <w:tab w:val="right" w:leader="dot" w:pos="9017"/>
            </w:tabs>
            <w:rPr>
              <w:rFonts w:asciiTheme="minorHAnsi" w:eastAsiaTheme="minorEastAsia" w:hAnsiTheme="minorHAnsi"/>
              <w:noProof/>
              <w:sz w:val="22"/>
            </w:rPr>
          </w:pPr>
          <w:hyperlink w:anchor="_Toc312828770" w:history="1">
            <w:r w:rsidR="00DF6F6E" w:rsidRPr="00A3544C">
              <w:rPr>
                <w:rStyle w:val="Hyperlink"/>
                <w:noProof/>
              </w:rPr>
              <w:t>TÀI LIỆU THAM KHẢO</w:t>
            </w:r>
            <w:r w:rsidR="00DF6F6E">
              <w:rPr>
                <w:noProof/>
                <w:webHidden/>
              </w:rPr>
              <w:tab/>
            </w:r>
            <w:r w:rsidR="00DF6F6E">
              <w:rPr>
                <w:noProof/>
                <w:webHidden/>
              </w:rPr>
              <w:fldChar w:fldCharType="begin"/>
            </w:r>
            <w:r w:rsidR="00DF6F6E">
              <w:rPr>
                <w:noProof/>
                <w:webHidden/>
              </w:rPr>
              <w:instrText xml:space="preserve"> PAGEREF _Toc312828770 \h </w:instrText>
            </w:r>
            <w:r w:rsidR="00DF6F6E">
              <w:rPr>
                <w:noProof/>
                <w:webHidden/>
              </w:rPr>
            </w:r>
            <w:r w:rsidR="00DF6F6E">
              <w:rPr>
                <w:noProof/>
                <w:webHidden/>
              </w:rPr>
              <w:fldChar w:fldCharType="separate"/>
            </w:r>
            <w:r w:rsidR="00DF6F6E">
              <w:rPr>
                <w:noProof/>
                <w:webHidden/>
              </w:rPr>
              <w:t>31</w:t>
            </w:r>
            <w:r w:rsidR="00DF6F6E">
              <w:rPr>
                <w:noProof/>
                <w:webHidden/>
              </w:rPr>
              <w:fldChar w:fldCharType="end"/>
            </w:r>
          </w:hyperlink>
        </w:p>
        <w:p w:rsidR="00A335F3" w:rsidRDefault="00A335F3" w:rsidP="00DF6F6E">
          <w:pPr>
            <w:spacing w:line="360" w:lineRule="auto"/>
            <w:jc w:val="both"/>
          </w:pPr>
          <w:r>
            <w:rPr>
              <w:b/>
              <w:bCs/>
              <w:noProof/>
            </w:rPr>
            <w:fldChar w:fldCharType="end"/>
          </w:r>
        </w:p>
      </w:sdtContent>
    </w:sdt>
    <w:p w:rsidR="00A335F3" w:rsidRDefault="00A335F3" w:rsidP="00DF6F6E">
      <w:pPr>
        <w:spacing w:line="360" w:lineRule="auto"/>
        <w:jc w:val="both"/>
        <w:rPr>
          <w:rFonts w:cs="Times New Roman"/>
          <w:color w:val="000000" w:themeColor="text1"/>
        </w:rPr>
      </w:pPr>
    </w:p>
    <w:p w:rsidR="00A335F3" w:rsidRDefault="00A335F3" w:rsidP="00DF6F6E">
      <w:pPr>
        <w:spacing w:before="0" w:after="200" w:line="360" w:lineRule="auto"/>
        <w:jc w:val="both"/>
        <w:rPr>
          <w:rFonts w:cs="Times New Roman"/>
          <w:color w:val="000000" w:themeColor="text1"/>
        </w:rPr>
      </w:pPr>
      <w:r>
        <w:rPr>
          <w:rFonts w:cs="Times New Roman"/>
          <w:color w:val="000000" w:themeColor="text1"/>
        </w:rPr>
        <w:lastRenderedPageBreak/>
        <w:br w:type="page"/>
      </w:r>
    </w:p>
    <w:p w:rsidR="00427B70" w:rsidRPr="00FA5CF4" w:rsidRDefault="00427B70" w:rsidP="00DF6F6E">
      <w:pPr>
        <w:pStyle w:val="Heading1"/>
        <w:ind w:left="2160"/>
      </w:pPr>
      <w:bookmarkStart w:id="3" w:name="_Toc312828747"/>
      <w:r w:rsidRPr="00FA5CF4">
        <w:lastRenderedPageBreak/>
        <w:t xml:space="preserve">DANH MỤC </w:t>
      </w:r>
      <w:r w:rsidR="00E02C4D">
        <w:t>bảng</w:t>
      </w:r>
      <w:bookmarkEnd w:id="3"/>
    </w:p>
    <w:p w:rsidR="00DF6F6E" w:rsidRDefault="00DF6F6E">
      <w:pPr>
        <w:pStyle w:val="TableofFigures"/>
        <w:tabs>
          <w:tab w:val="right" w:leader="dot" w:pos="9017"/>
        </w:tabs>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2.2." </w:instrText>
      </w:r>
      <w:r>
        <w:rPr>
          <w:rFonts w:cs="Times New Roman"/>
          <w:color w:val="000000" w:themeColor="text1"/>
        </w:rPr>
        <w:fldChar w:fldCharType="separate"/>
      </w:r>
      <w:hyperlink w:anchor="_Toc312828735" w:history="1">
        <w:r w:rsidRPr="00C1013A">
          <w:rPr>
            <w:rStyle w:val="Hyperlink"/>
            <w:i/>
            <w:noProof/>
          </w:rPr>
          <w:t>Bảng 2.2. 1. Bảng thể hiện ánh xạ các đối tượng trong LINQ to SQL</w:t>
        </w:r>
        <w:r>
          <w:rPr>
            <w:noProof/>
            <w:webHidden/>
          </w:rPr>
          <w:tab/>
        </w:r>
        <w:r>
          <w:rPr>
            <w:noProof/>
            <w:webHidden/>
          </w:rPr>
          <w:fldChar w:fldCharType="begin"/>
        </w:r>
        <w:r>
          <w:rPr>
            <w:noProof/>
            <w:webHidden/>
          </w:rPr>
          <w:instrText xml:space="preserve"> PAGEREF _Toc312828735 \h </w:instrText>
        </w:r>
        <w:r>
          <w:rPr>
            <w:noProof/>
            <w:webHidden/>
          </w:rPr>
        </w:r>
        <w:r>
          <w:rPr>
            <w:noProof/>
            <w:webHidden/>
          </w:rPr>
          <w:fldChar w:fldCharType="separate"/>
        </w:r>
        <w:r>
          <w:rPr>
            <w:noProof/>
            <w:webHidden/>
          </w:rPr>
          <w:t>28</w:t>
        </w:r>
        <w:r>
          <w:rPr>
            <w:noProof/>
            <w:webHidden/>
          </w:rPr>
          <w:fldChar w:fldCharType="end"/>
        </w:r>
      </w:hyperlink>
    </w:p>
    <w:p w:rsidR="00D66468" w:rsidRDefault="00DF6F6E" w:rsidP="00DF6F6E">
      <w:pPr>
        <w:pStyle w:val="TableofFigures"/>
        <w:tabs>
          <w:tab w:val="right" w:leader="dot" w:pos="9017"/>
        </w:tabs>
        <w:spacing w:line="360" w:lineRule="auto"/>
        <w:jc w:val="both"/>
        <w:rPr>
          <w:rFonts w:cs="Times New Roman"/>
          <w:color w:val="000000" w:themeColor="text1"/>
        </w:rPr>
      </w:pPr>
      <w:r>
        <w:rPr>
          <w:rFonts w:cs="Times New Roman"/>
          <w:color w:val="000000" w:themeColor="text1"/>
        </w:rPr>
        <w:fldChar w:fldCharType="end"/>
      </w:r>
    </w:p>
    <w:p w:rsidR="00DF6F6E" w:rsidRDefault="00DF6F6E" w:rsidP="00DF6F6E">
      <w:pPr>
        <w:pStyle w:val="Heading1"/>
        <w:jc w:val="both"/>
      </w:pPr>
      <w:bookmarkStart w:id="4" w:name="_Toc312828748"/>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rsidP="00DF6F6E">
      <w:pPr>
        <w:pStyle w:val="Heading1"/>
        <w:jc w:val="both"/>
      </w:pPr>
    </w:p>
    <w:p w:rsidR="00DF6F6E" w:rsidRDefault="00DF6F6E">
      <w:pPr>
        <w:spacing w:before="0" w:after="200"/>
        <w:rPr>
          <w:rFonts w:eastAsiaTheme="majorEastAsia" w:cstheme="majorBidi"/>
          <w:b/>
          <w:bCs/>
          <w:caps/>
          <w:sz w:val="30"/>
          <w:szCs w:val="28"/>
        </w:rPr>
      </w:pPr>
      <w:r>
        <w:br w:type="page"/>
      </w:r>
    </w:p>
    <w:p w:rsidR="00967B93" w:rsidRDefault="00427B70" w:rsidP="00DF6F6E">
      <w:pPr>
        <w:pStyle w:val="Heading1"/>
        <w:ind w:left="2160"/>
        <w:jc w:val="both"/>
      </w:pPr>
      <w:r w:rsidRPr="00FA5CF4">
        <w:lastRenderedPageBreak/>
        <w:t xml:space="preserve">DANH MỤC </w:t>
      </w:r>
      <w:r w:rsidR="00E02C4D">
        <w:t>hình vẽ</w:t>
      </w:r>
      <w:bookmarkEnd w:id="4"/>
    </w:p>
    <w:p w:rsidR="00DF6F6E" w:rsidRDefault="00177BFE">
      <w:pPr>
        <w:pStyle w:val="TableofFigures"/>
        <w:tabs>
          <w:tab w:val="right" w:leader="dot" w:pos="9017"/>
        </w:tabs>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12828648" w:history="1">
        <w:r w:rsidR="00DF6F6E" w:rsidRPr="006B1A69">
          <w:rPr>
            <w:rStyle w:val="Hyperlink"/>
            <w:rFonts w:cs="Times New Roman"/>
            <w:i/>
            <w:noProof/>
          </w:rPr>
          <w:t>Hình 2.2. 1. Tổng quan ArcGIS Server</w:t>
        </w:r>
        <w:r w:rsidR="00DF6F6E">
          <w:rPr>
            <w:noProof/>
            <w:webHidden/>
          </w:rPr>
          <w:tab/>
        </w:r>
        <w:r w:rsidR="00DF6F6E">
          <w:rPr>
            <w:noProof/>
            <w:webHidden/>
          </w:rPr>
          <w:fldChar w:fldCharType="begin"/>
        </w:r>
        <w:r w:rsidR="00DF6F6E">
          <w:rPr>
            <w:noProof/>
            <w:webHidden/>
          </w:rPr>
          <w:instrText xml:space="preserve"> PAGEREF _Toc312828648 \h </w:instrText>
        </w:r>
        <w:r w:rsidR="00DF6F6E">
          <w:rPr>
            <w:noProof/>
            <w:webHidden/>
          </w:rPr>
        </w:r>
        <w:r w:rsidR="00DF6F6E">
          <w:rPr>
            <w:noProof/>
            <w:webHidden/>
          </w:rPr>
          <w:fldChar w:fldCharType="separate"/>
        </w:r>
        <w:r w:rsidR="00DF6F6E">
          <w:rPr>
            <w:noProof/>
            <w:webHidden/>
          </w:rPr>
          <w:t>24</w:t>
        </w:r>
        <w:r w:rsidR="00DF6F6E">
          <w:rPr>
            <w:noProof/>
            <w:webHidden/>
          </w:rPr>
          <w:fldChar w:fldCharType="end"/>
        </w:r>
      </w:hyperlink>
    </w:p>
    <w:p w:rsidR="00DF6F6E" w:rsidRDefault="004D3ADC">
      <w:pPr>
        <w:pStyle w:val="TableofFigures"/>
        <w:tabs>
          <w:tab w:val="right" w:leader="dot" w:pos="9017"/>
        </w:tabs>
        <w:rPr>
          <w:rFonts w:asciiTheme="minorHAnsi" w:eastAsiaTheme="minorEastAsia" w:hAnsiTheme="minorHAnsi"/>
          <w:noProof/>
          <w:sz w:val="22"/>
        </w:rPr>
      </w:pPr>
      <w:hyperlink w:anchor="_Toc312828649" w:history="1">
        <w:r w:rsidR="00DF6F6E" w:rsidRPr="006B1A69">
          <w:rPr>
            <w:rStyle w:val="Hyperlink"/>
            <w:i/>
            <w:noProof/>
          </w:rPr>
          <w:t xml:space="preserve">Hình 2.2. 2.  </w:t>
        </w:r>
        <w:r w:rsidR="00DF6F6E" w:rsidRPr="006B1A69">
          <w:rPr>
            <w:rStyle w:val="Hyperlink"/>
            <w:rFonts w:eastAsia="Times New Roman" w:cs="Times New Roman"/>
            <w:i/>
            <w:noProof/>
          </w:rPr>
          <w:t>Kiến trúc hệ thống ArcGIS Server</w:t>
        </w:r>
        <w:r w:rsidR="00DF6F6E">
          <w:rPr>
            <w:noProof/>
            <w:webHidden/>
          </w:rPr>
          <w:tab/>
        </w:r>
        <w:r w:rsidR="00DF6F6E">
          <w:rPr>
            <w:noProof/>
            <w:webHidden/>
          </w:rPr>
          <w:fldChar w:fldCharType="begin"/>
        </w:r>
        <w:r w:rsidR="00DF6F6E">
          <w:rPr>
            <w:noProof/>
            <w:webHidden/>
          </w:rPr>
          <w:instrText xml:space="preserve"> PAGEREF _Toc312828649 \h </w:instrText>
        </w:r>
        <w:r w:rsidR="00DF6F6E">
          <w:rPr>
            <w:noProof/>
            <w:webHidden/>
          </w:rPr>
        </w:r>
        <w:r w:rsidR="00DF6F6E">
          <w:rPr>
            <w:noProof/>
            <w:webHidden/>
          </w:rPr>
          <w:fldChar w:fldCharType="separate"/>
        </w:r>
        <w:r w:rsidR="00DF6F6E">
          <w:rPr>
            <w:noProof/>
            <w:webHidden/>
          </w:rPr>
          <w:t>26</w:t>
        </w:r>
        <w:r w:rsidR="00DF6F6E">
          <w:rPr>
            <w:noProof/>
            <w:webHidden/>
          </w:rPr>
          <w:fldChar w:fldCharType="end"/>
        </w:r>
      </w:hyperlink>
    </w:p>
    <w:p w:rsidR="00D07994" w:rsidRPr="00D07994" w:rsidRDefault="00177BFE" w:rsidP="00DF6F6E">
      <w:pPr>
        <w:spacing w:line="360" w:lineRule="auto"/>
        <w:jc w:val="both"/>
      </w:pPr>
      <w:r>
        <w:fldChar w:fldCharType="end"/>
      </w:r>
    </w:p>
    <w:p w:rsidR="00177BFE" w:rsidRDefault="00177BFE" w:rsidP="00DF6F6E">
      <w:pPr>
        <w:pStyle w:val="Heading1"/>
        <w:jc w:val="both"/>
      </w:pPr>
    </w:p>
    <w:p w:rsidR="00177BFE" w:rsidRDefault="00177BFE" w:rsidP="00DF6F6E">
      <w:pPr>
        <w:pStyle w:val="Heading1"/>
        <w:jc w:val="both"/>
      </w:pPr>
    </w:p>
    <w:p w:rsidR="00177BFE" w:rsidRDefault="00177BFE" w:rsidP="00DF6F6E">
      <w:pPr>
        <w:spacing w:line="360" w:lineRule="auto"/>
        <w:jc w:val="both"/>
      </w:pPr>
    </w:p>
    <w:p w:rsidR="00177BFE" w:rsidRPr="00177BFE" w:rsidRDefault="00177BFE" w:rsidP="00DF6F6E">
      <w:pPr>
        <w:spacing w:line="360" w:lineRule="auto"/>
        <w:jc w:val="both"/>
      </w:pPr>
    </w:p>
    <w:p w:rsidR="00C33B80" w:rsidRPr="00C33B80" w:rsidRDefault="00C33B80" w:rsidP="00DF6F6E">
      <w:pPr>
        <w:spacing w:line="360" w:lineRule="auto"/>
        <w:jc w:val="both"/>
      </w:pPr>
    </w:p>
    <w:p w:rsidR="00DF6F6E" w:rsidRDefault="00DF6F6E">
      <w:pPr>
        <w:spacing w:before="0" w:after="200"/>
        <w:rPr>
          <w:rFonts w:eastAsiaTheme="majorEastAsia" w:cstheme="majorBidi"/>
          <w:b/>
          <w:bCs/>
          <w:caps/>
          <w:sz w:val="30"/>
          <w:szCs w:val="28"/>
        </w:rPr>
      </w:pPr>
      <w:bookmarkStart w:id="5" w:name="_Toc312828749"/>
      <w:r>
        <w:br w:type="page"/>
      </w:r>
    </w:p>
    <w:p w:rsidR="00427B70" w:rsidRDefault="00177BFE" w:rsidP="00DF6F6E">
      <w:pPr>
        <w:pStyle w:val="Heading1"/>
        <w:ind w:left="2160"/>
        <w:jc w:val="both"/>
      </w:pPr>
      <w:r>
        <w:lastRenderedPageBreak/>
        <w:t>danh mục từ viết tắt</w:t>
      </w:r>
      <w:bookmarkEnd w:id="5"/>
    </w:p>
    <w:p w:rsidR="00C618EC" w:rsidRPr="00C618EC" w:rsidRDefault="00C618EC" w:rsidP="00DF6F6E">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DF6F6E">
            <w:pPr>
              <w:spacing w:line="360" w:lineRule="auto"/>
              <w:jc w:val="both"/>
              <w:rPr>
                <w:b/>
              </w:rPr>
            </w:pPr>
            <w:r w:rsidRPr="00C618EC">
              <w:rPr>
                <w:b/>
              </w:rPr>
              <w:t>STT</w:t>
            </w:r>
          </w:p>
        </w:tc>
        <w:tc>
          <w:tcPr>
            <w:tcW w:w="3402" w:type="dxa"/>
          </w:tcPr>
          <w:p w:rsidR="00C618EC" w:rsidRPr="00C618EC" w:rsidRDefault="00C618EC" w:rsidP="00DF6F6E">
            <w:pPr>
              <w:spacing w:line="360" w:lineRule="auto"/>
              <w:jc w:val="both"/>
              <w:rPr>
                <w:b/>
              </w:rPr>
            </w:pPr>
            <w:r w:rsidRPr="00C618EC">
              <w:rPr>
                <w:b/>
              </w:rPr>
              <w:t>Từ viết tắt</w:t>
            </w:r>
          </w:p>
        </w:tc>
        <w:tc>
          <w:tcPr>
            <w:tcW w:w="5024" w:type="dxa"/>
          </w:tcPr>
          <w:p w:rsidR="00C618EC" w:rsidRPr="00C618EC" w:rsidRDefault="00C618EC" w:rsidP="00DF6F6E">
            <w:pPr>
              <w:spacing w:line="360" w:lineRule="auto"/>
              <w:jc w:val="both"/>
              <w:rPr>
                <w:b/>
              </w:rPr>
            </w:pPr>
            <w:r w:rsidRPr="00C618EC">
              <w:rPr>
                <w:b/>
              </w:rPr>
              <w:t>Giải thích</w:t>
            </w:r>
          </w:p>
        </w:tc>
      </w:tr>
      <w:tr w:rsidR="00C618EC" w:rsidTr="00C618EC">
        <w:tc>
          <w:tcPr>
            <w:tcW w:w="817" w:type="dxa"/>
          </w:tcPr>
          <w:p w:rsidR="00C618EC" w:rsidRDefault="00C618EC" w:rsidP="00DF6F6E">
            <w:pPr>
              <w:spacing w:line="360" w:lineRule="auto"/>
              <w:jc w:val="both"/>
            </w:pPr>
            <w:r>
              <w:t>1</w:t>
            </w:r>
          </w:p>
        </w:tc>
        <w:tc>
          <w:tcPr>
            <w:tcW w:w="3402" w:type="dxa"/>
          </w:tcPr>
          <w:p w:rsidR="00C618EC" w:rsidRDefault="00C618EC" w:rsidP="00DF6F6E">
            <w:pPr>
              <w:spacing w:line="360" w:lineRule="auto"/>
              <w:jc w:val="both"/>
            </w:pPr>
            <w:r>
              <w:t>GIS</w:t>
            </w:r>
          </w:p>
        </w:tc>
        <w:tc>
          <w:tcPr>
            <w:tcW w:w="5024" w:type="dxa"/>
          </w:tcPr>
          <w:p w:rsidR="00C618EC" w:rsidRDefault="00C618EC" w:rsidP="00DF6F6E">
            <w:pPr>
              <w:spacing w:line="360" w:lineRule="auto"/>
              <w:jc w:val="both"/>
            </w:pPr>
            <w:r>
              <w:t>Geographic Information System</w:t>
            </w:r>
          </w:p>
        </w:tc>
      </w:tr>
      <w:tr w:rsidR="00C618EC" w:rsidTr="00C618EC">
        <w:tc>
          <w:tcPr>
            <w:tcW w:w="817" w:type="dxa"/>
          </w:tcPr>
          <w:p w:rsidR="00C618EC" w:rsidRDefault="00C618EC" w:rsidP="00DF6F6E">
            <w:pPr>
              <w:spacing w:line="360" w:lineRule="auto"/>
              <w:jc w:val="both"/>
            </w:pPr>
            <w:r>
              <w:t>2</w:t>
            </w:r>
          </w:p>
        </w:tc>
        <w:tc>
          <w:tcPr>
            <w:tcW w:w="3402" w:type="dxa"/>
          </w:tcPr>
          <w:p w:rsidR="00C618EC" w:rsidRDefault="00290654" w:rsidP="00DF6F6E">
            <w:pPr>
              <w:spacing w:line="360" w:lineRule="auto"/>
              <w:jc w:val="both"/>
            </w:pPr>
            <w:r>
              <w:t>UML</w:t>
            </w:r>
          </w:p>
        </w:tc>
        <w:tc>
          <w:tcPr>
            <w:tcW w:w="5024" w:type="dxa"/>
          </w:tcPr>
          <w:p w:rsidR="00C618EC" w:rsidRDefault="00290654" w:rsidP="00DF6F6E">
            <w:pPr>
              <w:spacing w:line="360" w:lineRule="auto"/>
              <w:jc w:val="both"/>
            </w:pPr>
            <w:r>
              <w:t>Unified Modeling Language</w:t>
            </w:r>
          </w:p>
        </w:tc>
      </w:tr>
      <w:tr w:rsidR="00026EDE" w:rsidTr="00C618EC">
        <w:tc>
          <w:tcPr>
            <w:tcW w:w="817" w:type="dxa"/>
          </w:tcPr>
          <w:p w:rsidR="00026EDE" w:rsidRDefault="00026EDE" w:rsidP="00DF6F6E">
            <w:pPr>
              <w:spacing w:line="360" w:lineRule="auto"/>
              <w:jc w:val="both"/>
            </w:pPr>
            <w:r>
              <w:t>3</w:t>
            </w:r>
          </w:p>
        </w:tc>
        <w:tc>
          <w:tcPr>
            <w:tcW w:w="3402" w:type="dxa"/>
          </w:tcPr>
          <w:p w:rsidR="00026EDE" w:rsidRDefault="00026EDE" w:rsidP="00DF6F6E">
            <w:pPr>
              <w:spacing w:line="360" w:lineRule="auto"/>
              <w:jc w:val="both"/>
            </w:pPr>
            <w:r>
              <w:t>HTTP</w:t>
            </w:r>
          </w:p>
        </w:tc>
        <w:tc>
          <w:tcPr>
            <w:tcW w:w="5024" w:type="dxa"/>
          </w:tcPr>
          <w:p w:rsidR="00026EDE" w:rsidRDefault="00026EDE" w:rsidP="00DF6F6E">
            <w:pPr>
              <w:spacing w:line="360" w:lineRule="auto"/>
              <w:jc w:val="both"/>
            </w:pPr>
            <w:r>
              <w:t>Hyper Text Transfer Protocol</w:t>
            </w:r>
          </w:p>
        </w:tc>
      </w:tr>
      <w:tr w:rsidR="00026EDE" w:rsidTr="00C618EC">
        <w:tc>
          <w:tcPr>
            <w:tcW w:w="817" w:type="dxa"/>
          </w:tcPr>
          <w:p w:rsidR="00026EDE" w:rsidRDefault="00026EDE" w:rsidP="00DF6F6E">
            <w:pPr>
              <w:spacing w:line="360" w:lineRule="auto"/>
              <w:jc w:val="both"/>
            </w:pPr>
            <w:r>
              <w:t>4</w:t>
            </w:r>
          </w:p>
        </w:tc>
        <w:tc>
          <w:tcPr>
            <w:tcW w:w="3402" w:type="dxa"/>
          </w:tcPr>
          <w:p w:rsidR="00026EDE" w:rsidRDefault="00026EDE" w:rsidP="00DF6F6E">
            <w:pPr>
              <w:spacing w:line="360" w:lineRule="auto"/>
              <w:jc w:val="both"/>
            </w:pPr>
            <w:r>
              <w:t>LAN</w:t>
            </w:r>
          </w:p>
        </w:tc>
        <w:tc>
          <w:tcPr>
            <w:tcW w:w="5024" w:type="dxa"/>
          </w:tcPr>
          <w:p w:rsidR="00026EDE" w:rsidRDefault="00026EDE" w:rsidP="00DF6F6E">
            <w:pPr>
              <w:spacing w:line="360" w:lineRule="auto"/>
              <w:jc w:val="both"/>
            </w:pPr>
            <w:r>
              <w:t>Local Area Network</w:t>
            </w:r>
          </w:p>
        </w:tc>
      </w:tr>
      <w:tr w:rsidR="00026EDE" w:rsidTr="00C618EC">
        <w:tc>
          <w:tcPr>
            <w:tcW w:w="817" w:type="dxa"/>
          </w:tcPr>
          <w:p w:rsidR="00026EDE" w:rsidRDefault="00026EDE" w:rsidP="00DF6F6E">
            <w:pPr>
              <w:spacing w:line="360" w:lineRule="auto"/>
              <w:jc w:val="both"/>
            </w:pPr>
            <w:r>
              <w:t>5</w:t>
            </w:r>
          </w:p>
        </w:tc>
        <w:tc>
          <w:tcPr>
            <w:tcW w:w="3402" w:type="dxa"/>
          </w:tcPr>
          <w:p w:rsidR="00026EDE" w:rsidRDefault="00026EDE" w:rsidP="00DF6F6E">
            <w:pPr>
              <w:spacing w:line="360" w:lineRule="auto"/>
              <w:jc w:val="both"/>
            </w:pPr>
            <w:r>
              <w:t xml:space="preserve">WAN </w:t>
            </w:r>
          </w:p>
        </w:tc>
        <w:tc>
          <w:tcPr>
            <w:tcW w:w="5024" w:type="dxa"/>
          </w:tcPr>
          <w:p w:rsidR="00026EDE" w:rsidRDefault="00026EDE" w:rsidP="00DF6F6E">
            <w:pPr>
              <w:spacing w:line="360" w:lineRule="auto"/>
              <w:jc w:val="both"/>
            </w:pPr>
            <w:r>
              <w:t>Wide Area Network</w:t>
            </w:r>
          </w:p>
        </w:tc>
      </w:tr>
      <w:tr w:rsidR="009D26F9" w:rsidTr="00C618EC">
        <w:tc>
          <w:tcPr>
            <w:tcW w:w="817" w:type="dxa"/>
          </w:tcPr>
          <w:p w:rsidR="009D26F9" w:rsidRDefault="009D26F9" w:rsidP="00DF6F6E">
            <w:pPr>
              <w:spacing w:line="360" w:lineRule="auto"/>
              <w:jc w:val="both"/>
            </w:pPr>
            <w:r>
              <w:t>6</w:t>
            </w:r>
          </w:p>
        </w:tc>
        <w:tc>
          <w:tcPr>
            <w:tcW w:w="3402" w:type="dxa"/>
          </w:tcPr>
          <w:p w:rsidR="009D26F9" w:rsidRDefault="009D26F9" w:rsidP="00DF6F6E">
            <w:pPr>
              <w:spacing w:line="360" w:lineRule="auto"/>
              <w:jc w:val="both"/>
            </w:pPr>
            <w:r>
              <w:t>SOM</w:t>
            </w:r>
          </w:p>
        </w:tc>
        <w:tc>
          <w:tcPr>
            <w:tcW w:w="5024" w:type="dxa"/>
          </w:tcPr>
          <w:p w:rsidR="009D26F9" w:rsidRDefault="009D26F9" w:rsidP="00DF6F6E">
            <w:pPr>
              <w:spacing w:line="360" w:lineRule="auto"/>
              <w:jc w:val="both"/>
            </w:pPr>
          </w:p>
        </w:tc>
      </w:tr>
      <w:tr w:rsidR="009D26F9" w:rsidTr="00C618EC">
        <w:tc>
          <w:tcPr>
            <w:tcW w:w="817" w:type="dxa"/>
          </w:tcPr>
          <w:p w:rsidR="009D26F9" w:rsidRDefault="009D26F9" w:rsidP="00DF6F6E">
            <w:pPr>
              <w:spacing w:line="360" w:lineRule="auto"/>
              <w:jc w:val="both"/>
            </w:pPr>
            <w:r>
              <w:t>7</w:t>
            </w:r>
          </w:p>
        </w:tc>
        <w:tc>
          <w:tcPr>
            <w:tcW w:w="3402" w:type="dxa"/>
          </w:tcPr>
          <w:p w:rsidR="009D26F9" w:rsidRDefault="009D26F9" w:rsidP="00DF6F6E">
            <w:pPr>
              <w:spacing w:line="360" w:lineRule="auto"/>
              <w:jc w:val="both"/>
            </w:pPr>
            <w:r>
              <w:t>SOC</w:t>
            </w:r>
          </w:p>
        </w:tc>
        <w:tc>
          <w:tcPr>
            <w:tcW w:w="5024" w:type="dxa"/>
          </w:tcPr>
          <w:p w:rsidR="009D26F9" w:rsidRDefault="009D26F9" w:rsidP="00DF6F6E">
            <w:pPr>
              <w:spacing w:line="360" w:lineRule="auto"/>
              <w:jc w:val="both"/>
            </w:pPr>
          </w:p>
        </w:tc>
      </w:tr>
    </w:tbl>
    <w:p w:rsidR="00FA5CF4" w:rsidRDefault="00427B70" w:rsidP="00DF6F6E">
      <w:pPr>
        <w:pStyle w:val="Heading1"/>
        <w:jc w:val="both"/>
      </w:pPr>
      <w:r w:rsidRPr="00427B70">
        <w:tab/>
      </w:r>
    </w:p>
    <w:p w:rsidR="00FA5CF4" w:rsidRDefault="00FA5CF4" w:rsidP="00DF6F6E">
      <w:pPr>
        <w:pStyle w:val="Heading1"/>
        <w:jc w:val="both"/>
      </w:pPr>
    </w:p>
    <w:p w:rsidR="00427B70" w:rsidRPr="00C0686F" w:rsidRDefault="00FA5CF4" w:rsidP="00DF6F6E">
      <w:pPr>
        <w:pStyle w:val="Heading1"/>
        <w:jc w:val="both"/>
        <w:rPr>
          <w:rFonts w:cs="Times New Roman"/>
          <w:color w:val="000000" w:themeColor="text1"/>
        </w:rPr>
      </w:pPr>
      <w:r>
        <w:rPr>
          <w:rFonts w:cs="Times New Roman"/>
          <w:color w:val="000000" w:themeColor="text1"/>
        </w:rPr>
        <w:br w:type="page"/>
      </w:r>
      <w:bookmarkStart w:id="6" w:name="_Toc312828750"/>
      <w:r w:rsidR="00C0686F" w:rsidRPr="00C0686F">
        <w:rPr>
          <w:rFonts w:cs="Times New Roman"/>
          <w:color w:val="000000" w:themeColor="text1"/>
        </w:rPr>
        <w:lastRenderedPageBreak/>
        <w:t xml:space="preserve">Chương 1: </w:t>
      </w:r>
      <w:r w:rsidR="00427B70" w:rsidRPr="00C0686F">
        <w:t>TỔNG QUAN ĐỀ TÀI</w:t>
      </w:r>
      <w:bookmarkEnd w:id="6"/>
    </w:p>
    <w:p w:rsidR="00A77FA8" w:rsidRDefault="00A335F3" w:rsidP="00DF6F6E">
      <w:pPr>
        <w:pStyle w:val="Heading2"/>
        <w:spacing w:line="360" w:lineRule="auto"/>
        <w:jc w:val="both"/>
      </w:pPr>
      <w:bookmarkStart w:id="7" w:name="_Toc312828751"/>
      <w:r>
        <w:t>Thông tin chung</w:t>
      </w:r>
      <w:bookmarkEnd w:id="7"/>
    </w:p>
    <w:p w:rsidR="00A335F3" w:rsidRPr="00FA5CF4" w:rsidRDefault="00A77FA8" w:rsidP="00DF6F6E">
      <w:pPr>
        <w:pStyle w:val="Heading3"/>
        <w:spacing w:line="360" w:lineRule="auto"/>
      </w:pPr>
      <w:bookmarkStart w:id="8" w:name="_Toc312828752"/>
      <w:r w:rsidRPr="00FA5CF4">
        <w:rPr>
          <w:rStyle w:val="Heading3Char"/>
          <w:b/>
          <w:bCs/>
        </w:rPr>
        <w:t>Tên đề tài</w:t>
      </w:r>
      <w:bookmarkEnd w:id="8"/>
    </w:p>
    <w:p w:rsidR="00A335F3" w:rsidRPr="0020117B" w:rsidRDefault="00F53DCC" w:rsidP="00DF6F6E">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DF6F6E">
      <w:pPr>
        <w:pStyle w:val="Heading3"/>
        <w:spacing w:line="360" w:lineRule="auto"/>
        <w:jc w:val="both"/>
        <w:rPr>
          <w:rStyle w:val="Heading3Char"/>
          <w:b/>
          <w:lang w:val="en-US"/>
        </w:rPr>
      </w:pPr>
      <w:bookmarkStart w:id="9" w:name="_Toc312828753"/>
      <w:r>
        <w:rPr>
          <w:rStyle w:val="Heading3Char"/>
          <w:b/>
        </w:rPr>
        <w:t>Chuyên ngành</w:t>
      </w:r>
      <w:bookmarkEnd w:id="9"/>
    </w:p>
    <w:p w:rsidR="00A335F3" w:rsidRDefault="00F53DCC" w:rsidP="00DF6F6E">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DF6F6E">
      <w:pPr>
        <w:pStyle w:val="Heading3"/>
        <w:spacing w:line="360" w:lineRule="auto"/>
        <w:jc w:val="both"/>
        <w:rPr>
          <w:rFonts w:cs="Times New Roman"/>
          <w:color w:val="000000" w:themeColor="text1"/>
        </w:rPr>
      </w:pPr>
      <w:bookmarkStart w:id="10" w:name="_Toc312828754"/>
      <w:r w:rsidRPr="00A335F3">
        <w:t>Thông tin người hướng dẫn:</w:t>
      </w:r>
      <w:bookmarkEnd w:id="10"/>
    </w:p>
    <w:p w:rsidR="00F53DCC" w:rsidRPr="0020117B" w:rsidRDefault="00F53DCC" w:rsidP="005A063E">
      <w:pPr>
        <w:pStyle w:val="ListParagraph"/>
        <w:numPr>
          <w:ilvl w:val="0"/>
          <w:numId w:val="2"/>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5A063E">
      <w:pPr>
        <w:pStyle w:val="ListParagraph"/>
        <w:numPr>
          <w:ilvl w:val="0"/>
          <w:numId w:val="2"/>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DF6F6E">
      <w:pPr>
        <w:pStyle w:val="Heading3"/>
        <w:spacing w:line="360" w:lineRule="auto"/>
        <w:jc w:val="both"/>
        <w:rPr>
          <w:rFonts w:cstheme="minorBidi"/>
        </w:rPr>
      </w:pPr>
      <w:bookmarkStart w:id="11" w:name="_Toc312828755"/>
      <w:r w:rsidRPr="00A335F3">
        <w:t>Thông tin người thực hiện:</w:t>
      </w:r>
      <w:bookmarkEnd w:id="11"/>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5A063E">
      <w:pPr>
        <w:pStyle w:val="ListParagraph"/>
        <w:numPr>
          <w:ilvl w:val="0"/>
          <w:numId w:val="3"/>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5A063E">
      <w:pPr>
        <w:pStyle w:val="ListParagraph"/>
        <w:numPr>
          <w:ilvl w:val="1"/>
          <w:numId w:val="3"/>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DF6F6E">
      <w:pPr>
        <w:pStyle w:val="Heading2"/>
        <w:spacing w:line="360" w:lineRule="auto"/>
        <w:jc w:val="both"/>
      </w:pPr>
      <w:bookmarkStart w:id="12" w:name="_Toc312828756"/>
      <w:r>
        <w:t>Tổng quan đề</w:t>
      </w:r>
      <w:r w:rsidR="00A335F3">
        <w:t xml:space="preserve"> tài:</w:t>
      </w:r>
      <w:bookmarkEnd w:id="12"/>
    </w:p>
    <w:p w:rsidR="00A77FA8" w:rsidRDefault="001F5DFF" w:rsidP="00BB4E0E">
      <w:pPr>
        <w:pStyle w:val="Heading3"/>
        <w:numPr>
          <w:ilvl w:val="0"/>
          <w:numId w:val="33"/>
        </w:numPr>
        <w:spacing w:line="360" w:lineRule="auto"/>
        <w:rPr>
          <w:lang w:val="en-US"/>
        </w:rPr>
      </w:pPr>
      <w:bookmarkStart w:id="13" w:name="_Toc312828757"/>
      <w:r w:rsidRPr="00C0686F">
        <w:t>Lý do thực hiện đề tài:</w:t>
      </w:r>
      <w:bookmarkEnd w:id="13"/>
    </w:p>
    <w:p w:rsidR="00E02BA5" w:rsidRDefault="00E02BA5" w:rsidP="00DF6F6E">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DF6F6E">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DF6F6E">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5A063E">
      <w:pPr>
        <w:numPr>
          <w:ilvl w:val="0"/>
          <w:numId w:val="4"/>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DF6F6E">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5A063E">
      <w:pPr>
        <w:numPr>
          <w:ilvl w:val="0"/>
          <w:numId w:val="4"/>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5A063E">
      <w:pPr>
        <w:numPr>
          <w:ilvl w:val="0"/>
          <w:numId w:val="4"/>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5A063E">
      <w:pPr>
        <w:numPr>
          <w:ilvl w:val="0"/>
          <w:numId w:val="4"/>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5A063E">
      <w:pPr>
        <w:numPr>
          <w:ilvl w:val="0"/>
          <w:numId w:val="4"/>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BB4E0E">
      <w:pPr>
        <w:pStyle w:val="Heading3"/>
        <w:numPr>
          <w:ilvl w:val="0"/>
          <w:numId w:val="33"/>
        </w:numPr>
        <w:spacing w:line="360" w:lineRule="auto"/>
        <w:jc w:val="both"/>
        <w:rPr>
          <w:lang w:val="en-US"/>
        </w:rPr>
      </w:pPr>
      <w:bookmarkStart w:id="14" w:name="_Toc312828758"/>
      <w:r>
        <w:t>Hiện trạng và nhu cầ</w:t>
      </w:r>
      <w:r w:rsidR="00A335F3">
        <w:t>u</w:t>
      </w:r>
      <w:bookmarkEnd w:id="14"/>
    </w:p>
    <w:p w:rsidR="00544009" w:rsidRDefault="00544009" w:rsidP="00BE0C55">
      <w:pPr>
        <w:pStyle w:val="Heading4"/>
      </w:pPr>
      <w:r>
        <w:t>Hiện trạng</w:t>
      </w:r>
    </w:p>
    <w:p w:rsidR="00544009" w:rsidRDefault="00982985" w:rsidP="00BB4E0E">
      <w:pPr>
        <w:pStyle w:val="ListParagraph"/>
        <w:numPr>
          <w:ilvl w:val="0"/>
          <w:numId w:val="23"/>
        </w:numPr>
        <w:spacing w:line="360" w:lineRule="auto"/>
        <w:jc w:val="both"/>
        <w:rPr>
          <w:i/>
        </w:rPr>
      </w:pPr>
      <w:r w:rsidRPr="00982985">
        <w:rPr>
          <w:i/>
        </w:rPr>
        <w:t>Thực tế quản lý cấp phép hoạt động đo đạc bản đồ:</w:t>
      </w:r>
    </w:p>
    <w:p w:rsidR="00982985" w:rsidRDefault="00982985" w:rsidP="00DF6F6E">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982985" w:rsidRDefault="00982985" w:rsidP="00BB4E0E">
      <w:pPr>
        <w:pStyle w:val="ListParagraph"/>
        <w:numPr>
          <w:ilvl w:val="0"/>
          <w:numId w:val="23"/>
        </w:numPr>
        <w:spacing w:line="360" w:lineRule="auto"/>
        <w:jc w:val="both"/>
        <w:rPr>
          <w:i/>
        </w:rPr>
      </w:pPr>
      <w:r>
        <w:rPr>
          <w:i/>
        </w:rPr>
        <w:t>Thực tế quản lý hoạt động đo đạc bản đồ:</w:t>
      </w:r>
    </w:p>
    <w:p w:rsidR="00C668FB" w:rsidRPr="00C668FB" w:rsidRDefault="00C668FB" w:rsidP="00DF6F6E">
      <w:pPr>
        <w:spacing w:line="360" w:lineRule="auto"/>
        <w:jc w:val="both"/>
        <w:rPr>
          <w:color w:val="FF0000"/>
        </w:rPr>
      </w:pPr>
      <w:r w:rsidRPr="00C668FB">
        <w:rPr>
          <w:color w:val="FF0000"/>
        </w:rPr>
        <w:t>???</w:t>
      </w:r>
    </w:p>
    <w:p w:rsidR="00982985" w:rsidRPr="00982985" w:rsidRDefault="00982985" w:rsidP="00BB4E0E">
      <w:pPr>
        <w:pStyle w:val="ListParagraph"/>
        <w:numPr>
          <w:ilvl w:val="0"/>
          <w:numId w:val="23"/>
        </w:numPr>
        <w:spacing w:line="360" w:lineRule="auto"/>
        <w:jc w:val="both"/>
        <w:rPr>
          <w:i/>
        </w:rPr>
      </w:pPr>
      <w:r>
        <w:rPr>
          <w:i/>
        </w:rPr>
        <w:t>Thực tế ứng dụng GIS trong quản lý:</w:t>
      </w:r>
    </w:p>
    <w:p w:rsidR="00C668FB" w:rsidRDefault="00C668FB" w:rsidP="00DF6F6E">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00DF6F6E" w:rsidRPr="00DF6F6E">
        <w:rPr>
          <w:rFonts w:ascii="Arial" w:hAnsi="Arial" w:cs="Arial"/>
          <w:b/>
          <w:bCs/>
          <w:color w:val="000000"/>
          <w:sz w:val="18"/>
          <w:szCs w:val="18"/>
          <w:shd w:val="clear" w:color="auto" w:fill="D2DCE6"/>
        </w:rPr>
        <w:t xml:space="preserve"> </w:t>
      </w:r>
      <w:r w:rsidR="00DF6F6E" w:rsidRPr="00DF6F6E">
        <w:rPr>
          <w:rFonts w:cs="Times New Roman"/>
          <w:bCs/>
          <w:color w:val="000000"/>
          <w:szCs w:val="26"/>
          <w:shd w:val="clear" w:color="auto" w:fill="D2DCE6"/>
        </w:rPr>
        <w:t>quản lý vi phạm trật tự xây dựng cấp phường,...</w:t>
      </w:r>
      <w:r w:rsidRPr="00DF6F6E">
        <w:rPr>
          <w:rFonts w:cs="Times New Roman"/>
          <w:color w:val="000000" w:themeColor="text1"/>
          <w:szCs w:val="26"/>
        </w:rPr>
        <w:t xml:space="preserve">)  </w:t>
      </w:r>
      <w:r w:rsidRPr="00C668FB">
        <w:rPr>
          <w:color w:val="000000" w:themeColor="text1"/>
        </w:rPr>
        <w:t>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DF6F6E">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BE0C55">
      <w:pPr>
        <w:pStyle w:val="Heading4"/>
      </w:pPr>
      <w:r>
        <w:t>Nhu cầu</w:t>
      </w:r>
    </w:p>
    <w:p w:rsidR="00D035FE" w:rsidRPr="002F7296" w:rsidRDefault="00F92245" w:rsidP="00DF6F6E">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BB4E0E">
      <w:pPr>
        <w:pStyle w:val="Heading3"/>
        <w:numPr>
          <w:ilvl w:val="0"/>
          <w:numId w:val="33"/>
        </w:numPr>
        <w:spacing w:line="360" w:lineRule="auto"/>
        <w:jc w:val="both"/>
      </w:pPr>
      <w:bookmarkStart w:id="15" w:name="_Toc312828759"/>
      <w:r>
        <w:t>Phạm vi nghiên cứ</w:t>
      </w:r>
      <w:r w:rsidR="00A335F3">
        <w:t>u</w:t>
      </w:r>
      <w:bookmarkEnd w:id="15"/>
    </w:p>
    <w:p w:rsidR="00661E75" w:rsidRPr="0020117B" w:rsidRDefault="00661E75" w:rsidP="005A063E">
      <w:pPr>
        <w:pStyle w:val="ListParagraph"/>
        <w:numPr>
          <w:ilvl w:val="0"/>
          <w:numId w:val="5"/>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5A063E">
      <w:pPr>
        <w:pStyle w:val="ListParagraph"/>
        <w:numPr>
          <w:ilvl w:val="0"/>
          <w:numId w:val="5"/>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BB4E0E">
      <w:pPr>
        <w:pStyle w:val="Heading3"/>
        <w:numPr>
          <w:ilvl w:val="0"/>
          <w:numId w:val="33"/>
        </w:numPr>
        <w:spacing w:line="360" w:lineRule="auto"/>
        <w:jc w:val="both"/>
      </w:pPr>
      <w:bookmarkStart w:id="16" w:name="_Toc312828760"/>
      <w:r>
        <w:t>Phương pháp nghiên cứ</w:t>
      </w:r>
      <w:r w:rsidR="00A335F3">
        <w:t>u</w:t>
      </w:r>
      <w:bookmarkEnd w:id="16"/>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BB4E0E">
      <w:pPr>
        <w:pStyle w:val="ListParagraph"/>
        <w:numPr>
          <w:ilvl w:val="0"/>
          <w:numId w:val="11"/>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BB4E0E">
      <w:pPr>
        <w:pStyle w:val="ListParagraph"/>
        <w:numPr>
          <w:ilvl w:val="0"/>
          <w:numId w:val="12"/>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BB4E0E">
      <w:pPr>
        <w:pStyle w:val="ListParagraph"/>
        <w:numPr>
          <w:ilvl w:val="0"/>
          <w:numId w:val="13"/>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BB4E0E">
      <w:pPr>
        <w:pStyle w:val="ListParagraph"/>
        <w:numPr>
          <w:ilvl w:val="0"/>
          <w:numId w:val="10"/>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BB4E0E">
      <w:pPr>
        <w:pStyle w:val="ListParagraph"/>
        <w:numPr>
          <w:ilvl w:val="0"/>
          <w:numId w:val="14"/>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BB4E0E">
      <w:pPr>
        <w:pStyle w:val="ListParagraph"/>
        <w:numPr>
          <w:ilvl w:val="0"/>
          <w:numId w:val="10"/>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BB4E0E">
      <w:pPr>
        <w:pStyle w:val="ListParagraph"/>
        <w:numPr>
          <w:ilvl w:val="0"/>
          <w:numId w:val="15"/>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BB4E0E">
      <w:pPr>
        <w:pStyle w:val="Heading3"/>
        <w:numPr>
          <w:ilvl w:val="0"/>
          <w:numId w:val="33"/>
        </w:numPr>
        <w:spacing w:line="360" w:lineRule="auto"/>
        <w:jc w:val="both"/>
      </w:pPr>
      <w:bookmarkStart w:id="17" w:name="_Toc312828761"/>
      <w:r>
        <w:t>Dự kiến kế hoạch thực hiệ</w:t>
      </w:r>
      <w:r w:rsidR="00A335F3">
        <w:t>n</w:t>
      </w:r>
      <w:bookmarkEnd w:id="17"/>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DF6F6E">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DF6F6E">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DF6F6E">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DF6F6E">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DF6F6E">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DF6F6E">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DF6F6E">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DF6F6E">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DF6F6E">
            <w:pPr>
              <w:spacing w:after="120" w:line="360" w:lineRule="auto"/>
              <w:jc w:val="both"/>
              <w:rPr>
                <w:szCs w:val="26"/>
              </w:rPr>
            </w:pPr>
          </w:p>
        </w:tc>
        <w:tc>
          <w:tcPr>
            <w:tcW w:w="5272" w:type="dxa"/>
            <w:shd w:val="clear" w:color="auto" w:fill="auto"/>
            <w:vAlign w:val="center"/>
          </w:tcPr>
          <w:p w:rsidR="001107B9" w:rsidRPr="004263F8" w:rsidRDefault="001107B9" w:rsidP="00DF6F6E">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DF6F6E">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DF6F6E">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DF6F6E">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DF6F6E">
      <w:pPr>
        <w:spacing w:before="0" w:after="200" w:line="360" w:lineRule="auto"/>
        <w:ind w:left="720"/>
        <w:jc w:val="both"/>
        <w:rPr>
          <w:rFonts w:cs="Times New Roman"/>
          <w:b/>
          <w:color w:val="000000" w:themeColor="text1"/>
        </w:rPr>
      </w:pPr>
    </w:p>
    <w:p w:rsidR="001F5DFF" w:rsidRDefault="00F53DCC" w:rsidP="00BB4E0E">
      <w:pPr>
        <w:pStyle w:val="Heading3"/>
        <w:numPr>
          <w:ilvl w:val="0"/>
          <w:numId w:val="33"/>
        </w:numPr>
        <w:spacing w:line="360" w:lineRule="auto"/>
        <w:jc w:val="both"/>
      </w:pPr>
      <w:bookmarkStart w:id="18" w:name="_Toc312828762"/>
      <w:r>
        <w:t>Dự kiến kết quả đạt được:</w:t>
      </w:r>
      <w:bookmarkEnd w:id="18"/>
    </w:p>
    <w:p w:rsidR="00F059C7" w:rsidRPr="0020117B" w:rsidRDefault="00A529A4" w:rsidP="005A063E">
      <w:pPr>
        <w:pStyle w:val="ListParagraph"/>
        <w:numPr>
          <w:ilvl w:val="0"/>
          <w:numId w:val="6"/>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5A063E">
      <w:pPr>
        <w:pStyle w:val="ListParagraph"/>
        <w:numPr>
          <w:ilvl w:val="1"/>
          <w:numId w:val="6"/>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5A063E">
      <w:pPr>
        <w:pStyle w:val="ListParagraph"/>
        <w:numPr>
          <w:ilvl w:val="1"/>
          <w:numId w:val="6"/>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D06912">
        <w:rPr>
          <w:rFonts w:cs="Times New Roman"/>
          <w:color w:val="000000" w:themeColor="text1"/>
        </w:rPr>
        <w:t>.</w:t>
      </w:r>
    </w:p>
    <w:p w:rsidR="00967B93" w:rsidRPr="00DC114E" w:rsidRDefault="00967B93" w:rsidP="005A063E">
      <w:pPr>
        <w:pStyle w:val="ListParagraph"/>
        <w:numPr>
          <w:ilvl w:val="0"/>
          <w:numId w:val="6"/>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DF6F6E">
      <w:pPr>
        <w:pStyle w:val="Heading1"/>
        <w:jc w:val="both"/>
      </w:pPr>
      <w:bookmarkStart w:id="19" w:name="_Toc312828763"/>
      <w:r w:rsidRPr="00336E3C">
        <w:rPr>
          <w:rFonts w:eastAsiaTheme="minorHAnsi" w:cstheme="minorBidi"/>
        </w:rPr>
        <w:t>Chương 2:</w:t>
      </w:r>
      <w:r w:rsidR="00A335F3">
        <w:t xml:space="preserve"> </w:t>
      </w:r>
      <w:r w:rsidR="00674E85" w:rsidRPr="007D06CF">
        <w:t>CƠ SỞ LÝ THUYẾT</w:t>
      </w:r>
      <w:bookmarkEnd w:id="19"/>
    </w:p>
    <w:p w:rsidR="00ED1D0D" w:rsidRDefault="00ED1D0D" w:rsidP="00BB4E0E">
      <w:pPr>
        <w:pStyle w:val="Heading2"/>
        <w:numPr>
          <w:ilvl w:val="0"/>
          <w:numId w:val="35"/>
        </w:numPr>
      </w:pPr>
      <w:bookmarkStart w:id="20" w:name="_Toc312828764"/>
      <w:r>
        <w:t>các quy trình quản lý</w:t>
      </w:r>
      <w:bookmarkEnd w:id="20"/>
    </w:p>
    <w:p w:rsidR="00ED1D0D" w:rsidRDefault="00ED1D0D" w:rsidP="00BB4E0E">
      <w:pPr>
        <w:pStyle w:val="Heading3"/>
        <w:numPr>
          <w:ilvl w:val="0"/>
          <w:numId w:val="31"/>
        </w:numPr>
        <w:spacing w:line="360" w:lineRule="auto"/>
        <w:jc w:val="both"/>
        <w:rPr>
          <w:lang w:val="en-US"/>
        </w:rPr>
      </w:pPr>
      <w:bookmarkStart w:id="21" w:name="_Toc312828765"/>
      <w:r>
        <w:t>Quy trình quản lý cấp phép</w:t>
      </w:r>
      <w:bookmarkEnd w:id="21"/>
    </w:p>
    <w:p w:rsidR="00B64D8D" w:rsidRDefault="00B64D8D" w:rsidP="00DF6F6E">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BB4E0E">
      <w:pPr>
        <w:pStyle w:val="Heading4"/>
        <w:numPr>
          <w:ilvl w:val="0"/>
          <w:numId w:val="29"/>
        </w:numPr>
      </w:pPr>
      <w:r>
        <w:t>Điều kiện đăng ký giấy phép</w:t>
      </w:r>
    </w:p>
    <w:p w:rsidR="00B64D8D" w:rsidRPr="0020117B" w:rsidRDefault="00B64D8D" w:rsidP="00DF6F6E">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DF6F6E">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DF6F6E">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BB4E0E">
      <w:pPr>
        <w:pStyle w:val="ListParagraph"/>
        <w:numPr>
          <w:ilvl w:val="0"/>
          <w:numId w:val="18"/>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BB4E0E">
      <w:pPr>
        <w:pStyle w:val="ListParagraph"/>
        <w:numPr>
          <w:ilvl w:val="0"/>
          <w:numId w:val="18"/>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BB4E0E">
      <w:pPr>
        <w:pStyle w:val="ListParagraph"/>
        <w:numPr>
          <w:ilvl w:val="0"/>
          <w:numId w:val="18"/>
        </w:numPr>
        <w:spacing w:line="360" w:lineRule="auto"/>
        <w:jc w:val="both"/>
        <w:rPr>
          <w:i/>
          <w:lang w:val="vi-VN"/>
        </w:rPr>
      </w:pPr>
      <w:r w:rsidRPr="0020117B">
        <w:rPr>
          <w:lang w:val="vi-VN"/>
        </w:rPr>
        <w:lastRenderedPageBreak/>
        <w:t>Có năng lực thiết bị phù hợp.</w:t>
      </w:r>
    </w:p>
    <w:p w:rsidR="00B64D8D" w:rsidRPr="00FF6E52" w:rsidRDefault="00B64D8D" w:rsidP="00DF6F6E">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DF6F6E">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BB4E0E">
      <w:pPr>
        <w:pStyle w:val="Heading4"/>
        <w:numPr>
          <w:ilvl w:val="0"/>
          <w:numId w:val="29"/>
        </w:numPr>
      </w:pPr>
      <w:r>
        <w:t>Thủ tục cấp phép</w:t>
      </w:r>
    </w:p>
    <w:p w:rsidR="00B64D8D" w:rsidRPr="00E25615" w:rsidRDefault="00B64D8D" w:rsidP="00DF6F6E">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BB4E0E">
      <w:pPr>
        <w:pStyle w:val="ListParagraph"/>
        <w:numPr>
          <w:ilvl w:val="0"/>
          <w:numId w:val="17"/>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BB4E0E">
      <w:pPr>
        <w:pStyle w:val="Heading4"/>
        <w:numPr>
          <w:ilvl w:val="0"/>
          <w:numId w:val="29"/>
        </w:numPr>
      </w:pPr>
      <w:r>
        <w:t>Trình tự nộp hồ sơ và cấp phép</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DF6F6E">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BB4E0E">
      <w:pPr>
        <w:pStyle w:val="ListParagraph"/>
        <w:numPr>
          <w:ilvl w:val="0"/>
          <w:numId w:val="20"/>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DF6F6E">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Pr="00036848" w:rsidRDefault="00ED1D0D" w:rsidP="00BB4E0E">
      <w:pPr>
        <w:pStyle w:val="Heading3"/>
        <w:numPr>
          <w:ilvl w:val="0"/>
          <w:numId w:val="36"/>
        </w:numPr>
        <w:rPr>
          <w:lang w:val="en-US"/>
        </w:rPr>
      </w:pPr>
      <w:bookmarkStart w:id="22" w:name="_Toc312828766"/>
      <w:r>
        <w:t>Quy trình quản lý hoạt động (công trình đo đạc và bản đồ)</w:t>
      </w:r>
      <w:bookmarkEnd w:id="22"/>
    </w:p>
    <w:p w:rsidR="007B0DC3" w:rsidRDefault="00A93C1E" w:rsidP="00DF6F6E">
      <w:pPr>
        <w:pStyle w:val="Heading2"/>
        <w:spacing w:line="360" w:lineRule="auto"/>
        <w:jc w:val="both"/>
      </w:pPr>
      <w:bookmarkStart w:id="23" w:name="_Toc312828767"/>
      <w:r w:rsidRPr="00BC2037">
        <w:rPr>
          <w:lang w:val="vi-VN"/>
        </w:rPr>
        <w:t xml:space="preserve">Tổng quan </w:t>
      </w:r>
      <w:r w:rsidR="00290654">
        <w:t>công nghệ</w:t>
      </w:r>
      <w:bookmarkEnd w:id="23"/>
    </w:p>
    <w:p w:rsidR="008B32E1" w:rsidRDefault="008B32E1" w:rsidP="008B32E1">
      <w:pPr>
        <w:pStyle w:val="Heading3"/>
        <w:numPr>
          <w:ilvl w:val="0"/>
          <w:numId w:val="30"/>
        </w:numPr>
        <w:spacing w:line="360" w:lineRule="auto"/>
        <w:jc w:val="both"/>
        <w:rPr>
          <w:lang w:val="en-US"/>
        </w:rPr>
      </w:pPr>
      <w:bookmarkStart w:id="24" w:name="_Toc312828769"/>
      <w:bookmarkStart w:id="25" w:name="_Toc312828768"/>
      <w:r>
        <w:t>Tổng quan công nghệ sử dụng</w:t>
      </w:r>
      <w:r>
        <w:rPr>
          <w:lang w:val="en-US"/>
        </w:rPr>
        <w:t xml:space="preserve"> xây dựng ứng dụng</w:t>
      </w:r>
      <w:bookmarkEnd w:id="24"/>
    </w:p>
    <w:p w:rsidR="008B32E1" w:rsidRDefault="008B32E1" w:rsidP="008B32E1">
      <w:pPr>
        <w:pStyle w:val="Heading4"/>
      </w:pPr>
      <w:r>
        <w:t>Công nghệ GIS</w:t>
      </w:r>
    </w:p>
    <w:p w:rsidR="008B32E1" w:rsidRPr="004E7929" w:rsidRDefault="008B32E1" w:rsidP="008B32E1">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Tiềm năng WebGIS:</w:t>
      </w:r>
    </w:p>
    <w:p w:rsidR="008B32E1" w:rsidRDefault="008B32E1" w:rsidP="008B32E1">
      <w:pPr>
        <w:spacing w:line="360" w:lineRule="auto"/>
        <w:ind w:left="360"/>
        <w:jc w:val="both"/>
      </w:pPr>
      <w:r w:rsidRPr="00E13B44">
        <w:rPr>
          <w:lang w:val="vi-VN"/>
        </w:rPr>
        <w:t>- Khả năng phân phối thông tin địa lý rộng rãi trên toàn cầu;</w:t>
      </w:r>
    </w:p>
    <w:p w:rsidR="008B32E1" w:rsidRPr="005B36C1" w:rsidRDefault="008B32E1" w:rsidP="008B32E1">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8B32E1" w:rsidRDefault="008B32E1" w:rsidP="008B32E1">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8B32E1" w:rsidRDefault="008B32E1" w:rsidP="008B32E1">
      <w:pPr>
        <w:pStyle w:val="ListParagraph"/>
        <w:numPr>
          <w:ilvl w:val="0"/>
          <w:numId w:val="9"/>
        </w:numPr>
        <w:spacing w:line="360" w:lineRule="auto"/>
        <w:jc w:val="both"/>
        <w:rPr>
          <w:i/>
          <w:color w:val="000000" w:themeColor="text1"/>
        </w:rPr>
      </w:pPr>
      <w:r>
        <w:rPr>
          <w:i/>
          <w:color w:val="000000" w:themeColor="text1"/>
        </w:rPr>
        <w:t>Lựa chọn công nghệ GIS cho đề tài</w:t>
      </w:r>
    </w:p>
    <w:p w:rsidR="008B32E1" w:rsidRDefault="008B32E1" w:rsidP="008B32E1">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8B32E1" w:rsidRDefault="008B32E1" w:rsidP="008B32E1">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8B32E1" w:rsidRPr="00F604FF" w:rsidRDefault="008B32E1" w:rsidP="008B32E1">
      <w:pPr>
        <w:pStyle w:val="ListParagraph"/>
        <w:numPr>
          <w:ilvl w:val="0"/>
          <w:numId w:val="28"/>
        </w:numPr>
        <w:spacing w:line="360" w:lineRule="auto"/>
        <w:jc w:val="both"/>
        <w:rPr>
          <w:i/>
        </w:rPr>
      </w:pPr>
      <w:r w:rsidRPr="00F604FF">
        <w:rPr>
          <w:i/>
        </w:rPr>
        <w:t>Giới thiệu ArcGIS Server:</w:t>
      </w:r>
    </w:p>
    <w:p w:rsidR="008B32E1" w:rsidRPr="00A10D76" w:rsidRDefault="008B32E1" w:rsidP="008B32E1">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8B32E1" w:rsidRDefault="008B32E1" w:rsidP="008B32E1">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43A05E27" wp14:editId="7A48C8DE">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8B32E1" w:rsidRPr="00DF6F6E" w:rsidRDefault="008B32E1" w:rsidP="008B32E1">
      <w:pPr>
        <w:pStyle w:val="Caption"/>
        <w:jc w:val="center"/>
        <w:rPr>
          <w:rFonts w:cs="Times New Roman"/>
          <w:b w:val="0"/>
          <w:i/>
          <w:color w:val="000000" w:themeColor="text1"/>
          <w:sz w:val="26"/>
          <w:szCs w:val="26"/>
        </w:rPr>
      </w:pPr>
      <w:bookmarkStart w:id="26" w:name="_Toc312828648"/>
      <w:r w:rsidRPr="00DF6F6E">
        <w:rPr>
          <w:rFonts w:cs="Times New Roman"/>
          <w:b w:val="0"/>
          <w:i/>
          <w:color w:val="000000" w:themeColor="text1"/>
          <w:sz w:val="26"/>
          <w:szCs w:val="26"/>
        </w:rPr>
        <w:t xml:space="preserve">Hình 2.2. </w:t>
      </w:r>
      <w:r w:rsidRPr="00DF6F6E">
        <w:rPr>
          <w:rFonts w:cs="Times New Roman"/>
          <w:b w:val="0"/>
          <w:i/>
          <w:color w:val="000000" w:themeColor="text1"/>
          <w:sz w:val="26"/>
          <w:szCs w:val="26"/>
        </w:rPr>
        <w:fldChar w:fldCharType="begin"/>
      </w:r>
      <w:r w:rsidRPr="00DF6F6E">
        <w:rPr>
          <w:rFonts w:cs="Times New Roman"/>
          <w:b w:val="0"/>
          <w:i/>
          <w:color w:val="000000" w:themeColor="text1"/>
          <w:sz w:val="26"/>
          <w:szCs w:val="26"/>
        </w:rPr>
        <w:instrText xml:space="preserve"> SEQ Hình_2.2. \* ARABIC </w:instrText>
      </w:r>
      <w:r w:rsidRPr="00DF6F6E">
        <w:rPr>
          <w:rFonts w:cs="Times New Roman"/>
          <w:b w:val="0"/>
          <w:i/>
          <w:color w:val="000000" w:themeColor="text1"/>
          <w:sz w:val="26"/>
          <w:szCs w:val="26"/>
        </w:rPr>
        <w:fldChar w:fldCharType="separate"/>
      </w:r>
      <w:r>
        <w:rPr>
          <w:rFonts w:cs="Times New Roman"/>
          <w:b w:val="0"/>
          <w:i/>
          <w:noProof/>
          <w:color w:val="000000" w:themeColor="text1"/>
          <w:sz w:val="26"/>
          <w:szCs w:val="26"/>
        </w:rPr>
        <w:t>1</w:t>
      </w:r>
      <w:r w:rsidRPr="00DF6F6E">
        <w:rPr>
          <w:rFonts w:cs="Times New Roman"/>
          <w:b w:val="0"/>
          <w:i/>
          <w:color w:val="000000" w:themeColor="text1"/>
          <w:sz w:val="26"/>
          <w:szCs w:val="26"/>
        </w:rPr>
        <w:fldChar w:fldCharType="end"/>
      </w:r>
      <w:r w:rsidRPr="00DF6F6E">
        <w:rPr>
          <w:rFonts w:cs="Times New Roman"/>
          <w:b w:val="0"/>
          <w:i/>
          <w:color w:val="000000" w:themeColor="text1"/>
          <w:sz w:val="26"/>
          <w:szCs w:val="26"/>
        </w:rPr>
        <w:t>. Tổng quan ArcGIS Server</w:t>
      </w:r>
      <w:bookmarkEnd w:id="26"/>
    </w:p>
    <w:p w:rsidR="008B32E1" w:rsidRDefault="008B32E1" w:rsidP="008B32E1">
      <w:pPr>
        <w:pStyle w:val="ListParagraph"/>
        <w:numPr>
          <w:ilvl w:val="0"/>
          <w:numId w:val="24"/>
        </w:numPr>
        <w:spacing w:line="360" w:lineRule="auto"/>
        <w:jc w:val="both"/>
        <w:rPr>
          <w:color w:val="000000" w:themeColor="text1"/>
        </w:rPr>
      </w:pPr>
      <w:r>
        <w:rPr>
          <w:color w:val="000000" w:themeColor="text1"/>
        </w:rPr>
        <w:t>Làm việc với ArcGIS Server:</w:t>
      </w:r>
    </w:p>
    <w:p w:rsidR="008B32E1" w:rsidRDefault="008B32E1" w:rsidP="008B32E1">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8B32E1" w:rsidRDefault="008B32E1" w:rsidP="008B32E1">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Chia sẻ, công bố tài nguyên như một dịch vụ sử dụng ArcGIS Server.</w:t>
      </w:r>
    </w:p>
    <w:p w:rsidR="008B32E1" w:rsidRDefault="008B32E1" w:rsidP="008B32E1">
      <w:pPr>
        <w:pStyle w:val="ListParagraph"/>
        <w:numPr>
          <w:ilvl w:val="0"/>
          <w:numId w:val="25"/>
        </w:numPr>
        <w:spacing w:line="360" w:lineRule="auto"/>
        <w:jc w:val="both"/>
        <w:rPr>
          <w:color w:val="000000" w:themeColor="text1"/>
        </w:rPr>
      </w:pPr>
      <w:r>
        <w:rPr>
          <w:color w:val="000000" w:themeColor="text1"/>
        </w:rPr>
        <w:t>Sử dụng dịch vụ thông qua một ứng dụng máy khách (client application).</w:t>
      </w:r>
    </w:p>
    <w:p w:rsidR="008B32E1" w:rsidRDefault="008B32E1" w:rsidP="008B32E1">
      <w:pPr>
        <w:pStyle w:val="ListParagraph"/>
        <w:spacing w:line="360" w:lineRule="auto"/>
        <w:ind w:left="0"/>
        <w:jc w:val="both"/>
        <w:rPr>
          <w:color w:val="000000" w:themeColor="text1"/>
        </w:rPr>
      </w:pPr>
      <w:r>
        <w:rPr>
          <w:color w:val="000000" w:themeColor="text1"/>
        </w:rPr>
        <w:t>Một WebGIS bao gồm:</w:t>
      </w:r>
    </w:p>
    <w:p w:rsidR="008B32E1" w:rsidRPr="00D60485" w:rsidRDefault="008B32E1" w:rsidP="008B32E1">
      <w:pPr>
        <w:pStyle w:val="ListParagraph"/>
        <w:numPr>
          <w:ilvl w:val="0"/>
          <w:numId w:val="24"/>
        </w:numPr>
        <w:spacing w:line="360" w:lineRule="auto"/>
        <w:jc w:val="both"/>
        <w:rPr>
          <w:color w:val="000000" w:themeColor="text1"/>
        </w:rPr>
      </w:pPr>
      <w:r w:rsidRPr="00D60485">
        <w:rPr>
          <w:color w:val="000000" w:themeColor="text1"/>
        </w:rPr>
        <w:t>Kiến trúc ArcGIS Server:</w:t>
      </w:r>
    </w:p>
    <w:p w:rsidR="008B32E1" w:rsidRDefault="008B32E1" w:rsidP="008B32E1">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thành phần trong hệ thống ArcGIS Server giữ một vai trò trong quá trình quản lý, kích hoạt, không kích hoạt, và tải một cách hợp lý những tài nguyên được cấp phát cho một hoặc nhiều dịch vụ.</w:t>
      </w:r>
    </w:p>
    <w:p w:rsidR="008B32E1" w:rsidRDefault="008B32E1" w:rsidP="008B32E1">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Web Server: lưu trữ các ứng dụng và dịch vụ Web có sử dụng các thành phần chạy trên máy chủ web.</w:t>
      </w:r>
    </w:p>
    <w:p w:rsidR="008B32E1" w:rsidRDefault="008B32E1" w:rsidP="008B32E1">
      <w:pPr>
        <w:pStyle w:val="ListParagraph"/>
        <w:numPr>
          <w:ilvl w:val="0"/>
          <w:numId w:val="21"/>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8B32E1" w:rsidRPr="000A0360" w:rsidRDefault="008B32E1" w:rsidP="008B32E1">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554EF085" wp14:editId="506E1288">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8B32E1" w:rsidRPr="00DF6F6E" w:rsidRDefault="008B32E1" w:rsidP="008B32E1">
      <w:pPr>
        <w:pStyle w:val="Caption"/>
        <w:jc w:val="center"/>
        <w:rPr>
          <w:rFonts w:eastAsia="Times New Roman" w:cs="Times New Roman"/>
          <w:b w:val="0"/>
          <w:i/>
          <w:color w:val="000000" w:themeColor="text1"/>
          <w:sz w:val="26"/>
          <w:szCs w:val="26"/>
        </w:rPr>
      </w:pPr>
      <w:bookmarkStart w:id="27" w:name="_Toc312828649"/>
      <w:r w:rsidRPr="00DF6F6E">
        <w:rPr>
          <w:b w:val="0"/>
          <w:i/>
          <w:color w:val="000000" w:themeColor="text1"/>
          <w:sz w:val="26"/>
          <w:szCs w:val="26"/>
        </w:rPr>
        <w:t xml:space="preserve">Hình 2.2. </w:t>
      </w:r>
      <w:r w:rsidRPr="00DF6F6E">
        <w:rPr>
          <w:b w:val="0"/>
          <w:i/>
          <w:color w:val="000000" w:themeColor="text1"/>
          <w:sz w:val="26"/>
          <w:szCs w:val="26"/>
        </w:rPr>
        <w:fldChar w:fldCharType="begin"/>
      </w:r>
      <w:r w:rsidRPr="00DF6F6E">
        <w:rPr>
          <w:b w:val="0"/>
          <w:i/>
          <w:color w:val="000000" w:themeColor="text1"/>
          <w:sz w:val="26"/>
          <w:szCs w:val="26"/>
        </w:rPr>
        <w:instrText xml:space="preserve"> SEQ Hình_2.2. \* ARABIC </w:instrText>
      </w:r>
      <w:r w:rsidRPr="00DF6F6E">
        <w:rPr>
          <w:b w:val="0"/>
          <w:i/>
          <w:color w:val="000000" w:themeColor="text1"/>
          <w:sz w:val="26"/>
          <w:szCs w:val="26"/>
        </w:rPr>
        <w:fldChar w:fldCharType="separate"/>
      </w:r>
      <w:r w:rsidRPr="00DF6F6E">
        <w:rPr>
          <w:b w:val="0"/>
          <w:i/>
          <w:noProof/>
          <w:color w:val="000000" w:themeColor="text1"/>
          <w:sz w:val="26"/>
          <w:szCs w:val="26"/>
        </w:rPr>
        <w:t>2</w:t>
      </w:r>
      <w:r w:rsidRPr="00DF6F6E">
        <w:rPr>
          <w:b w:val="0"/>
          <w:i/>
          <w:color w:val="000000" w:themeColor="text1"/>
          <w:sz w:val="26"/>
          <w:szCs w:val="26"/>
        </w:rPr>
        <w:fldChar w:fldCharType="end"/>
      </w:r>
      <w:r w:rsidRPr="00DF6F6E">
        <w:rPr>
          <w:b w:val="0"/>
          <w:i/>
          <w:color w:val="000000" w:themeColor="text1"/>
          <w:sz w:val="26"/>
          <w:szCs w:val="26"/>
        </w:rPr>
        <w:t xml:space="preserve">.  </w:t>
      </w:r>
      <w:r w:rsidRPr="00DF6F6E">
        <w:rPr>
          <w:rFonts w:eastAsia="Times New Roman" w:cs="Times New Roman"/>
          <w:b w:val="0"/>
          <w:i/>
          <w:color w:val="000000" w:themeColor="text1"/>
          <w:sz w:val="26"/>
          <w:szCs w:val="26"/>
        </w:rPr>
        <w:t>Kiến trúc hệ thống ArcGIS Server</w:t>
      </w:r>
      <w:bookmarkEnd w:id="27"/>
    </w:p>
    <w:p w:rsidR="008B32E1" w:rsidRDefault="008B32E1" w:rsidP="008B32E1">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tiếp đến một GIS server thông qua LAN hay WAN nghĩa là nó đang tạo một kết nối tới SOM. </w:t>
      </w:r>
    </w:p>
    <w:p w:rsidR="008B32E1" w:rsidRDefault="008B32E1" w:rsidP="008B32E1">
      <w:pPr>
        <w:spacing w:line="360" w:lineRule="auto"/>
        <w:ind w:firstLine="644"/>
        <w:jc w:val="both"/>
        <w:rPr>
          <w:color w:val="000000" w:themeColor="text1"/>
        </w:rPr>
      </w:pPr>
      <w:r>
        <w:rPr>
          <w:color w:val="000000" w:themeColor="text1"/>
        </w:rPr>
        <w:lastRenderedPageBreak/>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8B32E1" w:rsidRDefault="008B32E1" w:rsidP="008B32E1">
      <w:pPr>
        <w:spacing w:line="360" w:lineRule="auto"/>
        <w:ind w:firstLine="644"/>
        <w:jc w:val="both"/>
        <w:rPr>
          <w:color w:val="000000" w:themeColor="text1"/>
        </w:rPr>
      </w:pPr>
      <w:r>
        <w:rPr>
          <w:color w:val="000000" w:themeColor="text1"/>
        </w:rPr>
        <w:t>Mỗi máy chứa 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 Server???</w:t>
      </w:r>
      <w:r>
        <w:rPr>
          <w:color w:val="FF0000"/>
        </w:rPr>
        <w:t xml:space="preserve">. </w:t>
      </w:r>
      <w:r>
        <w:rPr>
          <w:color w:val="000000" w:themeColor="text1"/>
        </w:rPr>
        <w:t>SOM hay SOC đều là những tiến trình chạy trên một máy; do đó, một máy có thể vừa là SOM và vừa là SOC.</w:t>
      </w:r>
    </w:p>
    <w:p w:rsidR="008B32E1" w:rsidRPr="009A6E00" w:rsidRDefault="008B32E1" w:rsidP="008B32E1">
      <w:pPr>
        <w:pStyle w:val="ListParagraph"/>
        <w:numPr>
          <w:ilvl w:val="0"/>
          <w:numId w:val="24"/>
        </w:numPr>
        <w:spacing w:line="360" w:lineRule="auto"/>
        <w:jc w:val="both"/>
        <w:rPr>
          <w:color w:val="000000" w:themeColor="text1"/>
        </w:rPr>
      </w:pPr>
      <w:r>
        <w:rPr>
          <w:color w:val="000000" w:themeColor="text1"/>
        </w:rPr>
        <w:t>Tại sao chọn ArcGIS Server:</w:t>
      </w:r>
    </w:p>
    <w:p w:rsidR="008B32E1" w:rsidRDefault="008B32E1" w:rsidP="008B32E1">
      <w:pPr>
        <w:spacing w:line="360" w:lineRule="auto"/>
        <w:jc w:val="both"/>
        <w:rPr>
          <w:color w:val="000000" w:themeColor="text1"/>
        </w:rPr>
      </w:pPr>
      <w:r>
        <w:rPr>
          <w:color w:val="000000" w:themeColor="text1"/>
        </w:rPr>
        <w:t>Những đặc điểm chính của ArcGIS Server:</w:t>
      </w:r>
    </w:p>
    <w:p w:rsidR="008B32E1" w:rsidRPr="00A734B4" w:rsidRDefault="008B32E1" w:rsidP="008B32E1">
      <w:pPr>
        <w:pStyle w:val="ListParagraph"/>
        <w:numPr>
          <w:ilvl w:val="0"/>
          <w:numId w:val="22"/>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8B32E1" w:rsidRPr="00A734B4" w:rsidRDefault="008B32E1" w:rsidP="008B32E1">
      <w:pPr>
        <w:pStyle w:val="ListParagraph"/>
        <w:numPr>
          <w:ilvl w:val="0"/>
          <w:numId w:val="22"/>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8B32E1" w:rsidRPr="00A15D12"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8B32E1" w:rsidRPr="00797667" w:rsidRDefault="008B32E1" w:rsidP="008B32E1">
      <w:pPr>
        <w:pStyle w:val="ListParagraph"/>
        <w:numPr>
          <w:ilvl w:val="0"/>
          <w:numId w:val="22"/>
        </w:numPr>
        <w:spacing w:line="360" w:lineRule="auto"/>
        <w:jc w:val="both"/>
        <w:rPr>
          <w:rStyle w:val="apple-style-span"/>
          <w:rFonts w:cs="Times New Roman"/>
          <w:szCs w:val="26"/>
        </w:rPr>
      </w:pPr>
      <w:r>
        <w:rPr>
          <w:rStyle w:val="apple-style-span"/>
          <w:rFonts w:cs="Times New Roman"/>
          <w:szCs w:val="26"/>
          <w:shd w:val="clear" w:color="auto" w:fill="FFFFFF"/>
        </w:rPr>
        <w:lastRenderedPageBreak/>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8B32E1" w:rsidRDefault="008B32E1" w:rsidP="008B32E1">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8B32E1" w:rsidRPr="008A0989" w:rsidRDefault="008B32E1" w:rsidP="008B32E1">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8B32E1" w:rsidRDefault="008B32E1" w:rsidP="008B32E1">
      <w:pPr>
        <w:pStyle w:val="Heading4"/>
      </w:pPr>
      <w:r w:rsidRPr="004E7929">
        <w:rPr>
          <w:lang w:val="vi-VN"/>
        </w:rPr>
        <w:t>Công nghệ sử dụng trong phần quản lý</w:t>
      </w:r>
    </w:p>
    <w:p w:rsidR="008B32E1" w:rsidRPr="008A0989" w:rsidRDefault="008B32E1" w:rsidP="008B32E1">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B32E1" w:rsidRPr="004A77A6" w:rsidRDefault="008B32E1" w:rsidP="008B32E1">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p>
    <w:p w:rsidR="008B32E1" w:rsidRPr="004A77A6" w:rsidRDefault="008B32E1" w:rsidP="008B32E1">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t>v</w:t>
      </w:r>
      <w:r w:rsidRPr="004A77A6">
        <w:rPr>
          <w:color w:val="000000"/>
          <w:spacing w:val="4"/>
          <w:szCs w:val="26"/>
        </w:rPr>
        <w:t>i</w:t>
      </w:r>
      <w:r w:rsidRPr="004A77A6">
        <w:rPr>
          <w:color w:val="000000"/>
          <w:szCs w:val="26"/>
        </w:rPr>
        <w:t>ews</w:t>
      </w:r>
      <w:r>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8B32E1"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B32E1" w:rsidRPr="004A77A6" w:rsidRDefault="008B32E1" w:rsidP="008B32E1">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B32E1" w:rsidRPr="004A77A6" w:rsidRDefault="008B32E1" w:rsidP="008B32E1">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lastRenderedPageBreak/>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B32E1" w:rsidRPr="004A77A6" w:rsidRDefault="008B32E1" w:rsidP="008B32E1">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B32E1" w:rsidRPr="004A77A6" w:rsidRDefault="008B32E1" w:rsidP="008B32E1">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8B32E1" w:rsidRPr="004A77A6" w:rsidRDefault="008B32E1" w:rsidP="008B32E1">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 xml:space="preserve">y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noProof/>
          <w:szCs w:val="26"/>
        </w:rPr>
        <mc:AlternateContent>
          <mc:Choice Requires="wpg">
            <w:drawing>
              <wp:anchor distT="0" distB="0" distL="114300" distR="114300" simplePos="0" relativeHeight="251660288" behindDoc="1" locked="0" layoutInCell="0" allowOverlap="1" wp14:anchorId="29C9BAAF" wp14:editId="3B0B85CB">
                <wp:simplePos x="0" y="0"/>
                <wp:positionH relativeFrom="page">
                  <wp:posOffset>1366520</wp:posOffset>
                </wp:positionH>
                <wp:positionV relativeFrom="page">
                  <wp:posOffset>708660</wp:posOffset>
                </wp:positionV>
                <wp:extent cx="5296535" cy="108966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535" cy="1089660"/>
                          <a:chOff x="2152" y="1116"/>
                          <a:chExt cx="8341" cy="1716"/>
                        </a:xfrm>
                      </wpg:grpSpPr>
                      <wps:wsp>
                        <wps:cNvPr id="112" name="Rectangle 7"/>
                        <wps:cNvSpPr>
                          <a:spLocks/>
                        </wps:cNvSpPr>
                        <wps:spPr bwMode="auto">
                          <a:xfrm>
                            <a:off x="6968" y="1126"/>
                            <a:ext cx="3244"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wps:cNvSpPr>
                        <wps:spPr bwMode="auto">
                          <a:xfrm>
                            <a:off x="2162" y="1471"/>
                            <a:ext cx="80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
                        <wps:cNvSpPr>
                          <a:spLocks/>
                        </wps:cNvSpPr>
                        <wps:spPr bwMode="auto">
                          <a:xfrm>
                            <a:off x="2162" y="1831"/>
                            <a:ext cx="832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
                        <wps:cNvSpPr>
                          <a:spLocks/>
                        </wps:cNvSpPr>
                        <wps:spPr bwMode="auto">
                          <a:xfrm>
                            <a:off x="2162" y="2177"/>
                            <a:ext cx="7299"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
                        <wps:cNvSpPr>
                          <a:spLocks/>
                        </wps:cNvSpPr>
                        <wps:spPr bwMode="auto">
                          <a:xfrm>
                            <a:off x="2162" y="2521"/>
                            <a:ext cx="790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07.6pt;margin-top:55.8pt;width:417.05pt;height:85.8pt;z-index:-251656192;mso-position-horizontal-relative:page;mso-position-vertical-relative:page" coordorigin="2152,1116" coordsize="8341,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" o:allowincell="f">
                <v:rect id="Rectangle 7" o:spid="_x0000_s1027" style="position:absolute;left:6968;top:1126;width:3244;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NsMA&#10;AADcAAAADwAAAGRycy9kb3ducmV2LnhtbERPzYrCMBC+L/gOYQQvy5rWg7jVKCIIKnvQ6gMMzdhW&#10;m0lJotZ9+s2C4G0+vt+ZLTrTiDs5X1tWkA4TEMSF1TWXCk7H9dcEhA/IGhvLpOBJHhbz3scMM20f&#10;fKB7HkoRQ9hnqKAKoc2k9EVFBv3QtsSRO1tnMEToSqkdPmK4aeQoScbSYM2xocKWVhUV1/xmFOx/&#10;bsXhMy/rXfq7/j5ttpenG1+UGvS75RREoC68xS/3Rsf56Qj+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dNsMAAADcAAAADwAAAAAAAAAAAAAAAACYAgAAZHJzL2Rv&#10;d25yZXYueG1sUEsFBgAAAAAEAAQA9QAAAIgDAAAAAA==&#10;" fillcolor="#f7f8f8" stroked="f">
                  <v:path arrowok="t"/>
                </v:rect>
                <v:rect id="Rectangle 8" o:spid="_x0000_s1028" style="position:absolute;left:2162;top:1471;width:80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g2cMA&#10;AADcAAAADwAAAGRycy9kb3ducmV2LnhtbERPzYrCMBC+L+w7hBG8LJp2EVmrUZYFQcXD2vUBhmZs&#10;q82kJFGrT2+EBW/z8f3ObNGZRlzI+dqygnSYgCAurK65VLD/Ww6+QPiArLGxTApu5GExf3+bYabt&#10;lXd0yUMpYgj7DBVUIbSZlL6oyKAf2pY4cgfrDIYIXSm1w2sMN438TJKxNFhzbKiwpZ+KilN+Ngp+&#10;t+di95GX9Sa9Lyf71fp4c+OjUv1e9z0FEagLL/G/e6Xj/HQE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g2cMAAADcAAAADwAAAAAAAAAAAAAAAACYAgAAZHJzL2Rv&#10;d25yZXYueG1sUEsFBgAAAAAEAAQA9QAAAIgDAAAAAA==&#10;" fillcolor="#f7f8f8" stroked="f">
                  <v:path arrowok="t"/>
                </v:rect>
                <v:rect id="Rectangle 9" o:spid="_x0000_s1029" style="position:absolute;left:2162;top:1831;width:83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q3MYA&#10;AADcAAAADwAAAGRycy9kb3ducmV2LnhtbESPQWvCQBCF70L/wzKFXqRu0oPY6CpSEGzpoUZ/wJAd&#10;k2h2NuyuGvvrO4eCtxnem/e+WawG16krhdh6NpBPMlDElbct1wYO+83rDFRMyBY7z2TgThFWy6fR&#10;Agvrb7yja5lqJSEcCzTQpNQXWseqIYdx4nti0Y4+OEyyhlrbgDcJd51+y7KpdtiyNDTY00dD1bm8&#10;OAM/35dqNy7r9iv/3bwftp+ne5iejHl5HtZzUImG9DD/X2+t4OdCK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Cq3MYAAADcAAAADwAAAAAAAAAAAAAAAACYAgAAZHJz&#10;L2Rvd25yZXYueG1sUEsFBgAAAAAEAAQA9QAAAIsDAAAAAA==&#10;" fillcolor="#f7f8f8" stroked="f">
                  <v:path arrowok="t"/>
                </v:rect>
                <v:rect id="Rectangle 10" o:spid="_x0000_s1030" style="position:absolute;left:2162;top:2177;width:7299;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sZ8YA&#10;AADcAAAADwAAAGRycy9kb3ducmV2LnhtbESPQWvCQBCF74X+h2WEXkrd6EE0dRUpCLb0oNEfMGTH&#10;JJqdDburxv76zkHwNsN7894382XvWnWlEBvPBkbDDBRx6W3DlYHDfv0xBRUTssXWMxm4U4Tl4vVl&#10;jrn1N97RtUiVkhCOORqoU+pyrWNZk8M49B2xaEcfHCZZQ6VtwJuEu1aPs2yiHTYsDTV29FVTeS4u&#10;zsD291Lu3ouq+Rn9rWeHzffpHiYnY94G/eoTVKI+Pc2P640V/LH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sZ8YAAADcAAAADwAAAAAAAAAAAAAAAACYAgAAZHJz&#10;L2Rvd25yZXYueG1sUEsFBgAAAAAEAAQA9QAAAIsDAAAAAA==&#10;" fillcolor="#f7f8f8" stroked="f">
                  <v:path arrowok="t"/>
                </v:rect>
                <v:rect id="Rectangle 11" o:spid="_x0000_s1031" style="position:absolute;left:2162;top:2521;width:79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MMA&#10;AADcAAAADwAAAGRycy9kb3ducmV2LnhtbERPzYrCMBC+L/gOYQQvy5rWg7jVKCIIKnvQ6gMMzdhW&#10;m0lJotZ9+s2C4G0+vt+ZLTrTiDs5X1tWkA4TEMSF1TWXCk7H9dcEhA/IGhvLpOBJHhbz3scMM20f&#10;fKB7HkoRQ9hnqKAKoc2k9EVFBv3QtsSRO1tnMEToSqkdPmK4aeQoScbSYM2xocKWVhUV1/xmFOx/&#10;bsXhMy/rXfq7/j5ttpenG1+UGvS75RREoC68xS/3Rsf5oxT+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bJ/MMAAADcAAAADwAAAAAAAAAAAAAAAACYAgAAZHJzL2Rv&#10;d25yZXYueG1sUEsFBgAAAAAEAAQA9QAAAIgDAAAAAA==&#10;" fillcolor="#f7f8f8" stroked="f">
                  <v:path arrowok="t"/>
                </v:rect>
                <w10:wrap anchorx="page" anchory="page"/>
              </v:group>
            </w:pict>
          </mc:Fallback>
        </mc:AlternateContent>
      </w: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 MVC đều có thể nhanh chóng được thay đổi, tùy chọn hóa. Ví dụ bạn có thể viết một View và sử dụng cho nhiều ứng dụng khác nhau, đây là tính pluggable.</w:t>
      </w:r>
    </w:p>
    <w:p w:rsidR="008B32E1" w:rsidRPr="004A77A6" w:rsidRDefault="008B32E1" w:rsidP="008B32E1">
      <w:pPr>
        <w:pStyle w:val="ListParagraph"/>
        <w:widowControl w:val="0"/>
        <w:numPr>
          <w:ilvl w:val="0"/>
          <w:numId w:val="20"/>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44189BC1" wp14:editId="7F1C213D">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zCs w:val="26"/>
        </w:rPr>
        <w:t>MVC.</w:t>
      </w:r>
      <w:r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 xml:space="preserve">p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8B32E1" w:rsidRPr="004A77A6" w:rsidRDefault="008B32E1" w:rsidP="008B32E1">
      <w:pPr>
        <w:pStyle w:val="ListParagraph"/>
        <w:widowControl w:val="0"/>
        <w:numPr>
          <w:ilvl w:val="0"/>
          <w:numId w:val="26"/>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8B32E1" w:rsidRPr="004A77A6" w:rsidRDefault="008B32E1" w:rsidP="008B32E1">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szCs w:val="26"/>
        </w:rPr>
        <w:t>t</w:t>
      </w:r>
      <w:r w:rsidRPr="004A77A6">
        <w:rPr>
          <w:color w:val="000000"/>
          <w:spacing w:val="11"/>
          <w:szCs w:val="26"/>
        </w:rPr>
        <w:t>ế</w:t>
      </w:r>
      <w:r w:rsidRPr="004A77A6">
        <w:rPr>
          <w:color w:val="000000"/>
          <w:szCs w:val="26"/>
        </w:rPr>
        <w:t>,</w:t>
      </w:r>
      <w:r w:rsidRPr="004A77A6">
        <w:rPr>
          <w:color w:val="000000"/>
          <w:spacing w:val="-5"/>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24"/>
          <w:szCs w:val="26"/>
        </w:rPr>
        <w:t xml:space="preserve"> </w:t>
      </w:r>
      <w:r w:rsidRPr="004A77A6">
        <w:rPr>
          <w:color w:val="000000"/>
          <w:spacing w:val="-3"/>
          <w:szCs w:val="26"/>
        </w:rPr>
        <w:t>m</w:t>
      </w:r>
      <w:r w:rsidRPr="004A77A6">
        <w:rPr>
          <w:color w:val="000000"/>
          <w:spacing w:val="-8"/>
          <w:szCs w:val="26"/>
        </w:rPr>
        <w:t>ẫ</w:t>
      </w:r>
      <w:r w:rsidRPr="004A77A6">
        <w:rPr>
          <w:color w:val="000000"/>
          <w:szCs w:val="26"/>
        </w:rPr>
        <w:t>u</w:t>
      </w:r>
      <w:r w:rsidRPr="004A77A6">
        <w:rPr>
          <w:color w:val="000000"/>
          <w:spacing w:val="25"/>
          <w:szCs w:val="26"/>
        </w:rPr>
        <w:t xml:space="preserve"> </w:t>
      </w:r>
      <w:r w:rsidRPr="004A77A6">
        <w:rPr>
          <w:color w:val="000000"/>
          <w:spacing w:val="4"/>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Pr="004A77A6">
        <w:rPr>
          <w:color w:val="000000"/>
          <w:spacing w:val="28"/>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4"/>
          <w:szCs w:val="26"/>
        </w:rPr>
        <w:t>t</w:t>
      </w:r>
      <w:r w:rsidRPr="004A77A6">
        <w:rPr>
          <w:color w:val="000000"/>
          <w:szCs w:val="26"/>
        </w:rPr>
        <w:t>rừu</w:t>
      </w:r>
      <w:r w:rsidRPr="004A77A6">
        <w:rPr>
          <w:color w:val="000000"/>
          <w:spacing w:val="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w w:val="102"/>
          <w:szCs w:val="26"/>
        </w:rPr>
        <w:t>g</w:t>
      </w:r>
      <w:r w:rsidRPr="004A77A6">
        <w:rPr>
          <w:color w:val="000000"/>
          <w:spacing w:val="4"/>
          <w:w w:val="102"/>
          <w:szCs w:val="26"/>
        </w:rPr>
        <w:t>i</w:t>
      </w:r>
      <w:r w:rsidRPr="004A77A6">
        <w:rPr>
          <w:color w:val="000000"/>
          <w:spacing w:val="-3"/>
          <w:w w:val="102"/>
          <w:szCs w:val="26"/>
        </w:rPr>
        <w:t>ữ</w:t>
      </w:r>
      <w:r w:rsidRPr="004A77A6">
        <w:rPr>
          <w:color w:val="000000"/>
          <w:w w:val="102"/>
          <w:szCs w:val="26"/>
        </w:rPr>
        <w:t>a</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zCs w:val="26"/>
        </w:rPr>
        <w:t>l</w:t>
      </w:r>
      <w:r w:rsidRPr="004A77A6">
        <w:rPr>
          <w:color w:val="000000"/>
          <w:spacing w:val="19"/>
          <w:szCs w:val="26"/>
        </w:rPr>
        <w:t xml:space="preserve"> </w:t>
      </w:r>
      <w:r w:rsidRPr="004A77A6">
        <w:rPr>
          <w:color w:val="000000"/>
          <w:spacing w:val="-22"/>
          <w:szCs w:val="26"/>
        </w:rPr>
        <w:t>v</w:t>
      </w:r>
      <w:r w:rsidRPr="004A77A6">
        <w:rPr>
          <w:color w:val="000000"/>
          <w:szCs w:val="26"/>
        </w:rPr>
        <w:t>à</w:t>
      </w:r>
      <w:r w:rsidRPr="004A77A6">
        <w:rPr>
          <w:color w:val="000000"/>
          <w:spacing w:val="24"/>
          <w:szCs w:val="26"/>
        </w:rPr>
        <w:t xml:space="preserve"> </w:t>
      </w:r>
      <w:r w:rsidRPr="004A77A6">
        <w:rPr>
          <w:color w:val="000000"/>
          <w:spacing w:val="4"/>
          <w:szCs w:val="26"/>
        </w:rPr>
        <w:t>t</w:t>
      </w:r>
      <w:r w:rsidRPr="004A77A6">
        <w:rPr>
          <w:color w:val="000000"/>
          <w:spacing w:val="-8"/>
          <w:szCs w:val="26"/>
        </w:rPr>
        <w:t>ầ</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 xuất</w:t>
      </w:r>
      <w:r w:rsidRPr="004A77A6">
        <w:rPr>
          <w:color w:val="000000"/>
          <w:spacing w:val="21"/>
          <w:szCs w:val="26"/>
        </w:rPr>
        <w:t xml:space="preserve">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szCs w:val="26"/>
        </w:rPr>
        <w:t>li</w:t>
      </w:r>
      <w:r w:rsidRPr="004A77A6">
        <w:rPr>
          <w:color w:val="000000"/>
          <w:spacing w:val="7"/>
          <w:szCs w:val="26"/>
        </w:rPr>
        <w:t>ệ</w:t>
      </w:r>
      <w:r w:rsidRPr="004A77A6">
        <w:rPr>
          <w:color w:val="000000"/>
          <w:spacing w:val="-4"/>
          <w:szCs w:val="26"/>
        </w:rPr>
        <w:t>u</w:t>
      </w:r>
      <w:r w:rsidRPr="004A77A6">
        <w:rPr>
          <w:color w:val="000000"/>
          <w:szCs w:val="26"/>
        </w:rPr>
        <w:t>.</w:t>
      </w:r>
      <w:r w:rsidRPr="004A77A6">
        <w:rPr>
          <w:color w:val="000000"/>
          <w:spacing w:val="-5"/>
          <w:szCs w:val="26"/>
        </w:rPr>
        <w:t xml:space="preserve"> </w:t>
      </w:r>
      <w:r w:rsidRPr="004A77A6">
        <w:rPr>
          <w:color w:val="000000"/>
          <w:spacing w:val="-4"/>
          <w:szCs w:val="26"/>
        </w:rPr>
        <w:t>K</w:t>
      </w:r>
      <w:r w:rsidRPr="004A77A6">
        <w:rPr>
          <w:color w:val="000000"/>
          <w:spacing w:val="-7"/>
          <w:szCs w:val="26"/>
        </w:rPr>
        <w:t>h</w:t>
      </w:r>
      <w:r w:rsidRPr="004A77A6">
        <w:rPr>
          <w:color w:val="000000"/>
          <w:szCs w:val="26"/>
        </w:rPr>
        <w:t>i</w:t>
      </w:r>
      <w:r w:rsidRPr="004A77A6">
        <w:rPr>
          <w:color w:val="000000"/>
          <w:spacing w:val="34"/>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8"/>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4"/>
          <w:szCs w:val="26"/>
        </w:rPr>
        <w:t>t</w:t>
      </w:r>
      <w:r w:rsidRPr="004A77A6">
        <w:rPr>
          <w:color w:val="000000"/>
          <w:szCs w:val="26"/>
        </w:rPr>
        <w:t>a</w:t>
      </w:r>
      <w:r w:rsidRPr="004A77A6">
        <w:rPr>
          <w:color w:val="000000"/>
          <w:spacing w:val="-10"/>
          <w:szCs w:val="26"/>
        </w:rPr>
        <w:t xml:space="preserve"> </w:t>
      </w:r>
      <w:r w:rsidRPr="004A77A6">
        <w:rPr>
          <w:color w:val="000000"/>
          <w:spacing w:val="4"/>
          <w:szCs w:val="26"/>
        </w:rPr>
        <w:t>t</w:t>
      </w:r>
      <w:r w:rsidRPr="004A77A6">
        <w:rPr>
          <w:color w:val="000000"/>
          <w:spacing w:val="-8"/>
          <w:szCs w:val="26"/>
        </w:rPr>
        <w:t>ạ</w:t>
      </w:r>
      <w:r w:rsidRPr="004A77A6">
        <w:rPr>
          <w:color w:val="000000"/>
          <w:szCs w:val="26"/>
        </w:rPr>
        <w:t>o</w:t>
      </w:r>
      <w:r w:rsidRPr="004A77A6">
        <w:rPr>
          <w:color w:val="000000"/>
          <w:spacing w:val="20"/>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3"/>
          <w:szCs w:val="26"/>
        </w:rPr>
        <w:t xml:space="preserve"> </w:t>
      </w:r>
      <w:r w:rsidRPr="004A77A6">
        <w:rPr>
          <w:color w:val="000000"/>
          <w:spacing w:val="4"/>
          <w:szCs w:val="26"/>
        </w:rPr>
        <w:t>i</w:t>
      </w:r>
      <w:r w:rsidRPr="004A77A6">
        <w:rPr>
          <w:color w:val="000000"/>
          <w:spacing w:val="-7"/>
          <w:szCs w:val="26"/>
        </w:rPr>
        <w:t>n</w:t>
      </w:r>
      <w:r w:rsidRPr="004A77A6">
        <w:rPr>
          <w:color w:val="000000"/>
          <w:spacing w:val="4"/>
          <w:szCs w:val="26"/>
        </w:rPr>
        <w:t>t</w:t>
      </w:r>
      <w:r w:rsidRPr="004A77A6">
        <w:rPr>
          <w:color w:val="000000"/>
          <w:spacing w:val="7"/>
          <w:szCs w:val="26"/>
        </w:rPr>
        <w:t>e</w:t>
      </w:r>
      <w:r w:rsidRPr="004A77A6">
        <w:rPr>
          <w:color w:val="000000"/>
          <w:spacing w:val="5"/>
          <w:szCs w:val="26"/>
        </w:rPr>
        <w:t>rf</w:t>
      </w:r>
      <w:r w:rsidRPr="004A77A6">
        <w:rPr>
          <w:color w:val="000000"/>
          <w:spacing w:val="-8"/>
          <w:szCs w:val="26"/>
        </w:rPr>
        <w:t>a</w:t>
      </w:r>
      <w:r w:rsidRPr="004A77A6">
        <w:rPr>
          <w:color w:val="000000"/>
          <w:spacing w:val="7"/>
          <w:szCs w:val="26"/>
        </w:rPr>
        <w:t>c</w:t>
      </w:r>
      <w:r w:rsidRPr="004A77A6">
        <w:rPr>
          <w:color w:val="000000"/>
          <w:szCs w:val="26"/>
        </w:rPr>
        <w:t>e</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ệ</w:t>
      </w:r>
      <w:r w:rsidRPr="004A77A6">
        <w:rPr>
          <w:color w:val="000000"/>
          <w:szCs w:val="26"/>
        </w:rPr>
        <w:t>n</w:t>
      </w:r>
      <w:r w:rsidRPr="004A77A6">
        <w:rPr>
          <w:color w:val="000000"/>
          <w:spacing w:val="7"/>
          <w:szCs w:val="26"/>
        </w:rPr>
        <w:t xml:space="preserve"> 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0"/>
          <w:szCs w:val="26"/>
        </w:rPr>
        <w:t xml:space="preserve"> </w:t>
      </w:r>
      <w:r w:rsidRPr="004A77A6">
        <w:rPr>
          <w:color w:val="000000"/>
          <w:spacing w:val="6"/>
          <w:w w:val="102"/>
          <w:szCs w:val="26"/>
        </w:rPr>
        <w:t>s</w:t>
      </w:r>
      <w:r w:rsidRPr="004A77A6">
        <w:rPr>
          <w:color w:val="000000"/>
          <w:w w:val="102"/>
          <w:szCs w:val="26"/>
        </w:rPr>
        <w:t>ẽ</w:t>
      </w:r>
      <w:r w:rsidRPr="004A77A6">
        <w:rPr>
          <w:color w:val="000000"/>
          <w:spacing w:val="-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1"/>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1"/>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3"/>
          <w:szCs w:val="26"/>
        </w:rPr>
        <w:t>y</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pacing w:val="7"/>
          <w:szCs w:val="26"/>
        </w:rPr>
        <w:t>ê</w:t>
      </w:r>
      <w:r w:rsidRPr="004A77A6">
        <w:rPr>
          <w:color w:val="000000"/>
          <w:szCs w:val="26"/>
        </w:rPr>
        <w:t>n</w:t>
      </w:r>
      <w:r w:rsidRPr="004A77A6">
        <w:rPr>
          <w:color w:val="000000"/>
          <w:spacing w:val="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8"/>
          <w:szCs w:val="26"/>
        </w:rPr>
        <w:t>r</w:t>
      </w:r>
      <w:r w:rsidRPr="004A77A6">
        <w:rPr>
          <w:color w:val="000000"/>
          <w:szCs w:val="26"/>
        </w:rPr>
        <w:t>,</w:t>
      </w:r>
      <w:r w:rsidRPr="004A77A6">
        <w:rPr>
          <w:color w:val="000000"/>
          <w:spacing w:val="-21"/>
          <w:szCs w:val="26"/>
        </w:rPr>
        <w:t xml:space="preserve"> </w:t>
      </w:r>
      <w:r w:rsidRPr="004A77A6">
        <w:rPr>
          <w:color w:val="000000"/>
          <w:spacing w:val="4"/>
          <w:szCs w:val="26"/>
        </w:rPr>
        <w:t>t</w:t>
      </w:r>
      <w:r w:rsidRPr="004A77A6">
        <w:rPr>
          <w:color w:val="000000"/>
          <w:szCs w:val="26"/>
        </w:rPr>
        <w:t>a</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co</w:t>
      </w:r>
      <w:r w:rsidRPr="004A77A6">
        <w:rPr>
          <w:color w:val="000000"/>
          <w:spacing w:val="-7"/>
          <w:szCs w:val="26"/>
        </w:rPr>
        <w:t>d</w:t>
      </w:r>
      <w:r w:rsidRPr="004A77A6">
        <w:rPr>
          <w:color w:val="000000"/>
          <w:szCs w:val="26"/>
        </w:rPr>
        <w:t>e</w:t>
      </w:r>
      <w:r w:rsidRPr="004A77A6">
        <w:rPr>
          <w:color w:val="000000"/>
          <w:spacing w:val="6"/>
          <w:szCs w:val="26"/>
        </w:rPr>
        <w:t xml:space="preserve"> 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ph</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ứ</w:t>
      </w:r>
      <w:r w:rsidRPr="004A77A6">
        <w:rPr>
          <w:color w:val="000000"/>
          <w:szCs w:val="26"/>
        </w:rPr>
        <w:t>c</w:t>
      </w:r>
      <w:r w:rsidRPr="004A77A6">
        <w:rPr>
          <w:color w:val="000000"/>
          <w:spacing w:val="27"/>
          <w:szCs w:val="26"/>
        </w:rPr>
        <w:t xml:space="preserve"> </w:t>
      </w:r>
      <w:r w:rsidRPr="004A77A6">
        <w:rPr>
          <w:color w:val="000000"/>
          <w:szCs w:val="26"/>
        </w:rPr>
        <w:t xml:space="preserve">ở </w:t>
      </w:r>
      <w:r w:rsidRPr="004A77A6">
        <w:rPr>
          <w:color w:val="000000"/>
          <w:spacing w:val="4"/>
          <w:w w:val="102"/>
          <w:szCs w:val="26"/>
        </w:rPr>
        <w:t>l</w:t>
      </w:r>
      <w:r w:rsidRPr="004A77A6">
        <w:rPr>
          <w:color w:val="000000"/>
          <w:w w:val="102"/>
          <w:szCs w:val="26"/>
        </w:rPr>
        <w:t>ớp</w:t>
      </w:r>
      <w:r w:rsidRPr="004A77A6">
        <w:rPr>
          <w:color w:val="000000"/>
          <w:spacing w:val="6"/>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pacing w:val="-4"/>
          <w:szCs w:val="26"/>
        </w:rPr>
        <w:t>y</w:t>
      </w:r>
      <w:r w:rsidRPr="004A77A6">
        <w:rPr>
          <w:color w:val="000000"/>
          <w:szCs w:val="26"/>
        </w:rPr>
        <w:t>.</w:t>
      </w:r>
      <w:r w:rsidRPr="004A77A6">
        <w:rPr>
          <w:color w:val="000000"/>
          <w:spacing w:val="12"/>
          <w:szCs w:val="26"/>
        </w:rPr>
        <w:t xml:space="preserve"> </w:t>
      </w:r>
      <w:r w:rsidRPr="004A77A6">
        <w:rPr>
          <w:color w:val="000000"/>
          <w:szCs w:val="26"/>
        </w:rPr>
        <w:t>B</w:t>
      </w:r>
      <w:r w:rsidRPr="004A77A6">
        <w:rPr>
          <w:color w:val="000000"/>
          <w:spacing w:val="28"/>
          <w:szCs w:val="26"/>
        </w:rPr>
        <w:t>ằ</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7"/>
          <w:szCs w:val="26"/>
        </w:rPr>
        <w:t xml:space="preserve"> </w:t>
      </w:r>
      <w:r w:rsidRPr="004A77A6">
        <w:rPr>
          <w:color w:val="000000"/>
          <w:spacing w:val="-7"/>
          <w:w w:val="102"/>
          <w:szCs w:val="26"/>
        </w:rPr>
        <w:t>nh</w:t>
      </w:r>
      <w:r w:rsidRPr="004A77A6">
        <w:rPr>
          <w:color w:val="000000"/>
          <w:w w:val="102"/>
          <w:szCs w:val="26"/>
        </w:rPr>
        <w:t xml:space="preserve">ư </w:t>
      </w:r>
      <w:r w:rsidRPr="004A77A6">
        <w:rPr>
          <w:color w:val="000000"/>
          <w:spacing w:val="-22"/>
          <w:szCs w:val="26"/>
        </w:rPr>
        <w:t>v</w:t>
      </w:r>
      <w:r w:rsidRPr="004A77A6">
        <w:rPr>
          <w:color w:val="000000"/>
          <w:spacing w:val="-8"/>
          <w:szCs w:val="26"/>
        </w:rPr>
        <w:t>ậ</w:t>
      </w:r>
      <w:r w:rsidRPr="004A77A6">
        <w:rPr>
          <w:color w:val="000000"/>
          <w:spacing w:val="-7"/>
          <w:szCs w:val="26"/>
        </w:rPr>
        <w:t>y</w:t>
      </w:r>
      <w:r w:rsidRPr="004A77A6">
        <w:rPr>
          <w:color w:val="000000"/>
          <w:szCs w:val="26"/>
        </w:rPr>
        <w:t>,</w:t>
      </w:r>
      <w:r w:rsidRPr="004A77A6">
        <w:rPr>
          <w:color w:val="000000"/>
          <w:spacing w:val="44"/>
          <w:szCs w:val="26"/>
        </w:rPr>
        <w:t xml:space="preserve"> </w:t>
      </w:r>
      <w:r w:rsidRPr="004A77A6">
        <w:rPr>
          <w:color w:val="000000"/>
          <w:spacing w:val="4"/>
          <w:szCs w:val="26"/>
        </w:rPr>
        <w:t>t</w:t>
      </w:r>
      <w:r w:rsidRPr="004A77A6">
        <w:rPr>
          <w:color w:val="000000"/>
          <w:szCs w:val="26"/>
        </w:rPr>
        <w:t>a</w:t>
      </w:r>
      <w:r w:rsidRPr="004A77A6">
        <w:rPr>
          <w:color w:val="000000"/>
          <w:spacing w:val="7"/>
          <w:szCs w:val="26"/>
        </w:rPr>
        <w:t xml:space="preserve"> 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ể</w:t>
      </w:r>
      <w:r w:rsidRPr="004A77A6">
        <w:rPr>
          <w:color w:val="000000"/>
          <w:spacing w:val="22"/>
          <w:szCs w:val="26"/>
        </w:rPr>
        <w:t xml:space="preserve"> </w:t>
      </w:r>
      <w:r w:rsidRPr="004A77A6">
        <w:rPr>
          <w:color w:val="000000"/>
          <w:spacing w:val="4"/>
          <w:szCs w:val="26"/>
        </w:rPr>
        <w:t>i</w:t>
      </w:r>
      <w:r w:rsidRPr="004A77A6">
        <w:rPr>
          <w:color w:val="000000"/>
          <w:spacing w:val="-3"/>
          <w:szCs w:val="26"/>
        </w:rPr>
        <w:t>m</w:t>
      </w:r>
      <w:r w:rsidRPr="004A77A6">
        <w:rPr>
          <w:color w:val="000000"/>
          <w:spacing w:val="-7"/>
          <w:szCs w:val="26"/>
        </w:rPr>
        <w:t>p</w:t>
      </w:r>
      <w:r w:rsidRPr="004A77A6">
        <w:rPr>
          <w:color w:val="000000"/>
          <w:spacing w:val="4"/>
          <w:szCs w:val="26"/>
        </w:rPr>
        <w:t>l</w:t>
      </w:r>
      <w:r w:rsidRPr="004A77A6">
        <w:rPr>
          <w:color w:val="000000"/>
          <w:spacing w:val="7"/>
          <w:szCs w:val="26"/>
        </w:rPr>
        <w:t>e</w:t>
      </w:r>
      <w:r w:rsidRPr="004A77A6">
        <w:rPr>
          <w:color w:val="000000"/>
          <w:spacing w:val="-3"/>
          <w:szCs w:val="26"/>
        </w:rPr>
        <w:t>m</w:t>
      </w:r>
      <w:r w:rsidRPr="004A77A6">
        <w:rPr>
          <w:color w:val="000000"/>
          <w:spacing w:val="7"/>
          <w:szCs w:val="26"/>
        </w:rPr>
        <w:t>e</w:t>
      </w:r>
      <w:r w:rsidRPr="004A77A6">
        <w:rPr>
          <w:color w:val="000000"/>
          <w:spacing w:val="-7"/>
          <w:szCs w:val="26"/>
        </w:rPr>
        <w:t>n</w:t>
      </w:r>
      <w:r w:rsidRPr="004A77A6">
        <w:rPr>
          <w:color w:val="000000"/>
          <w:szCs w:val="26"/>
        </w:rPr>
        <w:t>t</w:t>
      </w:r>
      <w:r w:rsidRPr="004A77A6">
        <w:rPr>
          <w:color w:val="000000"/>
          <w:spacing w:val="20"/>
          <w:szCs w:val="26"/>
        </w:rPr>
        <w:t xml:space="preserve"> </w:t>
      </w:r>
      <w:r w:rsidRPr="004A77A6">
        <w:rPr>
          <w:color w:val="000000"/>
          <w:spacing w:val="-5"/>
          <w:szCs w:val="26"/>
        </w:rPr>
        <w:t>R</w:t>
      </w:r>
      <w:r w:rsidRPr="004A77A6">
        <w:rPr>
          <w:color w:val="000000"/>
          <w:spacing w:val="7"/>
          <w:szCs w:val="26"/>
        </w:rPr>
        <w:t>e</w:t>
      </w:r>
      <w:r w:rsidRPr="004A77A6">
        <w:rPr>
          <w:color w:val="000000"/>
          <w:spacing w:val="6"/>
          <w:szCs w:val="26"/>
        </w:rPr>
        <w:t>s</w:t>
      </w:r>
      <w:r w:rsidRPr="004A77A6">
        <w:rPr>
          <w:color w:val="000000"/>
          <w:spacing w:val="-7"/>
          <w:szCs w:val="26"/>
        </w:rPr>
        <w:t>p</w:t>
      </w:r>
      <w:r w:rsidRPr="004A77A6">
        <w:rPr>
          <w:color w:val="000000"/>
          <w:spacing w:val="7"/>
          <w:szCs w:val="26"/>
        </w:rPr>
        <w:t>o</w:t>
      </w:r>
      <w:r w:rsidRPr="004A77A6">
        <w:rPr>
          <w:color w:val="000000"/>
          <w:spacing w:val="6"/>
          <w:szCs w:val="26"/>
        </w:rPr>
        <w:t>s</w:t>
      </w:r>
      <w:r w:rsidRPr="004A77A6">
        <w:rPr>
          <w:color w:val="000000"/>
          <w:spacing w:val="4"/>
          <w:szCs w:val="26"/>
        </w:rPr>
        <w:t>it</w:t>
      </w:r>
      <w:r w:rsidRPr="004A77A6">
        <w:rPr>
          <w:color w:val="000000"/>
          <w:spacing w:val="7"/>
          <w:szCs w:val="26"/>
        </w:rPr>
        <w:t>o</w:t>
      </w:r>
      <w:r w:rsidRPr="004A77A6">
        <w:rPr>
          <w:color w:val="000000"/>
          <w:spacing w:val="5"/>
          <w:szCs w:val="26"/>
        </w:rPr>
        <w:t>r</w:t>
      </w:r>
      <w:r w:rsidRPr="004A77A6">
        <w:rPr>
          <w:color w:val="000000"/>
          <w:szCs w:val="26"/>
        </w:rPr>
        <w:t>y</w:t>
      </w:r>
      <w:r w:rsidRPr="004A77A6">
        <w:rPr>
          <w:color w:val="000000"/>
          <w:spacing w:val="-7"/>
          <w:szCs w:val="26"/>
        </w:rPr>
        <w:t xml:space="preserve"> </w:t>
      </w:r>
      <w:r w:rsidRPr="004A77A6">
        <w:rPr>
          <w:color w:val="000000"/>
          <w:spacing w:val="6"/>
          <w:szCs w:val="26"/>
        </w:rPr>
        <w:t>s</w:t>
      </w:r>
      <w:r w:rsidRPr="004A77A6">
        <w:rPr>
          <w:color w:val="000000"/>
          <w:szCs w:val="26"/>
        </w:rPr>
        <w:t>ử</w:t>
      </w:r>
      <w:r w:rsidRPr="004A77A6">
        <w:rPr>
          <w:color w:val="000000"/>
          <w:spacing w:val="11"/>
          <w:szCs w:val="26"/>
        </w:rPr>
        <w:t xml:space="preserve"> </w:t>
      </w:r>
      <w:r w:rsidRPr="004A77A6">
        <w:rPr>
          <w:color w:val="000000"/>
          <w:spacing w:val="-7"/>
          <w:szCs w:val="26"/>
        </w:rPr>
        <w:t>dụn</w:t>
      </w:r>
      <w:r w:rsidRPr="004A77A6">
        <w:rPr>
          <w:color w:val="000000"/>
          <w:szCs w:val="26"/>
        </w:rPr>
        <w:t>g</w:t>
      </w:r>
      <w:r w:rsidRPr="004A77A6">
        <w:rPr>
          <w:color w:val="000000"/>
          <w:spacing w:val="30"/>
          <w:szCs w:val="26"/>
        </w:rPr>
        <w:t xml:space="preserve"> </w:t>
      </w:r>
      <w:r w:rsidRPr="004A77A6">
        <w:rPr>
          <w:color w:val="000000"/>
          <w:spacing w:val="-7"/>
          <w:szCs w:val="26"/>
        </w:rPr>
        <w:t>nh</w:t>
      </w:r>
      <w:r w:rsidRPr="004A77A6">
        <w:rPr>
          <w:color w:val="000000"/>
          <w:spacing w:val="-3"/>
          <w:szCs w:val="26"/>
        </w:rPr>
        <w:t>ữ</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k</w:t>
      </w:r>
      <w:r w:rsidRPr="004A77A6">
        <w:rPr>
          <w:color w:val="000000"/>
          <w:szCs w:val="26"/>
        </w:rPr>
        <w:t>ỹ</w:t>
      </w:r>
      <w:r w:rsidRPr="004A77A6">
        <w:rPr>
          <w:color w:val="000000"/>
          <w:spacing w:val="23"/>
          <w:szCs w:val="26"/>
        </w:rPr>
        <w:t xml:space="preserve"> </w:t>
      </w:r>
      <w:r w:rsidRPr="004A77A6">
        <w:rPr>
          <w:color w:val="000000"/>
          <w:spacing w:val="4"/>
          <w:szCs w:val="26"/>
        </w:rPr>
        <w:t>t</w:t>
      </w:r>
      <w:r w:rsidRPr="004A77A6">
        <w:rPr>
          <w:color w:val="000000"/>
          <w:spacing w:val="-7"/>
          <w:szCs w:val="26"/>
        </w:rPr>
        <w:t>hu</w:t>
      </w:r>
      <w:r w:rsidRPr="004A77A6">
        <w:rPr>
          <w:color w:val="000000"/>
          <w:spacing w:val="-8"/>
          <w:szCs w:val="26"/>
        </w:rPr>
        <w:t>ậ</w:t>
      </w:r>
      <w:r w:rsidRPr="004A77A6">
        <w:rPr>
          <w:color w:val="000000"/>
          <w:szCs w:val="26"/>
        </w:rPr>
        <w:t>t</w:t>
      </w:r>
      <w:r w:rsidRPr="004A77A6">
        <w:rPr>
          <w:color w:val="000000"/>
          <w:spacing w:val="3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7"/>
          <w:szCs w:val="26"/>
        </w:rPr>
        <w:t>c</w:t>
      </w:r>
      <w:r w:rsidRPr="004A77A6">
        <w:rPr>
          <w:color w:val="000000"/>
          <w:spacing w:val="-8"/>
          <w:szCs w:val="26"/>
        </w:rPr>
        <w:t>ậ</w:t>
      </w:r>
      <w:r w:rsidRPr="004A77A6">
        <w:rPr>
          <w:color w:val="000000"/>
          <w:szCs w:val="26"/>
        </w:rPr>
        <w:t>p</w:t>
      </w:r>
      <w:r w:rsidRPr="004A77A6">
        <w:rPr>
          <w:color w:val="000000"/>
          <w:spacing w:val="22"/>
          <w:szCs w:val="26"/>
        </w:rPr>
        <w:t xml:space="preserve"> </w:t>
      </w:r>
      <w:r w:rsidRPr="004A77A6">
        <w:rPr>
          <w:color w:val="000000"/>
          <w:spacing w:val="-7"/>
          <w:szCs w:val="26"/>
        </w:rPr>
        <w:t>d</w:t>
      </w:r>
      <w:r w:rsidRPr="004A77A6">
        <w:rPr>
          <w:color w:val="000000"/>
          <w:spacing w:val="-8"/>
          <w:szCs w:val="26"/>
        </w:rPr>
        <w:t>a</w:t>
      </w:r>
      <w:r w:rsidRPr="004A77A6">
        <w:rPr>
          <w:color w:val="000000"/>
          <w:spacing w:val="4"/>
          <w:szCs w:val="26"/>
        </w:rPr>
        <w:t>t</w:t>
      </w:r>
      <w:r w:rsidRPr="004A77A6">
        <w:rPr>
          <w:color w:val="000000"/>
          <w:szCs w:val="26"/>
        </w:rPr>
        <w:t>a</w:t>
      </w:r>
      <w:r w:rsidRPr="004A77A6">
        <w:rPr>
          <w:color w:val="000000"/>
          <w:spacing w:val="25"/>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7"/>
          <w:w w:val="102"/>
          <w:szCs w:val="26"/>
        </w:rPr>
        <w:t>n</w:t>
      </w:r>
      <w:r w:rsidRPr="004A77A6">
        <w:rPr>
          <w:color w:val="000000"/>
          <w:w w:val="102"/>
          <w:szCs w:val="26"/>
        </w:rPr>
        <w:t xml:space="preserve">g </w:t>
      </w:r>
      <w:r w:rsidRPr="004A77A6">
        <w:rPr>
          <w:color w:val="000000"/>
          <w:spacing w:val="4"/>
          <w:szCs w:val="26"/>
        </w:rPr>
        <w:t>t</w:t>
      </w:r>
      <w:r w:rsidRPr="004A77A6">
        <w:rPr>
          <w:color w:val="000000"/>
          <w:spacing w:val="-3"/>
          <w:szCs w:val="26"/>
        </w:rPr>
        <w:t>ư</w:t>
      </w:r>
      <w:r w:rsidRPr="004A77A6">
        <w:rPr>
          <w:color w:val="000000"/>
          <w:szCs w:val="26"/>
        </w:rPr>
        <w:t>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w w:val="102"/>
          <w:szCs w:val="26"/>
        </w:rPr>
        <w:t>l</w:t>
      </w:r>
      <w:r w:rsidRPr="004A77A6">
        <w:rPr>
          <w:color w:val="000000"/>
          <w:spacing w:val="-8"/>
          <w:w w:val="102"/>
          <w:szCs w:val="26"/>
        </w:rPr>
        <w:t>a</w:t>
      </w:r>
      <w:r w:rsidRPr="004A77A6">
        <w:rPr>
          <w:color w:val="000000"/>
          <w:spacing w:val="6"/>
          <w:w w:val="102"/>
          <w:szCs w:val="26"/>
        </w:rPr>
        <w:t>i</w:t>
      </w:r>
      <w:r w:rsidRPr="004A77A6">
        <w:rPr>
          <w:color w:val="000000"/>
          <w:w w:val="102"/>
          <w:szCs w:val="26"/>
        </w:rPr>
        <w:t>.</w:t>
      </w:r>
    </w:p>
    <w:p w:rsidR="008B32E1" w:rsidRPr="004A77A6" w:rsidRDefault="008B32E1" w:rsidP="008B32E1">
      <w:pPr>
        <w:pStyle w:val="ListParagraph"/>
        <w:widowControl w:val="0"/>
        <w:numPr>
          <w:ilvl w:val="0"/>
          <w:numId w:val="27"/>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Pr>
          <w:i/>
          <w:iCs/>
          <w:color w:val="000000"/>
          <w:spacing w:val="7"/>
          <w:w w:val="102"/>
          <w:szCs w:val="26"/>
        </w:rPr>
        <w:t>SQL</w:t>
      </w:r>
      <w:r w:rsidRPr="004A77A6">
        <w:rPr>
          <w:i/>
          <w:iCs/>
          <w:color w:val="000000"/>
          <w:w w:val="102"/>
          <w:szCs w:val="26"/>
        </w:rPr>
        <w:t>:</w:t>
      </w:r>
    </w:p>
    <w:p w:rsidR="008B32E1" w:rsidRPr="00DF6F6E" w:rsidRDefault="008B32E1" w:rsidP="008B32E1">
      <w:pPr>
        <w:widowControl w:val="0"/>
        <w:autoSpaceDE w:val="0"/>
        <w:autoSpaceDN w:val="0"/>
        <w:adjustRightInd w:val="0"/>
        <w:spacing w:before="3" w:line="360" w:lineRule="auto"/>
        <w:ind w:firstLine="720"/>
        <w:jc w:val="both"/>
        <w:rPr>
          <w:rFonts w:ascii="Verdana" w:hAnsi="Verdana"/>
          <w:color w:val="000000" w:themeColor="text1"/>
          <w:sz w:val="17"/>
          <w:szCs w:val="17"/>
          <w:shd w:val="clear" w:color="auto" w:fill="FAFCFF"/>
        </w:rPr>
      </w:pPr>
      <w:r w:rsidRPr="00DF6F6E">
        <w:rPr>
          <w:rFonts w:cs="Times New Roman"/>
          <w:color w:val="000000" w:themeColor="text1"/>
          <w:szCs w:val="26"/>
        </w:rPr>
        <w:t xml:space="preserve">LINQ to SQL là một phiên bản hiện thực hóa của O/RM(Object Relational Mapping) </w:t>
      </w:r>
      <w:r w:rsidRPr="00DF6F6E">
        <w:rPr>
          <w:rFonts w:cs="Times New Roman"/>
          <w:color w:val="000000" w:themeColor="text1"/>
          <w:szCs w:val="26"/>
          <w:shd w:val="clear" w:color="auto" w:fill="FFFFFF"/>
        </w:rPr>
        <w:t xml:space="preserve">có bên trong .NET Framework bản “Orcas” (nay là .NET 3.5). </w:t>
      </w:r>
      <w:r w:rsidRPr="00DF6F6E">
        <w:rPr>
          <w:rFonts w:cs="Times New Roman"/>
          <w:color w:val="000000" w:themeColor="text1"/>
          <w:szCs w:val="26"/>
          <w:shd w:val="clear" w:color="auto" w:fill="FAFCFF"/>
        </w:rPr>
        <w:t xml:space="preserve">Là một API </w:t>
      </w:r>
      <w:r w:rsidRPr="00DF6F6E">
        <w:rPr>
          <w:rFonts w:cs="Times New Roman"/>
          <w:color w:val="000000" w:themeColor="text1"/>
          <w:szCs w:val="26"/>
          <w:shd w:val="clear" w:color="auto" w:fill="FAFCFF"/>
        </w:rPr>
        <w:lastRenderedPageBreak/>
        <w:t>được tạo ra để làm việc với SQL Server, LINQ to SQL đem lại hướng tiếp cận mới cho việc truy xuất và thao tác dữ liệu từ database</w:t>
      </w:r>
      <w:r w:rsidRPr="00DF6F6E">
        <w:rPr>
          <w:rFonts w:ascii="Verdana" w:hAnsi="Verdana"/>
          <w:color w:val="000000" w:themeColor="text1"/>
          <w:sz w:val="17"/>
          <w:szCs w:val="17"/>
          <w:shd w:val="clear" w:color="auto" w:fill="FAFCFF"/>
        </w:rPr>
        <w:t xml:space="preserve">. </w:t>
      </w:r>
    </w:p>
    <w:p w:rsidR="008B32E1"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FFFFF"/>
        </w:rPr>
        <w:t>LINQ to SQL cho phép bạn mô hình hóa một cơ sở dữ liệu dùng các lớp .NET bằng cách ánh xạ một bảng trong cơ sở dữ liệu thành một lớp (gọi là entity). LINQ to SQL hỗ trợ đầy đủ transaction, view và các stored procedure (SP). V</w:t>
      </w:r>
      <w:r w:rsidRPr="00DF6F6E">
        <w:rPr>
          <w:rFonts w:cs="Times New Roman"/>
          <w:color w:val="000000" w:themeColor="text1"/>
          <w:szCs w:val="26"/>
          <w:shd w:val="clear" w:color="auto" w:fill="FAFCFF"/>
        </w:rPr>
        <w:t>iệc ánh xạ này trong .NET được áp dụng bằng cách đặt các attribute cho class, property, method, … kỹ thuật này được gọi là Attribute-based Mapping. Bảng sau đây cho thấy các ánh xạ tương ứng của các đối tượng database vào các đối tượng lập trình:</w:t>
      </w:r>
    </w:p>
    <w:p w:rsidR="008B32E1" w:rsidRPr="00DF6F6E" w:rsidRDefault="008B32E1" w:rsidP="008B32E1">
      <w:pPr>
        <w:widowControl w:val="0"/>
        <w:autoSpaceDE w:val="0"/>
        <w:autoSpaceDN w:val="0"/>
        <w:adjustRightInd w:val="0"/>
        <w:spacing w:before="3" w:line="360" w:lineRule="auto"/>
        <w:ind w:firstLine="720"/>
        <w:jc w:val="both"/>
        <w:rPr>
          <w:rFonts w:cs="Times New Roman"/>
          <w:color w:val="000000" w:themeColor="text1"/>
          <w:szCs w:val="26"/>
          <w:shd w:val="clear" w:color="auto" w:fill="FAFCFF"/>
        </w:rPr>
      </w:pPr>
    </w:p>
    <w:tbl>
      <w:tblPr>
        <w:tblStyle w:val="LightShading-Accent5"/>
        <w:tblW w:w="0" w:type="auto"/>
        <w:tblInd w:w="720" w:type="dxa"/>
        <w:tblLook w:val="04A0" w:firstRow="1" w:lastRow="0" w:firstColumn="1" w:lastColumn="0" w:noHBand="0" w:noVBand="1"/>
      </w:tblPr>
      <w:tblGrid>
        <w:gridCol w:w="3783"/>
        <w:gridCol w:w="4252"/>
      </w:tblGrid>
      <w:tr w:rsidR="008B32E1" w:rsidRPr="00F34FBD" w:rsidTr="001A1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center"/>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Database Object</w:t>
            </w:r>
          </w:p>
        </w:tc>
        <w:tc>
          <w:tcPr>
            <w:tcW w:w="4252" w:type="dxa"/>
          </w:tcPr>
          <w:p w:rsidR="008B32E1" w:rsidRPr="00DF6F6E" w:rsidRDefault="008B32E1" w:rsidP="001A1727">
            <w:pPr>
              <w:widowControl w:val="0"/>
              <w:autoSpaceDE w:val="0"/>
              <w:autoSpaceDN w:val="0"/>
              <w:adjustRightInd w:val="0"/>
              <w:spacing w:before="3"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6"/>
                <w:shd w:val="clear" w:color="auto" w:fill="FAFCFF"/>
              </w:rPr>
            </w:pPr>
            <w:r w:rsidRPr="00DF6F6E">
              <w:rPr>
                <w:rStyle w:val="Strong"/>
                <w:rFonts w:cs="Times New Roman"/>
                <w:b/>
                <w:color w:val="000000" w:themeColor="text1"/>
                <w:szCs w:val="26"/>
                <w:shd w:val="clear" w:color="auto" w:fill="FAFCFF"/>
              </w:rPr>
              <w:t>LINQ Object</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Database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Table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View</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Class and Collection</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Column</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Property</w:t>
            </w:r>
          </w:p>
        </w:tc>
      </w:tr>
      <w:tr w:rsidR="008B32E1" w:rsidRPr="00F34FBD" w:rsidTr="001A1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Relationship</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Nested Collection</w:t>
            </w:r>
          </w:p>
        </w:tc>
      </w:tr>
      <w:tr w:rsidR="008B32E1" w:rsidRPr="00F34FBD" w:rsidTr="001A1727">
        <w:tc>
          <w:tcPr>
            <w:cnfStyle w:val="001000000000" w:firstRow="0" w:lastRow="0" w:firstColumn="1" w:lastColumn="0" w:oddVBand="0" w:evenVBand="0" w:oddHBand="0" w:evenHBand="0" w:firstRowFirstColumn="0" w:firstRowLastColumn="0" w:lastRowFirstColumn="0" w:lastRowLastColumn="0"/>
            <w:tcW w:w="3783" w:type="dxa"/>
          </w:tcPr>
          <w:p w:rsidR="008B32E1" w:rsidRPr="00DF6F6E" w:rsidRDefault="008B32E1" w:rsidP="001A1727">
            <w:pPr>
              <w:widowControl w:val="0"/>
              <w:autoSpaceDE w:val="0"/>
              <w:autoSpaceDN w:val="0"/>
              <w:adjustRightInd w:val="0"/>
              <w:spacing w:before="3" w:line="360" w:lineRule="auto"/>
              <w:jc w:val="both"/>
              <w:rPr>
                <w:rFonts w:cs="Times New Roman"/>
                <w:b w:val="0"/>
                <w:color w:val="000000" w:themeColor="text1"/>
                <w:szCs w:val="26"/>
                <w:shd w:val="clear" w:color="auto" w:fill="FAFCFF"/>
              </w:rPr>
            </w:pPr>
            <w:r w:rsidRPr="00DF6F6E">
              <w:rPr>
                <w:rFonts w:cs="Times New Roman"/>
                <w:b w:val="0"/>
                <w:color w:val="000000" w:themeColor="text1"/>
                <w:szCs w:val="26"/>
                <w:shd w:val="clear" w:color="auto" w:fill="FAFCFF"/>
              </w:rPr>
              <w:t>Stored Procedure</w:t>
            </w:r>
          </w:p>
        </w:tc>
        <w:tc>
          <w:tcPr>
            <w:tcW w:w="4252" w:type="dxa"/>
          </w:tcPr>
          <w:p w:rsidR="008B32E1" w:rsidRPr="00DF6F6E" w:rsidRDefault="008B32E1" w:rsidP="001A1727">
            <w:pPr>
              <w:widowControl w:val="0"/>
              <w:autoSpaceDE w:val="0"/>
              <w:autoSpaceDN w:val="0"/>
              <w:adjustRightInd w:val="0"/>
              <w:spacing w:before="3" w:line="360" w:lineRule="auto"/>
              <w:jc w:val="both"/>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6"/>
                <w:shd w:val="clear" w:color="auto" w:fill="FAFCFF"/>
              </w:rPr>
            </w:pPr>
            <w:r w:rsidRPr="00DF6F6E">
              <w:rPr>
                <w:rFonts w:cs="Times New Roman"/>
                <w:color w:val="000000" w:themeColor="text1"/>
                <w:szCs w:val="26"/>
                <w:shd w:val="clear" w:color="auto" w:fill="FAFCFF"/>
              </w:rPr>
              <w:t>Method</w:t>
            </w:r>
          </w:p>
        </w:tc>
      </w:tr>
    </w:tbl>
    <w:p w:rsidR="008B32E1" w:rsidRDefault="008B32E1" w:rsidP="008B32E1">
      <w:pPr>
        <w:pStyle w:val="Caption"/>
      </w:pPr>
    </w:p>
    <w:p w:rsidR="008B32E1" w:rsidRDefault="008B32E1" w:rsidP="008B32E1">
      <w:pPr>
        <w:pStyle w:val="Caption"/>
        <w:jc w:val="center"/>
        <w:rPr>
          <w:b w:val="0"/>
          <w:i/>
          <w:color w:val="000000" w:themeColor="text1"/>
          <w:sz w:val="26"/>
          <w:szCs w:val="26"/>
        </w:rPr>
      </w:pPr>
      <w:bookmarkStart w:id="28" w:name="_Toc312828650"/>
      <w:bookmarkStart w:id="29" w:name="_Toc312828735"/>
      <w:r w:rsidRPr="00DF6F6E">
        <w:rPr>
          <w:b w:val="0"/>
          <w:i/>
          <w:color w:val="000000" w:themeColor="text1"/>
          <w:sz w:val="26"/>
          <w:szCs w:val="26"/>
        </w:rPr>
        <w:t xml:space="preserve">Bảng 2.2. </w:t>
      </w:r>
      <w:r w:rsidRPr="00DF6F6E">
        <w:rPr>
          <w:b w:val="0"/>
          <w:i/>
          <w:color w:val="000000" w:themeColor="text1"/>
          <w:sz w:val="26"/>
          <w:szCs w:val="26"/>
        </w:rPr>
        <w:fldChar w:fldCharType="begin"/>
      </w:r>
      <w:r w:rsidRPr="00DF6F6E">
        <w:rPr>
          <w:b w:val="0"/>
          <w:i/>
          <w:color w:val="000000" w:themeColor="text1"/>
          <w:sz w:val="26"/>
          <w:szCs w:val="26"/>
        </w:rPr>
        <w:instrText xml:space="preserve"> SEQ Bảng_2.2. \* ARABIC </w:instrText>
      </w:r>
      <w:r w:rsidRPr="00DF6F6E">
        <w:rPr>
          <w:b w:val="0"/>
          <w:i/>
          <w:color w:val="000000" w:themeColor="text1"/>
          <w:sz w:val="26"/>
          <w:szCs w:val="26"/>
        </w:rPr>
        <w:fldChar w:fldCharType="separate"/>
      </w:r>
      <w:r w:rsidRPr="00DF6F6E">
        <w:rPr>
          <w:b w:val="0"/>
          <w:i/>
          <w:noProof/>
          <w:color w:val="000000" w:themeColor="text1"/>
          <w:sz w:val="26"/>
          <w:szCs w:val="26"/>
        </w:rPr>
        <w:t>1</w:t>
      </w:r>
      <w:r w:rsidRPr="00DF6F6E">
        <w:rPr>
          <w:b w:val="0"/>
          <w:i/>
          <w:color w:val="000000" w:themeColor="text1"/>
          <w:sz w:val="26"/>
          <w:szCs w:val="26"/>
        </w:rPr>
        <w:fldChar w:fldCharType="end"/>
      </w:r>
      <w:r w:rsidRPr="00DF6F6E">
        <w:rPr>
          <w:b w:val="0"/>
          <w:i/>
          <w:color w:val="000000" w:themeColor="text1"/>
          <w:sz w:val="26"/>
          <w:szCs w:val="26"/>
        </w:rPr>
        <w:t>. Bảng thể hiện ánh xạ các đối tượng trong LINQ to SQL</w:t>
      </w:r>
      <w:bookmarkEnd w:id="28"/>
      <w:bookmarkEnd w:id="29"/>
    </w:p>
    <w:p w:rsidR="008B32E1" w:rsidRPr="00DF6F6E" w:rsidRDefault="008B32E1" w:rsidP="008B32E1"/>
    <w:p w:rsidR="008B32E1" w:rsidRDefault="008B32E1" w:rsidP="008B32E1">
      <w:pPr>
        <w:spacing w:line="360" w:lineRule="auto"/>
        <w:ind w:firstLine="720"/>
        <w:jc w:val="both"/>
        <w:rPr>
          <w:rFonts w:cs="Times New Roman"/>
          <w:color w:val="000000" w:themeColor="text1"/>
          <w:szCs w:val="26"/>
          <w:shd w:val="clear" w:color="auto" w:fill="FAFCFF"/>
        </w:rPr>
      </w:pPr>
      <w:r w:rsidRPr="00DF6F6E">
        <w:rPr>
          <w:rFonts w:cs="Times New Roman"/>
          <w:color w:val="000000" w:themeColor="text1"/>
          <w:szCs w:val="26"/>
          <w:shd w:val="clear" w:color="auto" w:fill="FAFCFF"/>
        </w:rPr>
        <w:t>DataContext được dùng để thiết lập kết nối với database, ngoài ra đối tượng này còn quản lý một các định danh của đối tượng, theo dõi các thay đổi và thực hiện “phiên dịch” các thao tác mà bạn thực hiện trên đối tượng entity thành các câu SQL tương ứng để thực thi trên database. Có thể coi DataContext là một đối tượng đại diện cho toàn bộ database tương tự như DataSet, nhưng được kết hợp chức năng của các đối tượng connection, command và data adapter trong ADO.NET.</w:t>
      </w:r>
    </w:p>
    <w:p w:rsidR="008B32E1" w:rsidRDefault="008B32E1" w:rsidP="008B32E1">
      <w:pPr>
        <w:spacing w:line="360" w:lineRule="auto"/>
        <w:ind w:firstLine="720"/>
        <w:jc w:val="both"/>
        <w:rPr>
          <w:rFonts w:cs="Times New Roman"/>
          <w:color w:val="000000" w:themeColor="text1"/>
          <w:szCs w:val="26"/>
          <w:shd w:val="clear" w:color="auto" w:fill="FAFCFF"/>
        </w:rPr>
      </w:pPr>
      <w:r>
        <w:rPr>
          <w:rFonts w:cs="Times New Roman"/>
          <w:color w:val="000000" w:themeColor="text1"/>
          <w:szCs w:val="26"/>
          <w:shd w:val="clear" w:color="auto" w:fill="FAFCFF"/>
        </w:rPr>
        <w:t xml:space="preserve">Với LINQ to SQL, người lập trình không cần phải tạo các lớp thực thể (entity class) bởi vì Visual Studio với .NET framework 3.5 hỗ trợ  hai công cụ là SQLMetal và </w:t>
      </w:r>
      <w:r w:rsidRPr="00DF6F6E">
        <w:rPr>
          <w:rFonts w:cs="Times New Roman"/>
          <w:color w:val="000000" w:themeColor="text1"/>
          <w:szCs w:val="26"/>
          <w:shd w:val="clear" w:color="auto" w:fill="FAFCFF"/>
        </w:rPr>
        <w:t>Object Relational Designer cho phép bạn làm điều này một cách dễ dàng</w:t>
      </w:r>
      <w:r>
        <w:rPr>
          <w:rFonts w:cs="Times New Roman"/>
          <w:color w:val="000000" w:themeColor="text1"/>
          <w:szCs w:val="26"/>
          <w:shd w:val="clear" w:color="auto" w:fill="FAFCFF"/>
        </w:rPr>
        <w:t>.</w:t>
      </w:r>
    </w:p>
    <w:p w:rsidR="008B32E1" w:rsidRDefault="008B32E1" w:rsidP="008B32E1">
      <w:pPr>
        <w:spacing w:line="360" w:lineRule="auto"/>
        <w:ind w:firstLine="720"/>
        <w:jc w:val="both"/>
        <w:rPr>
          <w:rFonts w:cs="Times New Roman"/>
          <w:color w:val="000000" w:themeColor="text1"/>
          <w:szCs w:val="26"/>
          <w:shd w:val="clear" w:color="auto" w:fill="FAFCFF"/>
        </w:rPr>
      </w:pPr>
    </w:p>
    <w:p w:rsidR="00290654" w:rsidRDefault="00290654" w:rsidP="00BB4E0E">
      <w:pPr>
        <w:pStyle w:val="Heading3"/>
        <w:numPr>
          <w:ilvl w:val="0"/>
          <w:numId w:val="30"/>
        </w:numPr>
        <w:spacing w:line="360" w:lineRule="auto"/>
        <w:jc w:val="both"/>
        <w:rPr>
          <w:lang w:val="en-US"/>
        </w:rPr>
      </w:pPr>
      <w:r>
        <w:lastRenderedPageBreak/>
        <w:t xml:space="preserve">Tổng quan </w:t>
      </w:r>
      <w:r>
        <w:rPr>
          <w:lang w:val="en-US"/>
        </w:rPr>
        <w:t xml:space="preserve">công nghệ dùng </w:t>
      </w:r>
      <w:r>
        <w:t>thiết kế cơ sở dữ liệu</w:t>
      </w:r>
      <w:bookmarkEnd w:id="25"/>
    </w:p>
    <w:p w:rsidR="00290654" w:rsidRDefault="00290654" w:rsidP="00BB4E0E">
      <w:pPr>
        <w:pStyle w:val="Heading4"/>
        <w:numPr>
          <w:ilvl w:val="0"/>
          <w:numId w:val="32"/>
        </w:numPr>
      </w:pPr>
      <w:r>
        <w:t>Cơ sở dữ liệu không gian</w:t>
      </w:r>
    </w:p>
    <w:p w:rsidR="00290654" w:rsidRPr="00401117" w:rsidRDefault="00290654" w:rsidP="00DF6F6E">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DF6F6E">
      <w:pPr>
        <w:spacing w:line="360" w:lineRule="auto"/>
        <w:ind w:firstLine="720"/>
        <w:jc w:val="both"/>
        <w:rPr>
          <w:szCs w:val="26"/>
          <w:lang w:val="vi-VN"/>
        </w:rPr>
      </w:pPr>
      <w:r w:rsidRPr="00401117">
        <w:rPr>
          <w:szCs w:val="26"/>
          <w:lang w:val="vi-VN"/>
        </w:rPr>
        <w:t>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phạm vi đề tài này, nhóm tác giả chọn sử dụng công cụ Visio để thiết kế GeoDatabase.</w:t>
      </w:r>
    </w:p>
    <w:p w:rsidR="00290654" w:rsidRPr="00401117" w:rsidRDefault="00290654" w:rsidP="00DF6F6E">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5A063E">
      <w:pPr>
        <w:pStyle w:val="ListParagraph"/>
        <w:numPr>
          <w:ilvl w:val="0"/>
          <w:numId w:val="7"/>
        </w:numPr>
        <w:spacing w:line="360" w:lineRule="auto"/>
        <w:jc w:val="both"/>
        <w:rPr>
          <w:lang w:val="vi-VN"/>
        </w:rPr>
      </w:pPr>
      <w:r w:rsidRPr="00401117">
        <w:rPr>
          <w:lang w:val="vi-VN"/>
        </w:rPr>
        <w:t>Phần mềm ArcGIS Desktop (nhóm tác giả chọn ArcGIS Desktop 9.3)</w:t>
      </w:r>
    </w:p>
    <w:p w:rsidR="00290654" w:rsidRDefault="00290654" w:rsidP="005A063E">
      <w:pPr>
        <w:pStyle w:val="ListParagraph"/>
        <w:numPr>
          <w:ilvl w:val="0"/>
          <w:numId w:val="7"/>
        </w:numPr>
        <w:spacing w:line="360" w:lineRule="auto"/>
        <w:jc w:val="both"/>
      </w:pPr>
      <w:r>
        <w:t>Microsoft Office Visio 2007.</w:t>
      </w:r>
    </w:p>
    <w:p w:rsidR="00290654" w:rsidRPr="00FC35C8" w:rsidRDefault="00290654" w:rsidP="005A063E">
      <w:pPr>
        <w:pStyle w:val="ListParagraph"/>
        <w:numPr>
          <w:ilvl w:val="0"/>
          <w:numId w:val="7"/>
        </w:numPr>
        <w:spacing w:line="360" w:lineRule="auto"/>
        <w:jc w:val="both"/>
        <w:rPr>
          <w:b/>
        </w:rPr>
      </w:pPr>
      <w:r>
        <w:t>XMI-Export add-on cho Visio.</w:t>
      </w:r>
    </w:p>
    <w:p w:rsidR="00290654" w:rsidRDefault="00290654" w:rsidP="00DF6F6E">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BB4E0E">
      <w:pPr>
        <w:pStyle w:val="Heading4"/>
        <w:numPr>
          <w:ilvl w:val="0"/>
          <w:numId w:val="32"/>
        </w:numPr>
      </w:pPr>
      <w:r>
        <w:t>Cơ sở dữ liệu quản lý</w:t>
      </w:r>
    </w:p>
    <w:p w:rsidR="00290654" w:rsidRDefault="00290654" w:rsidP="00DF6F6E">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xml:space="preserve">. Những sơ đồ UML chuẩn có </w:t>
      </w:r>
      <w:r w:rsidR="00BF2747">
        <w:lastRenderedPageBreak/>
        <w:t>ích nhất là: sơ đồ use case, sơ đồ trình tự(sequence diagram) , sơ đồ trạng thái(state diagram), sơ đồ hoạt động(activity diagram),…</w:t>
      </w:r>
    </w:p>
    <w:p w:rsidR="00CE0ED4" w:rsidRDefault="00CE0ED4" w:rsidP="00DF6F6E">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DF6F6E">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DF6F6E">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DF6F6E">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8C53DD" w:rsidRDefault="008C53DD" w:rsidP="008C53DD">
      <w:pPr>
        <w:pStyle w:val="Heading1"/>
        <w:jc w:val="both"/>
        <w:rPr>
          <w:lang w:val="vi-VN"/>
        </w:rPr>
      </w:pPr>
      <w:bookmarkStart w:id="30" w:name="_Toc312226413"/>
      <w:r>
        <w:rPr>
          <w:rFonts w:cs="Times New Roman"/>
          <w:color w:val="000000" w:themeColor="text1"/>
          <w:lang w:val="vi-VN"/>
        </w:rPr>
        <w:lastRenderedPageBreak/>
        <w:t xml:space="preserve">Chương 3: </w:t>
      </w:r>
      <w:r>
        <w:rPr>
          <w:lang w:val="vi-VN"/>
        </w:rPr>
        <w:t>THIẾT KẾ CƠ SỞ DỮ LIỆU</w:t>
      </w:r>
      <w:bookmarkEnd w:id="30"/>
    </w:p>
    <w:p w:rsidR="008C53DD" w:rsidRDefault="008C53DD" w:rsidP="00BB4E0E">
      <w:pPr>
        <w:pStyle w:val="Heading2"/>
        <w:numPr>
          <w:ilvl w:val="0"/>
          <w:numId w:val="34"/>
        </w:numPr>
        <w:spacing w:line="360" w:lineRule="auto"/>
        <w:jc w:val="both"/>
      </w:pPr>
      <w:bookmarkStart w:id="31" w:name="_Toc312226414"/>
      <w:r>
        <w:t>giai đoạn khảo sát:</w:t>
      </w:r>
      <w:bookmarkEnd w:id="31"/>
    </w:p>
    <w:p w:rsidR="008C53DD" w:rsidRDefault="008C53DD" w:rsidP="008C53DD">
      <w:pPr>
        <w:pStyle w:val="Heading2"/>
      </w:pPr>
      <w:bookmarkStart w:id="32" w:name="_Toc312226415"/>
      <w:r>
        <w:t>giai đoạn phân tích:</w:t>
      </w:r>
      <w:bookmarkEnd w:id="32"/>
    </w:p>
    <w:p w:rsidR="00036848" w:rsidRDefault="00036848" w:rsidP="00BB4E0E">
      <w:pPr>
        <w:pStyle w:val="Heading3"/>
        <w:numPr>
          <w:ilvl w:val="0"/>
          <w:numId w:val="37"/>
        </w:numPr>
        <w:spacing w:line="360" w:lineRule="auto"/>
        <w:jc w:val="both"/>
      </w:pPr>
      <w:bookmarkStart w:id="33" w:name="_Toc312226416"/>
      <w:r>
        <w:t>Yêu cầu chức năng cơ bản:</w:t>
      </w:r>
      <w:bookmarkEnd w:id="33"/>
    </w:p>
    <w:p w:rsidR="00036848" w:rsidRDefault="00036848" w:rsidP="00036848">
      <w:pPr>
        <w:spacing w:line="360" w:lineRule="auto"/>
        <w:ind w:firstLine="360"/>
        <w:jc w:val="both"/>
        <w:rPr>
          <w:rFonts w:cs="Times New Roman"/>
          <w:color w:val="000000" w:themeColor="text1"/>
        </w:rPr>
      </w:pPr>
      <w:r>
        <w:rPr>
          <w:rFonts w:cs="Times New Roman"/>
          <w:color w:val="000000" w:themeColor="text1"/>
          <w:lang w:val="vi-VN"/>
        </w:rPr>
        <w:t>Các yêu cầu chức năng được mô tả bằng mô hình như hình vẽ dưới đây:</w:t>
      </w:r>
    </w:p>
    <w:p w:rsidR="00090F03" w:rsidRDefault="00090F03" w:rsidP="00090F03">
      <w:pPr>
        <w:spacing w:line="360" w:lineRule="auto"/>
        <w:jc w:val="both"/>
      </w:pPr>
      <w:r>
        <w:object w:dxaOrig="1167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5pt;height:263.75pt" o:ole="">
            <v:imagedata r:id="rId13" o:title=""/>
          </v:shape>
          <o:OLEObject Type="Embed" ProgID="Visio.Drawing.11" ShapeID="_x0000_i1025" DrawAspect="Content" ObjectID="_1387787367" r:id="rId14"/>
        </w:object>
      </w:r>
    </w:p>
    <w:p w:rsidR="00090F03" w:rsidRPr="00090F03" w:rsidRDefault="00090F03" w:rsidP="00090F03">
      <w:pPr>
        <w:pStyle w:val="Caption"/>
        <w:ind w:left="2160" w:firstLine="720"/>
        <w:rPr>
          <w:rFonts w:cs="Times New Roman"/>
          <w:b w:val="0"/>
          <w:i/>
          <w:color w:val="000000" w:themeColor="text1"/>
          <w:sz w:val="26"/>
          <w:szCs w:val="26"/>
        </w:rPr>
      </w:pPr>
      <w:r w:rsidRPr="00090F03">
        <w:rPr>
          <w:b w:val="0"/>
          <w:i/>
          <w:color w:val="000000" w:themeColor="text1"/>
          <w:sz w:val="26"/>
          <w:szCs w:val="26"/>
        </w:rPr>
        <w:t xml:space="preserve">Hình 3.2. </w:t>
      </w:r>
      <w:r w:rsidRPr="00090F03">
        <w:rPr>
          <w:b w:val="0"/>
          <w:i/>
          <w:color w:val="000000" w:themeColor="text1"/>
          <w:sz w:val="26"/>
          <w:szCs w:val="26"/>
        </w:rPr>
        <w:fldChar w:fldCharType="begin"/>
      </w:r>
      <w:r w:rsidRPr="00090F03">
        <w:rPr>
          <w:b w:val="0"/>
          <w:i/>
          <w:color w:val="000000" w:themeColor="text1"/>
          <w:sz w:val="26"/>
          <w:szCs w:val="26"/>
        </w:rPr>
        <w:instrText xml:space="preserve"> SEQ Hình_3.2. \* ARABIC </w:instrText>
      </w:r>
      <w:r w:rsidRPr="00090F03">
        <w:rPr>
          <w:b w:val="0"/>
          <w:i/>
          <w:color w:val="000000" w:themeColor="text1"/>
          <w:sz w:val="26"/>
          <w:szCs w:val="26"/>
        </w:rPr>
        <w:fldChar w:fldCharType="separate"/>
      </w:r>
      <w:r w:rsidRPr="00090F03">
        <w:rPr>
          <w:b w:val="0"/>
          <w:i/>
          <w:noProof/>
          <w:color w:val="000000" w:themeColor="text1"/>
          <w:sz w:val="26"/>
          <w:szCs w:val="26"/>
        </w:rPr>
        <w:t>1</w:t>
      </w:r>
      <w:r w:rsidRPr="00090F03">
        <w:rPr>
          <w:b w:val="0"/>
          <w:i/>
          <w:color w:val="000000" w:themeColor="text1"/>
          <w:sz w:val="26"/>
          <w:szCs w:val="26"/>
        </w:rPr>
        <w:fldChar w:fldCharType="end"/>
      </w:r>
      <w:r w:rsidRPr="00090F03">
        <w:rPr>
          <w:b w:val="0"/>
          <w:i/>
          <w:color w:val="000000" w:themeColor="text1"/>
          <w:sz w:val="26"/>
          <w:szCs w:val="26"/>
        </w:rPr>
        <w:t>. Sơ đồ chức năng</w:t>
      </w:r>
    </w:p>
    <w:p w:rsidR="00036848" w:rsidRDefault="00036848" w:rsidP="00BB4E0E">
      <w:pPr>
        <w:pStyle w:val="Heading3"/>
        <w:numPr>
          <w:ilvl w:val="0"/>
          <w:numId w:val="37"/>
        </w:numPr>
        <w:spacing w:line="360" w:lineRule="auto"/>
        <w:jc w:val="both"/>
      </w:pPr>
      <w:bookmarkStart w:id="34" w:name="_Toc312226417"/>
      <w:r>
        <w:t>Yêu cầu phi chức năng:</w:t>
      </w:r>
      <w:bookmarkEnd w:id="34"/>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Hệ thống phải đảm bảo khả năng thực hiện đầy đủ các chức năng đã liệt kê.</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khả năng mở rộng.</w:t>
      </w:r>
    </w:p>
    <w:p w:rsid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Có tính bảo mật, phân quyền chặt chẽ, đảm bảo tính an toàn dữ liệu.</w:t>
      </w:r>
    </w:p>
    <w:p w:rsidR="008C53DD" w:rsidRPr="00036848" w:rsidRDefault="00036848" w:rsidP="00BB4E0E">
      <w:pPr>
        <w:pStyle w:val="ListParagraph"/>
        <w:numPr>
          <w:ilvl w:val="0"/>
          <w:numId w:val="38"/>
        </w:numPr>
        <w:spacing w:line="360" w:lineRule="auto"/>
        <w:jc w:val="both"/>
        <w:rPr>
          <w:rFonts w:cs="Times New Roman"/>
          <w:color w:val="000000" w:themeColor="text1"/>
          <w:lang w:val="vi-VN"/>
        </w:rPr>
      </w:pPr>
      <w:r>
        <w:rPr>
          <w:rFonts w:cs="Times New Roman"/>
          <w:color w:val="000000" w:themeColor="text1"/>
          <w:lang w:val="vi-VN"/>
        </w:rPr>
        <w:t>Tiện dụng, h</w:t>
      </w:r>
      <w:r w:rsidRPr="00036848">
        <w:rPr>
          <w:rFonts w:cs="Times New Roman"/>
          <w:color w:val="000000" w:themeColor="text1"/>
          <w:lang w:val="vi-VN"/>
        </w:rPr>
        <w:t>iệu</w:t>
      </w:r>
      <w:r>
        <w:rPr>
          <w:rFonts w:cs="Times New Roman"/>
          <w:color w:val="000000" w:themeColor="text1"/>
          <w:lang w:val="vi-VN"/>
        </w:rPr>
        <w:t xml:space="preserve"> suất cao.</w:t>
      </w:r>
    </w:p>
    <w:p w:rsidR="00036848" w:rsidRDefault="00036848" w:rsidP="007C1D42">
      <w:pPr>
        <w:pStyle w:val="Heading2"/>
        <w:tabs>
          <w:tab w:val="left" w:pos="426"/>
        </w:tabs>
        <w:ind w:left="0" w:firstLine="0"/>
      </w:pPr>
      <w:bookmarkStart w:id="35" w:name="_Toc312226418"/>
      <w:r>
        <w:t>Giai đoạn Thiết kế :</w:t>
      </w:r>
      <w:bookmarkEnd w:id="35"/>
    </w:p>
    <w:p w:rsidR="00036848" w:rsidRDefault="00090F03" w:rsidP="00BB4E0E">
      <w:pPr>
        <w:pStyle w:val="Heading3"/>
        <w:numPr>
          <w:ilvl w:val="0"/>
          <w:numId w:val="40"/>
        </w:numPr>
        <w:rPr>
          <w:lang w:val="en-US"/>
        </w:rPr>
      </w:pPr>
      <w:r>
        <w:t>Sơ đồ use case</w:t>
      </w:r>
    </w:p>
    <w:p w:rsidR="00090F03" w:rsidRDefault="00BE0C55" w:rsidP="00BB4E0E">
      <w:pPr>
        <w:pStyle w:val="Heading4"/>
        <w:numPr>
          <w:ilvl w:val="0"/>
          <w:numId w:val="42"/>
        </w:numPr>
      </w:pPr>
      <w:r>
        <w:t>S</w:t>
      </w:r>
      <w:r w:rsidR="00090F03">
        <w:t>ơ đồ use case toàn phầ</w:t>
      </w:r>
      <w:r>
        <w:t>n</w:t>
      </w:r>
    </w:p>
    <w:p w:rsidR="00BE0C55" w:rsidRDefault="00BE0C55" w:rsidP="00BE0C55">
      <w:pPr>
        <w:spacing w:line="360" w:lineRule="auto"/>
        <w:ind w:left="720"/>
        <w:jc w:val="both"/>
      </w:pPr>
      <w:r>
        <w:t>Có thể chia người sử dụng hệ thống ra thành 5 nhóm với các use case tương ứng:</w:t>
      </w:r>
    </w:p>
    <w:p w:rsidR="00BE0C55" w:rsidRDefault="00BE0C55" w:rsidP="00BB4E0E">
      <w:pPr>
        <w:pStyle w:val="ListParagraph"/>
        <w:numPr>
          <w:ilvl w:val="0"/>
          <w:numId w:val="43"/>
        </w:numPr>
        <w:spacing w:line="360" w:lineRule="auto"/>
        <w:jc w:val="both"/>
      </w:pPr>
      <w:r>
        <w:lastRenderedPageBreak/>
        <w:t>Người quản trị hệ thống (admin).</w:t>
      </w:r>
    </w:p>
    <w:p w:rsidR="00BE0C55" w:rsidRDefault="00BE0C55" w:rsidP="00BB4E0E">
      <w:pPr>
        <w:pStyle w:val="ListParagraph"/>
        <w:numPr>
          <w:ilvl w:val="0"/>
          <w:numId w:val="43"/>
        </w:numPr>
        <w:spacing w:line="360" w:lineRule="auto"/>
        <w:jc w:val="both"/>
      </w:pPr>
      <w:r>
        <w:t>Ngưởi sử dụng thường (không cần phải đăng nhập).</w:t>
      </w:r>
    </w:p>
    <w:p w:rsidR="00BE0C55" w:rsidRDefault="00BE0C55" w:rsidP="00BB4E0E">
      <w:pPr>
        <w:pStyle w:val="ListParagraph"/>
        <w:numPr>
          <w:ilvl w:val="0"/>
          <w:numId w:val="43"/>
        </w:numPr>
        <w:spacing w:line="360" w:lineRule="auto"/>
        <w:jc w:val="both"/>
      </w:pPr>
      <w:r>
        <w:t>Thành viên (người sử dụng thường có đăng ký account).</w:t>
      </w:r>
    </w:p>
    <w:p w:rsidR="00BE0C55" w:rsidRDefault="00BE0C55" w:rsidP="00BB4E0E">
      <w:pPr>
        <w:pStyle w:val="ListParagraph"/>
        <w:numPr>
          <w:ilvl w:val="0"/>
          <w:numId w:val="43"/>
        </w:numPr>
        <w:spacing w:line="360" w:lineRule="auto"/>
        <w:jc w:val="both"/>
      </w:pPr>
      <w:r>
        <w:t>Quản lý tại Chi cục.</w:t>
      </w:r>
    </w:p>
    <w:p w:rsidR="00BE0C55" w:rsidRDefault="00BE0C55" w:rsidP="00BB4E0E">
      <w:pPr>
        <w:pStyle w:val="ListParagraph"/>
        <w:numPr>
          <w:ilvl w:val="0"/>
          <w:numId w:val="43"/>
        </w:numPr>
        <w:spacing w:line="360" w:lineRule="auto"/>
        <w:jc w:val="both"/>
      </w:pPr>
      <w:r>
        <w:t>Người quản lý mốc-bản đồ</w:t>
      </w:r>
      <w:r w:rsidR="00E37D62">
        <w:t xml:space="preserve"> tại địa phương (theo </w:t>
      </w:r>
      <w:r>
        <w:t>quận huyện).</w:t>
      </w:r>
    </w:p>
    <w:p w:rsidR="00BE0C55" w:rsidRDefault="00BE0C55" w:rsidP="00E61716">
      <w:pPr>
        <w:spacing w:line="360" w:lineRule="auto"/>
        <w:jc w:val="both"/>
        <w:rPr>
          <w:noProof/>
        </w:rPr>
      </w:pPr>
    </w:p>
    <w:p w:rsidR="0050301E" w:rsidRDefault="0050301E" w:rsidP="00E61716">
      <w:pPr>
        <w:spacing w:line="360" w:lineRule="auto"/>
        <w:jc w:val="both"/>
      </w:pPr>
      <w:r>
        <w:rPr>
          <w:noProof/>
        </w:rPr>
        <w:drawing>
          <wp:inline distT="0" distB="0" distL="0" distR="0">
            <wp:extent cx="6465628" cy="3868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037" cy="3869459"/>
                    </a:xfrm>
                    <a:prstGeom prst="rect">
                      <a:avLst/>
                    </a:prstGeom>
                    <a:noFill/>
                    <a:ln>
                      <a:noFill/>
                    </a:ln>
                  </pic:spPr>
                </pic:pic>
              </a:graphicData>
            </a:graphic>
          </wp:inline>
        </w:drawing>
      </w:r>
    </w:p>
    <w:p w:rsidR="007544BD" w:rsidRPr="00D06517" w:rsidRDefault="007544BD" w:rsidP="007544BD">
      <w:pPr>
        <w:pStyle w:val="Caption"/>
        <w:jc w:val="center"/>
        <w:rPr>
          <w:b w:val="0"/>
          <w:i/>
          <w:color w:val="auto"/>
          <w:sz w:val="24"/>
          <w:szCs w:val="24"/>
        </w:rPr>
      </w:pPr>
      <w:r w:rsidRPr="00D06517">
        <w:rPr>
          <w:b w:val="0"/>
          <w:i/>
          <w:color w:val="auto"/>
          <w:sz w:val="24"/>
          <w:szCs w:val="24"/>
        </w:rPr>
        <w:t xml:space="preserve">Hình 3.3. </w:t>
      </w:r>
      <w:r w:rsidRPr="00D06517">
        <w:rPr>
          <w:b w:val="0"/>
          <w:i/>
          <w:color w:val="auto"/>
          <w:sz w:val="24"/>
          <w:szCs w:val="24"/>
        </w:rPr>
        <w:fldChar w:fldCharType="begin"/>
      </w:r>
      <w:r w:rsidRPr="00D06517">
        <w:rPr>
          <w:b w:val="0"/>
          <w:i/>
          <w:color w:val="auto"/>
          <w:sz w:val="24"/>
          <w:szCs w:val="24"/>
        </w:rPr>
        <w:instrText xml:space="preserve"> SEQ Hình_3.3. \* ARABIC </w:instrText>
      </w:r>
      <w:r w:rsidRPr="00D06517">
        <w:rPr>
          <w:b w:val="0"/>
          <w:i/>
          <w:color w:val="auto"/>
          <w:sz w:val="24"/>
          <w:szCs w:val="24"/>
        </w:rPr>
        <w:fldChar w:fldCharType="separate"/>
      </w:r>
      <w:r w:rsidR="00DF5E73" w:rsidRPr="00D06517">
        <w:rPr>
          <w:b w:val="0"/>
          <w:i/>
          <w:noProof/>
          <w:color w:val="auto"/>
          <w:sz w:val="24"/>
          <w:szCs w:val="24"/>
        </w:rPr>
        <w:t>1</w:t>
      </w:r>
      <w:r w:rsidRPr="00D06517">
        <w:rPr>
          <w:b w:val="0"/>
          <w:i/>
          <w:color w:val="auto"/>
          <w:sz w:val="24"/>
          <w:szCs w:val="24"/>
        </w:rPr>
        <w:fldChar w:fldCharType="end"/>
      </w:r>
      <w:r w:rsidRPr="00D06517">
        <w:rPr>
          <w:b w:val="0"/>
          <w:i/>
          <w:color w:val="auto"/>
          <w:sz w:val="24"/>
          <w:szCs w:val="24"/>
        </w:rPr>
        <w:t>. Hình sơ đồ use case toàn phần</w:t>
      </w:r>
    </w:p>
    <w:p w:rsidR="00BE0C55" w:rsidRDefault="00BE0C55" w:rsidP="00BE0C55">
      <w:pPr>
        <w:pStyle w:val="Heading4"/>
      </w:pPr>
      <w:r>
        <w:t>Sơ đồ use case từng phần</w:t>
      </w:r>
      <w:r w:rsidR="007544BD">
        <w:t xml:space="preserve"> và đặc tả use case</w:t>
      </w:r>
    </w:p>
    <w:p w:rsidR="007544BD" w:rsidRDefault="007544BD" w:rsidP="00BB4E0E">
      <w:pPr>
        <w:pStyle w:val="ListParagraph"/>
        <w:numPr>
          <w:ilvl w:val="0"/>
          <w:numId w:val="44"/>
        </w:numPr>
        <w:spacing w:line="360" w:lineRule="auto"/>
        <w:jc w:val="both"/>
        <w:rPr>
          <w:b/>
          <w:i/>
        </w:rPr>
      </w:pPr>
      <w:r>
        <w:rPr>
          <w:b/>
          <w:i/>
        </w:rPr>
        <w:t>Use case đối với người dùng là người quản trị hệ thống</w:t>
      </w:r>
    </w:p>
    <w:p w:rsidR="00246D71" w:rsidRDefault="00246D71" w:rsidP="007544BD">
      <w:pPr>
        <w:pStyle w:val="Caption"/>
        <w:jc w:val="center"/>
        <w:rPr>
          <w:b w:val="0"/>
          <w:i/>
          <w:color w:val="000000" w:themeColor="text1"/>
          <w:sz w:val="24"/>
          <w:szCs w:val="24"/>
        </w:rPr>
      </w:pPr>
      <w:r>
        <w:rPr>
          <w:noProof/>
        </w:rPr>
        <w:drawing>
          <wp:inline distT="0" distB="0" distL="0" distR="0" wp14:anchorId="68277698" wp14:editId="4CFD84C0">
            <wp:extent cx="4455160" cy="16732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5160" cy="1673225"/>
                    </a:xfrm>
                    <a:prstGeom prst="rect">
                      <a:avLst/>
                    </a:prstGeom>
                    <a:noFill/>
                    <a:ln>
                      <a:noFill/>
                    </a:ln>
                  </pic:spPr>
                </pic:pic>
              </a:graphicData>
            </a:graphic>
          </wp:inline>
        </w:drawing>
      </w:r>
    </w:p>
    <w:p w:rsidR="007544BD" w:rsidRDefault="007544BD" w:rsidP="007544BD">
      <w:pPr>
        <w:pStyle w:val="Caption"/>
        <w:jc w:val="center"/>
        <w:rPr>
          <w:b w:val="0"/>
          <w:i/>
          <w:color w:val="000000" w:themeColor="text1"/>
          <w:sz w:val="24"/>
          <w:szCs w:val="24"/>
        </w:rPr>
      </w:pPr>
      <w:r w:rsidRPr="00D06517">
        <w:rPr>
          <w:b w:val="0"/>
          <w:i/>
          <w:color w:val="000000" w:themeColor="text1"/>
          <w:sz w:val="24"/>
          <w:szCs w:val="24"/>
        </w:rPr>
        <w:t xml:space="preserve">Hình 3.3. </w:t>
      </w:r>
      <w:r w:rsidRPr="00D06517">
        <w:rPr>
          <w:b w:val="0"/>
          <w:i/>
          <w:color w:val="000000" w:themeColor="text1"/>
          <w:sz w:val="24"/>
          <w:szCs w:val="24"/>
        </w:rPr>
        <w:fldChar w:fldCharType="begin"/>
      </w:r>
      <w:r w:rsidRPr="00D06517">
        <w:rPr>
          <w:b w:val="0"/>
          <w:i/>
          <w:color w:val="000000" w:themeColor="text1"/>
          <w:sz w:val="24"/>
          <w:szCs w:val="24"/>
        </w:rPr>
        <w:instrText xml:space="preserve"> SEQ Hình_3.3. \* ARABIC </w:instrText>
      </w:r>
      <w:r w:rsidRPr="00D06517">
        <w:rPr>
          <w:b w:val="0"/>
          <w:i/>
          <w:color w:val="000000" w:themeColor="text1"/>
          <w:sz w:val="24"/>
          <w:szCs w:val="24"/>
        </w:rPr>
        <w:fldChar w:fldCharType="separate"/>
      </w:r>
      <w:r w:rsidR="00DF5E73" w:rsidRPr="00D06517">
        <w:rPr>
          <w:b w:val="0"/>
          <w:i/>
          <w:noProof/>
          <w:color w:val="000000" w:themeColor="text1"/>
          <w:sz w:val="24"/>
          <w:szCs w:val="24"/>
        </w:rPr>
        <w:t>2</w:t>
      </w:r>
      <w:r w:rsidRPr="00D06517">
        <w:rPr>
          <w:b w:val="0"/>
          <w:i/>
          <w:color w:val="000000" w:themeColor="text1"/>
          <w:sz w:val="24"/>
          <w:szCs w:val="24"/>
        </w:rPr>
        <w:fldChar w:fldCharType="end"/>
      </w:r>
      <w:r w:rsidRPr="00D06517">
        <w:rPr>
          <w:b w:val="0"/>
          <w:i/>
          <w:color w:val="000000" w:themeColor="text1"/>
          <w:sz w:val="24"/>
          <w:szCs w:val="24"/>
        </w:rPr>
        <w:t xml:space="preserve">  Sơ đồ Use Case đối với người sử dụng là người quản trị</w:t>
      </w:r>
    </w:p>
    <w:p w:rsidR="00C96BCC" w:rsidRDefault="00C96BCC" w:rsidP="00C96BCC">
      <w:pPr>
        <w:pStyle w:val="ListParagraph"/>
        <w:numPr>
          <w:ilvl w:val="0"/>
          <w:numId w:val="52"/>
        </w:numPr>
        <w:spacing w:line="360" w:lineRule="auto"/>
        <w:jc w:val="both"/>
      </w:pPr>
      <w:r>
        <w:lastRenderedPageBreak/>
        <w:t>UC15 - Đăng nhập:</w:t>
      </w:r>
    </w:p>
    <w:p w:rsidR="00C96BCC" w:rsidRDefault="00C96BCC" w:rsidP="00C96BCC">
      <w:pPr>
        <w:pStyle w:val="ListParagraph"/>
        <w:numPr>
          <w:ilvl w:val="1"/>
          <w:numId w:val="52"/>
        </w:numPr>
        <w:spacing w:line="360" w:lineRule="auto"/>
        <w:jc w:val="both"/>
      </w:pPr>
      <w:r>
        <w:t>Mô tả: Use case này cho phép hệ thống kiểm tra quyền của người sử dụng.</w:t>
      </w:r>
    </w:p>
    <w:p w:rsidR="00C96BCC" w:rsidRDefault="00C96BCC" w:rsidP="00C96BCC">
      <w:pPr>
        <w:pStyle w:val="ListParagraph"/>
        <w:numPr>
          <w:ilvl w:val="1"/>
          <w:numId w:val="52"/>
        </w:numPr>
        <w:spacing w:line="360" w:lineRule="auto"/>
        <w:jc w:val="both"/>
      </w:pPr>
      <w:r>
        <w:t>Tiền điều kiện: không có.</w:t>
      </w:r>
    </w:p>
    <w:p w:rsidR="00C96BCC" w:rsidRDefault="00C96BCC" w:rsidP="00C96BCC">
      <w:pPr>
        <w:pStyle w:val="ListParagraph"/>
        <w:numPr>
          <w:ilvl w:val="1"/>
          <w:numId w:val="52"/>
        </w:numPr>
        <w:spacing w:line="360" w:lineRule="auto"/>
        <w:jc w:val="both"/>
      </w:pPr>
      <w:r>
        <w:t xml:space="preserve">Dòng sự kiện chính: </w:t>
      </w:r>
    </w:p>
    <w:p w:rsidR="00C96BCC" w:rsidRDefault="00C96BCC" w:rsidP="00C96BCC">
      <w:pPr>
        <w:pStyle w:val="ListParagraph"/>
        <w:numPr>
          <w:ilvl w:val="2"/>
          <w:numId w:val="52"/>
        </w:numPr>
        <w:spacing w:line="360" w:lineRule="auto"/>
        <w:jc w:val="both"/>
      </w:pPr>
      <w:r>
        <w:t>Use Case bắt đầu khi người dùng chọn “Đăng nhập” hoặc sử dụng các chức năng đòi hỏi phải đăng nhập hệ thống.</w:t>
      </w:r>
    </w:p>
    <w:p w:rsidR="00C96BCC" w:rsidRDefault="00C96BCC" w:rsidP="00C96BCC">
      <w:pPr>
        <w:pStyle w:val="ListParagraph"/>
        <w:numPr>
          <w:ilvl w:val="2"/>
          <w:numId w:val="52"/>
        </w:numPr>
        <w:spacing w:line="360" w:lineRule="auto"/>
        <w:jc w:val="both"/>
      </w:pPr>
      <w:r>
        <w:t>Hệ thống lấ</w:t>
      </w:r>
      <w:r w:rsidR="0026466B">
        <w:t xml:space="preserve">y tên và mật khẩu </w:t>
      </w:r>
      <w:r>
        <w:t>do người dùng nhập và kiểm tra trong hệ thống dữ liệu.</w:t>
      </w:r>
    </w:p>
    <w:p w:rsidR="00C96BCC" w:rsidRDefault="00C96BCC" w:rsidP="00C96BCC">
      <w:pPr>
        <w:pStyle w:val="ListParagraph"/>
        <w:numPr>
          <w:ilvl w:val="2"/>
          <w:numId w:val="52"/>
        </w:numPr>
        <w:spacing w:line="360" w:lineRule="auto"/>
        <w:jc w:val="both"/>
      </w:pPr>
      <w:r>
        <w:t>Nếu không khớp với username và password trong cơ sở dữ liệu, hiện thông báo cho người dùng. Ngược lại, báo đăng nhập thành công và cho phép hệ thống thực hiện chức năng tiế</w:t>
      </w:r>
      <w:r w:rsidR="002C27E2">
        <w:t xml:space="preserve">p </w:t>
      </w:r>
      <w:r>
        <w:t>theo.</w:t>
      </w:r>
    </w:p>
    <w:p w:rsidR="00C96BCC" w:rsidRDefault="00C96BCC" w:rsidP="00C96BCC">
      <w:pPr>
        <w:pStyle w:val="ListParagraph"/>
        <w:numPr>
          <w:ilvl w:val="2"/>
          <w:numId w:val="52"/>
        </w:numPr>
        <w:spacing w:line="360" w:lineRule="auto"/>
        <w:jc w:val="both"/>
      </w:pPr>
      <w:r>
        <w:t>Use case kết thúc khi thực hiện hết dòng sự kiện trên.</w:t>
      </w:r>
    </w:p>
    <w:p w:rsidR="00C96BCC" w:rsidRDefault="00C96BCC" w:rsidP="00C96BCC">
      <w:pPr>
        <w:pStyle w:val="ListParagraph"/>
        <w:numPr>
          <w:ilvl w:val="0"/>
          <w:numId w:val="55"/>
        </w:numPr>
        <w:spacing w:line="360" w:lineRule="auto"/>
        <w:jc w:val="both"/>
      </w:pPr>
      <w:r>
        <w:t>Ghi chú: việc cấp phát tài nguyên hệ thống sẽ dựa vào việc người dùng đăng nhập dưới tài khoản nào.</w:t>
      </w:r>
    </w:p>
    <w:p w:rsidR="00C96BCC" w:rsidRDefault="00C96BCC" w:rsidP="00C96BCC">
      <w:pPr>
        <w:pStyle w:val="ListParagraph"/>
        <w:numPr>
          <w:ilvl w:val="0"/>
          <w:numId w:val="52"/>
        </w:numPr>
        <w:spacing w:line="360" w:lineRule="auto"/>
        <w:jc w:val="both"/>
      </w:pPr>
      <w:r>
        <w:t>UC07-Quản lý người tài khoản:</w:t>
      </w:r>
    </w:p>
    <w:p w:rsidR="00C96BCC" w:rsidRDefault="00C96BCC" w:rsidP="00C96BCC">
      <w:pPr>
        <w:pStyle w:val="ListParagraph"/>
        <w:numPr>
          <w:ilvl w:val="1"/>
          <w:numId w:val="52"/>
        </w:numPr>
        <w:spacing w:line="360" w:lineRule="auto"/>
        <w:jc w:val="both"/>
      </w:pPr>
      <w:r>
        <w:t>Mô tả: Use case này cho phép người quản trị hệ thống có thể thêm, xóa, sửa thông tin tài khoản người dùng trong hệ thống.</w:t>
      </w:r>
    </w:p>
    <w:p w:rsidR="00C96BCC" w:rsidRDefault="00C96BCC" w:rsidP="00C96BCC">
      <w:pPr>
        <w:pStyle w:val="ListParagraph"/>
        <w:numPr>
          <w:ilvl w:val="1"/>
          <w:numId w:val="52"/>
        </w:numPr>
        <w:spacing w:line="360" w:lineRule="auto"/>
        <w:jc w:val="both"/>
      </w:pPr>
      <w:r>
        <w:t>Tiền điều kiện: đăng nhập hệ thống với tài khoản admin.</w:t>
      </w:r>
    </w:p>
    <w:p w:rsidR="00C96BCC" w:rsidRDefault="00C96BCC" w:rsidP="00C96BCC">
      <w:pPr>
        <w:pStyle w:val="ListParagraph"/>
        <w:numPr>
          <w:ilvl w:val="1"/>
          <w:numId w:val="52"/>
        </w:numPr>
        <w:spacing w:line="360" w:lineRule="auto"/>
        <w:jc w:val="both"/>
      </w:pPr>
      <w:r>
        <w:t>Dòng sự kiện chính:</w:t>
      </w:r>
    </w:p>
    <w:p w:rsidR="00C96BCC" w:rsidRDefault="00C96BCC" w:rsidP="00C96BCC">
      <w:pPr>
        <w:pStyle w:val="ListParagraph"/>
        <w:numPr>
          <w:ilvl w:val="2"/>
          <w:numId w:val="52"/>
        </w:numPr>
        <w:spacing w:line="360" w:lineRule="auto"/>
        <w:jc w:val="both"/>
      </w:pPr>
      <w:r>
        <w:t>Use Case bắt đầu khi người quản trị đăng nhập hệ thống và chọn chức năng quản lý user.</w:t>
      </w:r>
    </w:p>
    <w:p w:rsidR="00C96BCC" w:rsidRDefault="00C96BCC" w:rsidP="00C96BCC">
      <w:pPr>
        <w:pStyle w:val="ListParagraph"/>
        <w:numPr>
          <w:ilvl w:val="2"/>
          <w:numId w:val="52"/>
        </w:numPr>
        <w:spacing w:line="360" w:lineRule="auto"/>
        <w:jc w:val="both"/>
      </w:pPr>
      <w:r>
        <w:t>Màn hình hiện ra danh sách các tài khoản theo danh sách, có khả năng sort theo tình trạng tài khoản.</w:t>
      </w:r>
    </w:p>
    <w:p w:rsidR="00C96BCC" w:rsidRDefault="00C96BCC" w:rsidP="00C96BCC">
      <w:pPr>
        <w:pStyle w:val="ListParagraph"/>
        <w:numPr>
          <w:ilvl w:val="2"/>
          <w:numId w:val="52"/>
        </w:numPr>
        <w:spacing w:line="360" w:lineRule="auto"/>
        <w:jc w:val="both"/>
      </w:pPr>
      <w:r>
        <w:t>Người quản trị chọn 1 trong 5 chức năng ứng với các dòng sự kiện phụ sau:</w:t>
      </w:r>
    </w:p>
    <w:p w:rsidR="00C96BCC" w:rsidRDefault="00C96BCC" w:rsidP="00C96BCC">
      <w:pPr>
        <w:pStyle w:val="ListParagraph"/>
        <w:numPr>
          <w:ilvl w:val="3"/>
          <w:numId w:val="52"/>
        </w:numPr>
        <w:spacing w:line="360" w:lineRule="auto"/>
        <w:jc w:val="both"/>
      </w:pPr>
      <w:r>
        <w:t xml:space="preserve">Nếu chọn xem chi tiết tài khoản, chuyển sang dòng sự kiện phụ 1. </w:t>
      </w:r>
    </w:p>
    <w:p w:rsidR="00C96BCC" w:rsidRDefault="00C96BCC" w:rsidP="00C96BCC">
      <w:pPr>
        <w:pStyle w:val="ListParagraph"/>
        <w:numPr>
          <w:ilvl w:val="3"/>
          <w:numId w:val="52"/>
        </w:numPr>
        <w:spacing w:line="360" w:lineRule="auto"/>
        <w:jc w:val="both"/>
      </w:pPr>
      <w:r>
        <w:t>Nếu chọn cập nhật, kích hoạt, khoá tài khoản hoặc mở khoá, chuyển sang dòng sự kiện phụ 2.</w:t>
      </w:r>
    </w:p>
    <w:p w:rsidR="00C96BCC" w:rsidRDefault="00C96BCC" w:rsidP="00C96BCC">
      <w:pPr>
        <w:pStyle w:val="ListParagraph"/>
        <w:numPr>
          <w:ilvl w:val="3"/>
          <w:numId w:val="52"/>
        </w:numPr>
        <w:spacing w:line="360" w:lineRule="auto"/>
        <w:jc w:val="both"/>
      </w:pPr>
      <w:r>
        <w:t>Nếu chọn xóa tài khoản, chuyển sang dòng sự kiện phụ 3.</w:t>
      </w:r>
    </w:p>
    <w:p w:rsidR="00C96BCC" w:rsidRDefault="00C96BCC" w:rsidP="00C96BCC">
      <w:pPr>
        <w:pStyle w:val="ListParagraph"/>
        <w:numPr>
          <w:ilvl w:val="3"/>
          <w:numId w:val="52"/>
        </w:numPr>
        <w:spacing w:line="360" w:lineRule="auto"/>
        <w:jc w:val="both"/>
      </w:pPr>
      <w:r>
        <w:lastRenderedPageBreak/>
        <w:t>Nếu chọn tìm kiếm thông tin tài khoản, chuyển sang dòng sự kiện phụ 4.</w:t>
      </w:r>
    </w:p>
    <w:p w:rsidR="00C96BCC" w:rsidRDefault="00C96BCC" w:rsidP="00C96BCC">
      <w:pPr>
        <w:pStyle w:val="ListParagraph"/>
        <w:numPr>
          <w:ilvl w:val="3"/>
          <w:numId w:val="52"/>
        </w:numPr>
        <w:spacing w:line="360" w:lineRule="auto"/>
        <w:jc w:val="both"/>
      </w:pPr>
      <w:r>
        <w:t xml:space="preserve">Nếu chọn đặt </w:t>
      </w:r>
      <w:r w:rsidR="00EE3789">
        <w:t>nhóm người dùng</w:t>
      </w:r>
      <w:r>
        <w:t xml:space="preserve"> cho tài khoản, chuyển sang dòng sự kiện phụ 5.</w:t>
      </w:r>
    </w:p>
    <w:p w:rsidR="00C96BCC" w:rsidRDefault="00C96BCC" w:rsidP="00C96BCC">
      <w:pPr>
        <w:pStyle w:val="ListParagraph"/>
        <w:numPr>
          <w:ilvl w:val="0"/>
          <w:numId w:val="53"/>
        </w:numPr>
        <w:spacing w:line="360" w:lineRule="auto"/>
        <w:jc w:val="both"/>
      </w:pPr>
      <w:r>
        <w:t>Use case kết thúc khi người quản trị thoát khỏi chức năng quản lý người dùng.</w:t>
      </w:r>
    </w:p>
    <w:p w:rsidR="00C96BCC" w:rsidRDefault="00C96BCC" w:rsidP="00C96BCC">
      <w:pPr>
        <w:pStyle w:val="ListParagraph"/>
        <w:numPr>
          <w:ilvl w:val="0"/>
          <w:numId w:val="54"/>
        </w:numPr>
        <w:spacing w:line="360" w:lineRule="auto"/>
        <w:jc w:val="both"/>
      </w:pPr>
      <w:r>
        <w:t>Dòng sự kiện phụ:</w:t>
      </w:r>
    </w:p>
    <w:p w:rsidR="00C96BCC" w:rsidRDefault="00C96BCC" w:rsidP="00C96BCC">
      <w:pPr>
        <w:pStyle w:val="ListParagraph"/>
        <w:numPr>
          <w:ilvl w:val="1"/>
          <w:numId w:val="54"/>
        </w:numPr>
        <w:spacing w:line="360" w:lineRule="auto"/>
        <w:jc w:val="both"/>
      </w:pPr>
      <w:r>
        <w:t>Dòng sự kiện phụ 1:</w:t>
      </w:r>
    </w:p>
    <w:p w:rsidR="00C96BCC" w:rsidRDefault="00C96BCC" w:rsidP="00C96BCC">
      <w:pPr>
        <w:pStyle w:val="ListParagraph"/>
        <w:numPr>
          <w:ilvl w:val="2"/>
          <w:numId w:val="54"/>
        </w:numPr>
        <w:spacing w:line="360" w:lineRule="auto"/>
        <w:jc w:val="both"/>
      </w:pPr>
      <w:r>
        <w:t>Dòng sự kiện bắt đầu khi admin chọn một tài khoản và nhấn xem chi tiết. Màn hình được chuyển sang chi tiết tài khoản. Thông tin hiển thị gồm các thông tin cơ bản của tài khoản và tình trạng hiện thời của tài khoản.</w:t>
      </w:r>
    </w:p>
    <w:p w:rsidR="00C96BCC" w:rsidRDefault="00C96BCC" w:rsidP="00C96BCC">
      <w:pPr>
        <w:pStyle w:val="ListParagraph"/>
        <w:numPr>
          <w:ilvl w:val="2"/>
          <w:numId w:val="54"/>
        </w:numPr>
        <w:spacing w:line="360" w:lineRule="auto"/>
        <w:jc w:val="both"/>
      </w:pPr>
      <w:r>
        <w:t>Tại màn hình chi tiết tài khoản, admin có thể quay về màn hình hiển thị danh sách hoặc chuyển sang màn hình thay đổi thông tin tài khoản.</w:t>
      </w:r>
    </w:p>
    <w:p w:rsidR="00C96BCC" w:rsidRDefault="00C96BCC" w:rsidP="00C96BCC">
      <w:pPr>
        <w:pStyle w:val="ListParagraph"/>
        <w:numPr>
          <w:ilvl w:val="1"/>
          <w:numId w:val="54"/>
        </w:numPr>
        <w:spacing w:line="360" w:lineRule="auto"/>
        <w:jc w:val="both"/>
      </w:pPr>
      <w:r>
        <w:t xml:space="preserve">Dòng sự kiện phụ 2: </w:t>
      </w:r>
    </w:p>
    <w:p w:rsidR="00C96BCC" w:rsidRDefault="00C96BCC" w:rsidP="00C96BCC">
      <w:pPr>
        <w:pStyle w:val="ListParagraph"/>
        <w:numPr>
          <w:ilvl w:val="2"/>
          <w:numId w:val="54"/>
        </w:numPr>
        <w:spacing w:line="360" w:lineRule="auto"/>
        <w:jc w:val="both"/>
      </w:pPr>
      <w:r>
        <w:t>Dòng sự kiện phụ này bắt đầu khi admin nhấn các nút cập nhật, kích hoạt, khoá một tài khoản hoặc mở khoá cho tài khoản trên màn hình.</w:t>
      </w:r>
    </w:p>
    <w:p w:rsidR="00C96BCC" w:rsidRDefault="00C96BCC" w:rsidP="00C96BCC">
      <w:pPr>
        <w:pStyle w:val="ListParagraph"/>
        <w:numPr>
          <w:ilvl w:val="2"/>
          <w:numId w:val="54"/>
        </w:numPr>
        <w:spacing w:line="360" w:lineRule="auto"/>
        <w:jc w:val="both"/>
      </w:pPr>
      <w:r>
        <w:t>Nếu nhấn nút cập nhật tài khoản. Màn hình chuyển sang trang hiển thị thông tin tài khoản và người dùng có thể sửa đổi thông tin tài khoản và cập nhật tình trạng của tài khoản đó.</w:t>
      </w:r>
    </w:p>
    <w:p w:rsidR="00C96BCC" w:rsidRDefault="00C96BCC" w:rsidP="00C96BCC">
      <w:pPr>
        <w:pStyle w:val="ListParagraph"/>
        <w:numPr>
          <w:ilvl w:val="2"/>
          <w:numId w:val="54"/>
        </w:numPr>
        <w:spacing w:line="360" w:lineRule="auto"/>
        <w:jc w:val="both"/>
      </w:pPr>
      <w:r>
        <w:t xml:space="preserve">Nếu kích hoạt tài khoản nhấn nút kích hoạt. Sử dụng kích hoạt với các tài khoản mới đăng ký chờ duyệt và tài khoản này ở tình trạng “chưa kích hoạt”. Tình trạng tài khoản sẽ được chuyển sang “kích hoạt”. Và tài khoản được sử dụng các quyền tương ứng. </w:t>
      </w:r>
    </w:p>
    <w:p w:rsidR="00C96BCC" w:rsidRDefault="00C96BCC" w:rsidP="00C96BCC">
      <w:pPr>
        <w:pStyle w:val="ListParagraph"/>
        <w:numPr>
          <w:ilvl w:val="2"/>
          <w:numId w:val="54"/>
        </w:numPr>
        <w:spacing w:line="360" w:lineRule="auto"/>
        <w:jc w:val="both"/>
      </w:pPr>
      <w:r>
        <w:t>Nếu muốn khoá một tài khoản, tình trạng hiện tại của tài  khoản là “kích hoạt” thì sau khi khoá tình trạng sẽ được cập nhật là “bị khoá”.</w:t>
      </w:r>
    </w:p>
    <w:p w:rsidR="00C96BCC" w:rsidRDefault="00C96BCC" w:rsidP="00C96BCC">
      <w:pPr>
        <w:pStyle w:val="ListParagraph"/>
        <w:numPr>
          <w:ilvl w:val="2"/>
          <w:numId w:val="54"/>
        </w:numPr>
        <w:spacing w:line="360" w:lineRule="auto"/>
        <w:jc w:val="both"/>
      </w:pPr>
      <w:r>
        <w:lastRenderedPageBreak/>
        <w:t>Nếu muốn mở khoá một tài khoản, tình trạng hiện tại của tài khoản là “bị khoá”. Sau khi mở khoá thì tình trạng sẽ trở về “kích hoạt”</w:t>
      </w:r>
    </w:p>
    <w:p w:rsidR="00C96BCC" w:rsidRDefault="00C96BCC" w:rsidP="00C96BCC">
      <w:pPr>
        <w:pStyle w:val="ListParagraph"/>
        <w:numPr>
          <w:ilvl w:val="2"/>
          <w:numId w:val="54"/>
        </w:numPr>
        <w:spacing w:line="360" w:lineRule="auto"/>
        <w:jc w:val="both"/>
      </w:pPr>
      <w:r>
        <w:t>Dòng sự kiện phụ kết thúc.</w:t>
      </w:r>
    </w:p>
    <w:p w:rsidR="00C96BCC" w:rsidRDefault="00C96BCC" w:rsidP="00C96BCC">
      <w:pPr>
        <w:pStyle w:val="ListParagraph"/>
        <w:numPr>
          <w:ilvl w:val="1"/>
          <w:numId w:val="54"/>
        </w:numPr>
        <w:spacing w:line="360" w:lineRule="auto"/>
        <w:jc w:val="both"/>
      </w:pPr>
      <w:r>
        <w:t>Dòng sự kiện phụ 3:</w:t>
      </w:r>
    </w:p>
    <w:p w:rsidR="00C96BCC" w:rsidRDefault="00C96BCC" w:rsidP="00C96BCC">
      <w:pPr>
        <w:pStyle w:val="ListParagraph"/>
        <w:numPr>
          <w:ilvl w:val="2"/>
          <w:numId w:val="54"/>
        </w:numPr>
        <w:spacing w:line="360" w:lineRule="auto"/>
        <w:jc w:val="both"/>
      </w:pPr>
      <w:r>
        <w:t>Dòng sự kiện phụ này bắt đầu khi admin muốn xóa một hoặc nhiều tài khoản. Admin đánh dấu các tài khoản muốn xóa và nhấn “Xóa”.</w:t>
      </w:r>
    </w:p>
    <w:p w:rsidR="00C96BCC" w:rsidRDefault="00C96BCC" w:rsidP="00C96BCC">
      <w:pPr>
        <w:pStyle w:val="ListParagraph"/>
        <w:numPr>
          <w:ilvl w:val="2"/>
          <w:numId w:val="54"/>
        </w:numPr>
        <w:spacing w:line="360" w:lineRule="auto"/>
        <w:jc w:val="both"/>
      </w:pPr>
      <w:r>
        <w:t>Controller nhận các tài khoản cần xóa và gọi lệnh xóa. Cơ sở dữ liệu xóa những tài khoản này và thông báo kết quả cho admin.</w:t>
      </w:r>
    </w:p>
    <w:p w:rsidR="00C96BCC" w:rsidRDefault="00C96BCC" w:rsidP="00C96BCC">
      <w:pPr>
        <w:pStyle w:val="ListParagraph"/>
        <w:numPr>
          <w:ilvl w:val="2"/>
          <w:numId w:val="54"/>
        </w:numPr>
        <w:spacing w:line="360" w:lineRule="auto"/>
        <w:jc w:val="both"/>
      </w:pPr>
      <w:r>
        <w:t>Dòng sự kiện phụ kết thúc sau khi Website thông báo kết quả cho admin.</w:t>
      </w:r>
    </w:p>
    <w:p w:rsidR="00EB6A6D" w:rsidRDefault="00EB6A6D" w:rsidP="00EB6A6D">
      <w:pPr>
        <w:pStyle w:val="ListParagraph"/>
        <w:numPr>
          <w:ilvl w:val="1"/>
          <w:numId w:val="54"/>
        </w:numPr>
        <w:spacing w:line="360" w:lineRule="auto"/>
        <w:jc w:val="both"/>
      </w:pPr>
      <w:r>
        <w:t>Dòng sự kiện phụ</w:t>
      </w:r>
      <w:r w:rsidR="00525C56">
        <w:t xml:space="preserve"> 4: </w:t>
      </w:r>
    </w:p>
    <w:p w:rsidR="00525C56" w:rsidRDefault="00525C56" w:rsidP="00525C56">
      <w:pPr>
        <w:pStyle w:val="ListParagraph"/>
        <w:numPr>
          <w:ilvl w:val="2"/>
          <w:numId w:val="54"/>
        </w:numPr>
        <w:spacing w:line="360" w:lineRule="auto"/>
        <w:jc w:val="both"/>
      </w:pPr>
      <w:r>
        <w:t>Dòng sự kiện bắt đầu khi admin nhấn vào textbox tìm kiếm và nhập thông tin cần tìm sau đó nhấn nút tìm kiếm.</w:t>
      </w:r>
    </w:p>
    <w:p w:rsidR="00525C56" w:rsidRDefault="00525C56" w:rsidP="00525C56">
      <w:pPr>
        <w:pStyle w:val="ListParagraph"/>
        <w:numPr>
          <w:ilvl w:val="2"/>
          <w:numId w:val="54"/>
        </w:numPr>
        <w:spacing w:line="360" w:lineRule="auto"/>
        <w:jc w:val="both"/>
      </w:pPr>
      <w:r>
        <w:t>Controller sẽ nhận từ khóa cần tìm và thực hiện việc truy vấn so sánh tìm chuỗi gần đúng trong thuộc tính tên tài khoản hoặc tên thành viên với từ khóa.</w:t>
      </w:r>
    </w:p>
    <w:p w:rsidR="00525C56" w:rsidRDefault="00525C56" w:rsidP="00525C56">
      <w:pPr>
        <w:pStyle w:val="ListParagraph"/>
        <w:numPr>
          <w:ilvl w:val="2"/>
          <w:numId w:val="54"/>
        </w:numPr>
        <w:spacing w:line="360" w:lineRule="auto"/>
        <w:jc w:val="both"/>
      </w:pPr>
      <w:r>
        <w:t>Kết quả được trả về dạng danh sách và dòng sự kiện kết thúc.</w:t>
      </w:r>
    </w:p>
    <w:p w:rsidR="00D15AB8" w:rsidRDefault="00D15AB8" w:rsidP="00D15AB8">
      <w:pPr>
        <w:pStyle w:val="ListParagraph"/>
        <w:numPr>
          <w:ilvl w:val="1"/>
          <w:numId w:val="54"/>
        </w:numPr>
        <w:spacing w:line="360" w:lineRule="auto"/>
        <w:jc w:val="both"/>
      </w:pPr>
      <w:r>
        <w:t>Dòng sự kiện phụ 5:</w:t>
      </w:r>
    </w:p>
    <w:p w:rsidR="00744FD6" w:rsidRDefault="00D15AB8" w:rsidP="00EE3789">
      <w:pPr>
        <w:pStyle w:val="ListParagraph"/>
        <w:numPr>
          <w:ilvl w:val="2"/>
          <w:numId w:val="54"/>
        </w:numPr>
        <w:spacing w:line="360" w:lineRule="auto"/>
        <w:jc w:val="both"/>
      </w:pPr>
      <w:r>
        <w:t xml:space="preserve">Dòng sự kiện bắt đầu khi admin sau khi chọn </w:t>
      </w:r>
      <w:r w:rsidR="00EE3789">
        <w:t xml:space="preserve">các tài khoản trên danh sách để thực hiện việc đặt </w:t>
      </w:r>
      <w:r w:rsidR="00854DA0">
        <w:t>nhóm người dùng</w:t>
      </w:r>
      <w:r w:rsidR="00EE3789">
        <w:t>. Sau đó chọn selectbox</w:t>
      </w:r>
      <w:r w:rsidR="00744FD6">
        <w:t xml:space="preserve"> một trong các nhóm người dùng và chọn thay đổi.</w:t>
      </w:r>
    </w:p>
    <w:p w:rsidR="00EE3789" w:rsidRDefault="00744FD6" w:rsidP="00EE3789">
      <w:pPr>
        <w:pStyle w:val="ListParagraph"/>
        <w:numPr>
          <w:ilvl w:val="2"/>
          <w:numId w:val="54"/>
        </w:numPr>
        <w:spacing w:line="360" w:lineRule="auto"/>
        <w:jc w:val="both"/>
      </w:pPr>
      <w:r>
        <w:t>Controller sẽ cập nhật các tài khoản được chọn tương ứng với nhóm ng</w:t>
      </w:r>
      <w:r w:rsidR="00865D6B">
        <w:t>ười dùng muốn cài đặt.</w:t>
      </w:r>
    </w:p>
    <w:p w:rsidR="00525C56" w:rsidRDefault="00525C56" w:rsidP="00525C56">
      <w:pPr>
        <w:pStyle w:val="ListParagraph"/>
        <w:spacing w:line="360" w:lineRule="auto"/>
        <w:ind w:left="3060"/>
        <w:jc w:val="both"/>
      </w:pPr>
      <w:r>
        <w:t xml:space="preserve">  </w:t>
      </w:r>
    </w:p>
    <w:p w:rsidR="00D06517" w:rsidRDefault="00D06517" w:rsidP="00D06517">
      <w:pPr>
        <w:pStyle w:val="ListParagraph"/>
        <w:spacing w:line="360" w:lineRule="auto"/>
        <w:ind w:left="1364"/>
        <w:jc w:val="both"/>
      </w:pPr>
    </w:p>
    <w:p w:rsidR="00D06517" w:rsidRDefault="00D06517" w:rsidP="00D06517">
      <w:pPr>
        <w:pStyle w:val="ListParagraph"/>
        <w:ind w:left="644"/>
      </w:pPr>
    </w:p>
    <w:p w:rsidR="00D06517" w:rsidRPr="00D06517" w:rsidRDefault="00D06517" w:rsidP="00D06517">
      <w:pPr>
        <w:pStyle w:val="ListParagraph"/>
        <w:ind w:left="644"/>
      </w:pPr>
    </w:p>
    <w:p w:rsidR="007544BD" w:rsidRDefault="007544BD" w:rsidP="00BB4E0E">
      <w:pPr>
        <w:pStyle w:val="ListParagraph"/>
        <w:numPr>
          <w:ilvl w:val="0"/>
          <w:numId w:val="44"/>
        </w:numPr>
        <w:spacing w:line="360" w:lineRule="auto"/>
        <w:jc w:val="both"/>
        <w:rPr>
          <w:b/>
          <w:i/>
        </w:rPr>
      </w:pPr>
      <w:r>
        <w:rPr>
          <w:b/>
          <w:i/>
        </w:rPr>
        <w:t>Use case đối với người sử dụng thường</w:t>
      </w:r>
    </w:p>
    <w:p w:rsidR="00121CDE" w:rsidRDefault="00DF1FCF" w:rsidP="00121CDE">
      <w:pPr>
        <w:spacing w:line="360" w:lineRule="auto"/>
        <w:ind w:left="1440" w:firstLine="720"/>
        <w:jc w:val="both"/>
        <w:rPr>
          <w:b/>
          <w:i/>
        </w:rPr>
      </w:pPr>
      <w:r>
        <w:rPr>
          <w:b/>
          <w:i/>
          <w:noProof/>
        </w:rPr>
        <w:drawing>
          <wp:inline distT="0" distB="0" distL="0" distR="0">
            <wp:extent cx="3973830" cy="1600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3830" cy="1600200"/>
                    </a:xfrm>
                    <a:prstGeom prst="rect">
                      <a:avLst/>
                    </a:prstGeom>
                    <a:noFill/>
                    <a:ln>
                      <a:noFill/>
                    </a:ln>
                  </pic:spPr>
                </pic:pic>
              </a:graphicData>
            </a:graphic>
          </wp:inline>
        </w:drawing>
      </w:r>
    </w:p>
    <w:p w:rsidR="007544BD" w:rsidRDefault="008B32E1" w:rsidP="00D06517">
      <w:pPr>
        <w:pStyle w:val="Caption"/>
        <w:jc w:val="center"/>
        <w:rPr>
          <w:b w:val="0"/>
          <w:i/>
          <w:color w:val="000000" w:themeColor="text1"/>
          <w:sz w:val="24"/>
          <w:szCs w:val="24"/>
        </w:rPr>
      </w:pPr>
      <w:r>
        <w:rPr>
          <w:b w:val="0"/>
          <w:i/>
          <w:color w:val="000000" w:themeColor="text1"/>
          <w:sz w:val="24"/>
          <w:szCs w:val="24"/>
        </w:rPr>
        <w:t>Hình 3.3.</w:t>
      </w:r>
      <w:r w:rsidR="007544BD" w:rsidRPr="007544BD">
        <w:rPr>
          <w:b w:val="0"/>
          <w:i/>
          <w:color w:val="000000" w:themeColor="text1"/>
          <w:sz w:val="24"/>
          <w:szCs w:val="24"/>
        </w:rPr>
        <w:fldChar w:fldCharType="begin"/>
      </w:r>
      <w:r w:rsidR="007544BD" w:rsidRPr="007544BD">
        <w:rPr>
          <w:b w:val="0"/>
          <w:i/>
          <w:color w:val="000000" w:themeColor="text1"/>
          <w:sz w:val="24"/>
          <w:szCs w:val="24"/>
        </w:rPr>
        <w:instrText xml:space="preserve"> SEQ Hình_3.3. \* ARABIC </w:instrText>
      </w:r>
      <w:r w:rsidR="007544BD" w:rsidRPr="007544BD">
        <w:rPr>
          <w:b w:val="0"/>
          <w:i/>
          <w:color w:val="000000" w:themeColor="text1"/>
          <w:sz w:val="24"/>
          <w:szCs w:val="24"/>
        </w:rPr>
        <w:fldChar w:fldCharType="separate"/>
      </w:r>
      <w:r w:rsidR="00DF5E73">
        <w:rPr>
          <w:b w:val="0"/>
          <w:i/>
          <w:noProof/>
          <w:color w:val="000000" w:themeColor="text1"/>
          <w:sz w:val="24"/>
          <w:szCs w:val="24"/>
        </w:rPr>
        <w:t>3</w:t>
      </w:r>
      <w:r w:rsidR="007544BD" w:rsidRPr="007544BD">
        <w:rPr>
          <w:b w:val="0"/>
          <w:i/>
          <w:color w:val="000000" w:themeColor="text1"/>
          <w:sz w:val="24"/>
          <w:szCs w:val="24"/>
        </w:rPr>
        <w:fldChar w:fldCharType="end"/>
      </w:r>
      <w:r w:rsidR="007544BD" w:rsidRPr="007544BD">
        <w:rPr>
          <w:b w:val="0"/>
          <w:i/>
          <w:color w:val="000000" w:themeColor="text1"/>
          <w:sz w:val="24"/>
          <w:szCs w:val="24"/>
        </w:rPr>
        <w:t>. Sơ đồ Use Case đối với người sử dụng thường (không cần phải đăng nhập)</w:t>
      </w:r>
    </w:p>
    <w:p w:rsidR="007801E8" w:rsidRPr="007801E8" w:rsidRDefault="008B32E1" w:rsidP="00BB4E0E">
      <w:pPr>
        <w:pStyle w:val="ListParagraph"/>
        <w:numPr>
          <w:ilvl w:val="0"/>
          <w:numId w:val="45"/>
        </w:numPr>
        <w:rPr>
          <w:i/>
        </w:rPr>
      </w:pPr>
      <w:r>
        <w:rPr>
          <w:i/>
        </w:rPr>
        <w:t xml:space="preserve">UC10- </w:t>
      </w:r>
      <w:r w:rsidR="00D06517" w:rsidRPr="007801E8">
        <w:rPr>
          <w:i/>
        </w:rPr>
        <w:t>Đăng ký thành viên:</w:t>
      </w:r>
    </w:p>
    <w:p w:rsidR="007801E8" w:rsidRDefault="007801E8" w:rsidP="00BB4E0E">
      <w:pPr>
        <w:pStyle w:val="ListParagraph"/>
        <w:numPr>
          <w:ilvl w:val="1"/>
          <w:numId w:val="45"/>
        </w:numPr>
        <w:spacing w:line="360" w:lineRule="auto"/>
        <w:jc w:val="both"/>
      </w:pPr>
      <w:r>
        <w:t>Mô tả: use case này cho phép người dùng đăng ký một tài khoản trong hệ thống và được sử dụng thêm một số chức năng của hệ thống.</w:t>
      </w:r>
    </w:p>
    <w:p w:rsidR="007801E8" w:rsidRDefault="007801E8" w:rsidP="00BB4E0E">
      <w:pPr>
        <w:pStyle w:val="ListParagraph"/>
        <w:numPr>
          <w:ilvl w:val="1"/>
          <w:numId w:val="45"/>
        </w:numPr>
        <w:spacing w:line="360" w:lineRule="auto"/>
        <w:jc w:val="both"/>
      </w:pPr>
      <w:r>
        <w:t>Tiền điều kiện: không có.</w:t>
      </w:r>
    </w:p>
    <w:p w:rsidR="007801E8" w:rsidRDefault="007801E8" w:rsidP="00BB4E0E">
      <w:pPr>
        <w:pStyle w:val="ListParagraph"/>
        <w:numPr>
          <w:ilvl w:val="1"/>
          <w:numId w:val="45"/>
        </w:numPr>
        <w:spacing w:line="360" w:lineRule="auto"/>
        <w:jc w:val="both"/>
      </w:pPr>
      <w:r>
        <w:t>Dòng sự kiện chính:</w:t>
      </w:r>
    </w:p>
    <w:p w:rsidR="007801E8" w:rsidRDefault="007801E8" w:rsidP="00BB4E0E">
      <w:pPr>
        <w:pStyle w:val="ListParagraph"/>
        <w:numPr>
          <w:ilvl w:val="2"/>
          <w:numId w:val="45"/>
        </w:numPr>
        <w:spacing w:line="360" w:lineRule="auto"/>
        <w:jc w:val="both"/>
      </w:pPr>
      <w:r>
        <w:t>Use case bắt đầu khi người sử dụng chọn chức năng “Đăng ký”.</w:t>
      </w:r>
    </w:p>
    <w:p w:rsidR="007801E8" w:rsidRDefault="007801E8" w:rsidP="00BB4E0E">
      <w:pPr>
        <w:pStyle w:val="ListParagraph"/>
        <w:numPr>
          <w:ilvl w:val="2"/>
          <w:numId w:val="45"/>
        </w:numPr>
        <w:spacing w:line="360" w:lineRule="auto"/>
        <w:jc w:val="both"/>
      </w:pPr>
      <w:r>
        <w:t>Người dùng được yêu cầu nhập: họ tên, địa chỉ email, tên tài khoản, mật khẩu.</w:t>
      </w:r>
    </w:p>
    <w:p w:rsidR="007801E8" w:rsidRDefault="007801E8" w:rsidP="00BB4E0E">
      <w:pPr>
        <w:pStyle w:val="ListParagraph"/>
        <w:numPr>
          <w:ilvl w:val="2"/>
          <w:numId w:val="45"/>
        </w:numPr>
        <w:spacing w:line="360" w:lineRule="auto"/>
        <w:jc w:val="both"/>
      </w:pPr>
      <w:r>
        <w:t>Hệ thống kiểm tra thông tin nhập vào xem có thiế</w:t>
      </w:r>
      <w:r w:rsidR="00376308">
        <w:t xml:space="preserve">u sót gì không, xem </w:t>
      </w:r>
      <w:r w:rsidR="00114EB8">
        <w:t xml:space="preserve">nếu chưa có </w:t>
      </w:r>
      <w:r w:rsidR="00376308">
        <w:t>tài khoản</w:t>
      </w:r>
      <w:r w:rsidR="00114EB8">
        <w:t xml:space="preserve"> nào trùng tên hoặc trùng email với tài khoản đăng ký thì </w:t>
      </w:r>
      <w:r>
        <w:t>xác nhận đăng ký thành công. Nếu có lỗi, thông báo và yêu cầu người dùng câp nhật lại thông tin.</w:t>
      </w:r>
    </w:p>
    <w:p w:rsidR="007801E8" w:rsidRDefault="007801E8" w:rsidP="00BB4E0E">
      <w:pPr>
        <w:pStyle w:val="ListParagraph"/>
        <w:numPr>
          <w:ilvl w:val="2"/>
          <w:numId w:val="45"/>
        </w:numPr>
        <w:spacing w:line="360" w:lineRule="auto"/>
        <w:jc w:val="both"/>
      </w:pPr>
      <w:r>
        <w:t>Use case kết thúc khi hệ thống thông báo kết quả đăng ký thành công hoặc người dùng hủy tiến trình đăng ký.</w:t>
      </w:r>
    </w:p>
    <w:p w:rsidR="007801E8" w:rsidRDefault="007801E8" w:rsidP="00BB4E0E">
      <w:pPr>
        <w:pStyle w:val="ListParagraph"/>
        <w:numPr>
          <w:ilvl w:val="1"/>
          <w:numId w:val="45"/>
        </w:numPr>
        <w:spacing w:line="360" w:lineRule="auto"/>
        <w:jc w:val="both"/>
      </w:pPr>
      <w:r>
        <w:t>Dòng sự kiện phụ</w:t>
      </w:r>
      <w:r w:rsidR="00EF3349">
        <w:t xml:space="preserve">: </w:t>
      </w:r>
      <w:r>
        <w:t xml:space="preserve">không có. </w:t>
      </w:r>
    </w:p>
    <w:p w:rsidR="00D06517" w:rsidRDefault="00EF3349" w:rsidP="00BB4E0E">
      <w:pPr>
        <w:pStyle w:val="ListParagraph"/>
        <w:numPr>
          <w:ilvl w:val="0"/>
          <w:numId w:val="45"/>
        </w:numPr>
        <w:rPr>
          <w:i/>
        </w:rPr>
      </w:pPr>
      <w:r>
        <w:rPr>
          <w:i/>
        </w:rPr>
        <w:t>UC12-Thao tác cơ bản trên bản đồ</w:t>
      </w:r>
    </w:p>
    <w:p w:rsidR="007801E8" w:rsidRDefault="007801E8" w:rsidP="00BB4E0E">
      <w:pPr>
        <w:pStyle w:val="ListParagraph"/>
        <w:numPr>
          <w:ilvl w:val="0"/>
          <w:numId w:val="46"/>
        </w:numPr>
        <w:spacing w:line="360" w:lineRule="auto"/>
        <w:jc w:val="both"/>
      </w:pPr>
      <w:r>
        <w:t>Mô tả: use case này cho ph</w:t>
      </w:r>
      <w:r w:rsidR="00EF3349">
        <w:t xml:space="preserve">ép người dùng phóng to, thu </w:t>
      </w:r>
      <w:r>
        <w:t xml:space="preserve">nhỏ </w:t>
      </w:r>
      <w:r w:rsidR="00EF3349">
        <w:t xml:space="preserve">vùng </w:t>
      </w:r>
      <w:r w:rsidR="00137EAD">
        <w:t>bản đồ theo tỉ lệ cho sẵn, kéo di chuyển bản đồ.</w:t>
      </w:r>
    </w:p>
    <w:p w:rsidR="007801E8" w:rsidRDefault="007801E8" w:rsidP="00BB4E0E">
      <w:pPr>
        <w:pStyle w:val="ListParagraph"/>
        <w:numPr>
          <w:ilvl w:val="0"/>
          <w:numId w:val="46"/>
        </w:numPr>
        <w:spacing w:line="360" w:lineRule="auto"/>
        <w:jc w:val="both"/>
      </w:pPr>
      <w:r>
        <w:t xml:space="preserve">Tiền điều kiện: không có. </w:t>
      </w:r>
    </w:p>
    <w:p w:rsidR="007801E8" w:rsidRDefault="007801E8" w:rsidP="00BB4E0E">
      <w:pPr>
        <w:pStyle w:val="ListParagraph"/>
        <w:numPr>
          <w:ilvl w:val="0"/>
          <w:numId w:val="46"/>
        </w:numPr>
        <w:spacing w:line="360" w:lineRule="auto"/>
        <w:jc w:val="both"/>
      </w:pPr>
      <w:r>
        <w:t>Dòng sự kiện chính:</w:t>
      </w:r>
    </w:p>
    <w:p w:rsidR="00912DD5" w:rsidRDefault="007801E8" w:rsidP="00912DD5">
      <w:pPr>
        <w:pStyle w:val="ListParagraph"/>
        <w:numPr>
          <w:ilvl w:val="0"/>
          <w:numId w:val="47"/>
        </w:numPr>
        <w:spacing w:line="360" w:lineRule="auto"/>
        <w:jc w:val="both"/>
      </w:pPr>
      <w:r>
        <w:t xml:space="preserve">Use case bắt đầu </w:t>
      </w:r>
      <w:r w:rsidR="008B356D">
        <w:t>khi người dùng thay đổi thang phóng to</w:t>
      </w:r>
      <w:r w:rsidR="003F162C">
        <w:t xml:space="preserve"> thu nhỏ nằm ở phía</w:t>
      </w:r>
      <w:r w:rsidR="00C32711">
        <w:t xml:space="preserve"> trái màn hình.</w:t>
      </w:r>
    </w:p>
    <w:p w:rsidR="00C32711" w:rsidRDefault="00FF15BC" w:rsidP="00912DD5">
      <w:pPr>
        <w:pStyle w:val="ListParagraph"/>
        <w:numPr>
          <w:ilvl w:val="0"/>
          <w:numId w:val="47"/>
        </w:numPr>
        <w:spacing w:line="360" w:lineRule="auto"/>
        <w:jc w:val="both"/>
      </w:pPr>
      <w:r>
        <w:lastRenderedPageBreak/>
        <w:t>Hoặc n</w:t>
      </w:r>
      <w:r w:rsidR="00C32711">
        <w:t xml:space="preserve">gười dùng có thể chọn </w:t>
      </w:r>
      <w:r w:rsidR="0083234F">
        <w:t>Công cụ</w:t>
      </w:r>
      <w:r w:rsidR="00C32711">
        <w:t xml:space="preserve"> -&gt; Phóng to/Thu nhỏ. </w:t>
      </w:r>
    </w:p>
    <w:p w:rsidR="00490490" w:rsidRDefault="00C32711" w:rsidP="00BB4E0E">
      <w:pPr>
        <w:pStyle w:val="ListParagraph"/>
        <w:numPr>
          <w:ilvl w:val="0"/>
          <w:numId w:val="47"/>
        </w:numPr>
        <w:spacing w:line="360" w:lineRule="auto"/>
        <w:jc w:val="both"/>
      </w:pPr>
      <w:r>
        <w:t>Chương</w:t>
      </w:r>
      <w:r w:rsidR="009C699E">
        <w:t xml:space="preserve"> trình </w:t>
      </w:r>
      <w:r w:rsidR="00BA4E08">
        <w:t xml:space="preserve">sẽ </w:t>
      </w:r>
      <w:r w:rsidR="00EB0BC7">
        <w:t xml:space="preserve">dùng </w:t>
      </w:r>
      <w:r w:rsidR="00C16875">
        <w:t>A</w:t>
      </w:r>
      <w:r w:rsidR="008C1736">
        <w:t xml:space="preserve">jax gọi đến </w:t>
      </w:r>
      <w:r w:rsidR="00EB0BC7">
        <w:t>Arcgis Server để load các tile là các mảnh bản đồ được cắ</w:t>
      </w:r>
      <w:r w:rsidR="001B7B9D">
        <w:t>t sẵn khi tạo map</w:t>
      </w:r>
      <w:r w:rsidR="00F00AAB">
        <w:t xml:space="preserve"> bản đồ nền</w:t>
      </w:r>
      <w:r w:rsidR="00EB0BC7">
        <w:t xml:space="preserve">. Bản đồ sẽ load các khung ảnh theo tỷ lệ </w:t>
      </w:r>
      <w:r w:rsidR="00221F09">
        <w:t>512</w:t>
      </w:r>
      <w:r w:rsidR="00EB0BC7">
        <w:t>x</w:t>
      </w:r>
      <w:r w:rsidR="00221F09">
        <w:t>512</w:t>
      </w:r>
      <w:r w:rsidR="0086513B">
        <w:t xml:space="preserve"> </w:t>
      </w:r>
      <w:r w:rsidR="00D8173C">
        <w:t xml:space="preserve">pixels </w:t>
      </w:r>
      <w:r w:rsidR="0086513B">
        <w:t>được cache sẵn</w:t>
      </w:r>
      <w:r w:rsidR="00023892">
        <w:t xml:space="preserve"> ở trên</w:t>
      </w:r>
      <w:r w:rsidR="001B7B9D">
        <w:t>, việc này</w:t>
      </w:r>
      <w:r w:rsidR="0086513B">
        <w:t xml:space="preserve"> sẽ gi</w:t>
      </w:r>
      <w:r w:rsidR="00F00AAB">
        <w:t xml:space="preserve">úp việc hiển thị </w:t>
      </w:r>
      <w:r w:rsidR="009A786D">
        <w:t xml:space="preserve">bản đồ </w:t>
      </w:r>
      <w:r w:rsidR="00F00AAB">
        <w:t>nhanh hơn.</w:t>
      </w:r>
    </w:p>
    <w:p w:rsidR="007801E8" w:rsidRDefault="00490490" w:rsidP="00BB4E0E">
      <w:pPr>
        <w:pStyle w:val="ListParagraph"/>
        <w:numPr>
          <w:ilvl w:val="0"/>
          <w:numId w:val="47"/>
        </w:numPr>
        <w:spacing w:line="360" w:lineRule="auto"/>
        <w:jc w:val="both"/>
      </w:pPr>
      <w:r>
        <w:t>Dòng sự kiện kết thúc khi màn hình đã load đủ và hiển thị</w:t>
      </w:r>
      <w:r w:rsidR="00252029">
        <w:t>.</w:t>
      </w:r>
      <w:r w:rsidR="0086513B">
        <w:t xml:space="preserve"> </w:t>
      </w:r>
      <w:r w:rsidR="001B7B9D">
        <w:t xml:space="preserve"> </w:t>
      </w:r>
      <w:r w:rsidR="00EB0BC7">
        <w:t xml:space="preserve"> </w:t>
      </w:r>
    </w:p>
    <w:p w:rsidR="007801E8" w:rsidRDefault="007801E8" w:rsidP="00BB4E0E">
      <w:pPr>
        <w:pStyle w:val="ListParagraph"/>
        <w:numPr>
          <w:ilvl w:val="0"/>
          <w:numId w:val="46"/>
        </w:numPr>
        <w:spacing w:line="360" w:lineRule="auto"/>
        <w:jc w:val="both"/>
      </w:pPr>
      <w:r>
        <w:t>Dòng sự kiện phụ: không có.</w:t>
      </w:r>
    </w:p>
    <w:p w:rsidR="007801E8" w:rsidRPr="007801E8" w:rsidRDefault="007801E8" w:rsidP="00BB4E0E">
      <w:pPr>
        <w:pStyle w:val="ListParagraph"/>
        <w:numPr>
          <w:ilvl w:val="0"/>
          <w:numId w:val="46"/>
        </w:numPr>
        <w:rPr>
          <w:i/>
        </w:rPr>
      </w:pPr>
      <w:r>
        <w:t>Ghi chú: có thể sử dụng con lăn chuột để điều khiển thanh scale</w:t>
      </w:r>
    </w:p>
    <w:p w:rsidR="00D06517" w:rsidRDefault="004C5AB2" w:rsidP="00BB4E0E">
      <w:pPr>
        <w:pStyle w:val="ListParagraph"/>
        <w:numPr>
          <w:ilvl w:val="0"/>
          <w:numId w:val="45"/>
        </w:numPr>
        <w:rPr>
          <w:i/>
        </w:rPr>
      </w:pPr>
      <w:r>
        <w:rPr>
          <w:i/>
        </w:rPr>
        <w:t>UC11-Tuỳ chọn hiển thị lớp</w:t>
      </w:r>
      <w:r w:rsidR="00D06517" w:rsidRPr="007801E8">
        <w:rPr>
          <w:i/>
        </w:rPr>
        <w:t>:</w:t>
      </w:r>
    </w:p>
    <w:p w:rsidR="007801E8" w:rsidRDefault="007801E8" w:rsidP="00BB4E0E">
      <w:pPr>
        <w:pStyle w:val="ListParagraph"/>
        <w:numPr>
          <w:ilvl w:val="0"/>
          <w:numId w:val="48"/>
        </w:numPr>
        <w:spacing w:line="360" w:lineRule="auto"/>
        <w:jc w:val="both"/>
      </w:pPr>
      <w:r>
        <w:t xml:space="preserve">Mô tả: Use case cho phép người dùng chọn load hay không load </w:t>
      </w:r>
      <w:r w:rsidR="00E309AB">
        <w:t xml:space="preserve">các </w:t>
      </w:r>
      <w:r>
        <w:t>lớp dữ liệu chuyên đề nào.</w:t>
      </w:r>
    </w:p>
    <w:p w:rsidR="007801E8" w:rsidRDefault="007801E8" w:rsidP="00BB4E0E">
      <w:pPr>
        <w:pStyle w:val="ListParagraph"/>
        <w:numPr>
          <w:ilvl w:val="0"/>
          <w:numId w:val="48"/>
        </w:numPr>
        <w:spacing w:line="360" w:lineRule="auto"/>
        <w:jc w:val="both"/>
      </w:pPr>
      <w:r>
        <w:t xml:space="preserve">Tiền điều kiện: không có. </w:t>
      </w:r>
    </w:p>
    <w:p w:rsidR="007801E8" w:rsidRDefault="007801E8" w:rsidP="00BB4E0E">
      <w:pPr>
        <w:pStyle w:val="ListParagraph"/>
        <w:numPr>
          <w:ilvl w:val="0"/>
          <w:numId w:val="48"/>
        </w:numPr>
        <w:spacing w:line="360" w:lineRule="auto"/>
        <w:jc w:val="both"/>
      </w:pPr>
      <w:r>
        <w:t xml:space="preserve">Dòng sự kiện chính: </w:t>
      </w:r>
    </w:p>
    <w:p w:rsidR="007801E8" w:rsidRDefault="007801E8" w:rsidP="00BB4E0E">
      <w:pPr>
        <w:pStyle w:val="ListParagraph"/>
        <w:numPr>
          <w:ilvl w:val="0"/>
          <w:numId w:val="49"/>
        </w:numPr>
        <w:spacing w:line="360" w:lineRule="auto"/>
        <w:jc w:val="both"/>
      </w:pPr>
      <w:r>
        <w:t xml:space="preserve">Use case bắt đầu khi người dùng chọn chức năng chọn </w:t>
      </w:r>
      <w:r w:rsidR="00BA297D">
        <w:t>lớp</w:t>
      </w:r>
      <w:r>
        <w:t xml:space="preserve"> để hiển thị.</w:t>
      </w:r>
      <w:r w:rsidR="00920F6F">
        <w:t xml:space="preserve"> Ở đây sẽ bao gồm “Bản đồ động” và “Bản đồ chuyên đề”.</w:t>
      </w:r>
    </w:p>
    <w:p w:rsidR="007801E8" w:rsidRDefault="007801E8" w:rsidP="00BB4E0E">
      <w:pPr>
        <w:pStyle w:val="ListParagraph"/>
        <w:numPr>
          <w:ilvl w:val="1"/>
          <w:numId w:val="48"/>
        </w:numPr>
        <w:spacing w:line="360" w:lineRule="auto"/>
        <w:jc w:val="both"/>
      </w:pPr>
      <w:r>
        <w:t xml:space="preserve">Khi người dùng chọn chức năng này, một cửa sổ nhỏ hiện ra với các lớp dữ liệu </w:t>
      </w:r>
      <w:r w:rsidR="00586E6C">
        <w:t>bản đồ động</w:t>
      </w:r>
      <w:r>
        <w:t xml:space="preserve"> (</w:t>
      </w:r>
      <w:r w:rsidR="00586E6C">
        <w:t>đường giao thông, sông hồ) dưới dạng các checkbox, hay là thanh menu với mỗi mục là các lớp dữ liệu chuyên đề như mốc toạ độ, mốc độ cao….</w:t>
      </w:r>
    </w:p>
    <w:p w:rsidR="007801E8" w:rsidRDefault="007801E8" w:rsidP="00BB4E0E">
      <w:pPr>
        <w:pStyle w:val="ListParagraph"/>
        <w:numPr>
          <w:ilvl w:val="1"/>
          <w:numId w:val="48"/>
        </w:numPr>
        <w:spacing w:line="360" w:lineRule="auto"/>
        <w:jc w:val="both"/>
      </w:pPr>
      <w:r>
        <w:t>Người dùng chọn lớp dữ liệu cần hiển thị bằng cách đánh dấu vào ô checkbox trước lớp dữ liệ</w:t>
      </w:r>
      <w:r w:rsidR="001C342F">
        <w:t>u hoặc nhấn vào sub-menu tương ứng.</w:t>
      </w:r>
    </w:p>
    <w:p w:rsidR="007801E8" w:rsidRDefault="007801E8" w:rsidP="00BB4E0E">
      <w:pPr>
        <w:pStyle w:val="ListParagraph"/>
        <w:numPr>
          <w:ilvl w:val="1"/>
          <w:numId w:val="48"/>
        </w:numPr>
        <w:spacing w:line="360" w:lineRule="auto"/>
        <w:jc w:val="both"/>
      </w:pPr>
      <w:r>
        <w:t>Website tiếp nhận danh sách các lớp dữ liệu không gian</w:t>
      </w:r>
      <w:r w:rsidR="001C342F">
        <w:t xml:space="preserve"> được chọn và tuỳ theo các cấu hình ban đầu của services trong Arcgis Server mà tiến hành tạo </w:t>
      </w:r>
      <w:r w:rsidR="00A257DE">
        <w:t xml:space="preserve">mảnh </w:t>
      </w:r>
      <w:r w:rsidR="001C342F">
        <w:t>bản đồ tương ứng</w:t>
      </w:r>
      <w:r>
        <w:t>.</w:t>
      </w:r>
      <w:r w:rsidR="00A257DE">
        <w:t xml:space="preserve"> Ví dụ như nếu bản đồ là dynamic map services thì bản đồ sẽ phải tự tạo tuỳ thuộc yêu cầu, tức là người dùng yêu cầu trong khung extent bao nhiêu thì sẽ được tạo tương ứng thành các file có đuôi .png và hiển thị transparent với bản đồ nền.  </w:t>
      </w:r>
    </w:p>
    <w:p w:rsidR="007801E8" w:rsidRDefault="007801E8" w:rsidP="00BB4E0E">
      <w:pPr>
        <w:pStyle w:val="ListParagraph"/>
        <w:numPr>
          <w:ilvl w:val="1"/>
          <w:numId w:val="48"/>
        </w:numPr>
        <w:spacing w:line="360" w:lineRule="auto"/>
        <w:jc w:val="both"/>
      </w:pPr>
      <w:r>
        <w:t>Use case kết thúc khi đã thực hiện xong dòng sự kiện chính.</w:t>
      </w:r>
    </w:p>
    <w:p w:rsidR="007801E8" w:rsidRDefault="007801E8" w:rsidP="00BB4E0E">
      <w:pPr>
        <w:pStyle w:val="ListParagraph"/>
        <w:numPr>
          <w:ilvl w:val="0"/>
          <w:numId w:val="48"/>
        </w:numPr>
        <w:spacing w:line="360" w:lineRule="auto"/>
        <w:jc w:val="both"/>
      </w:pPr>
      <w:r>
        <w:t>Dòng sự kiện phụ: không có.</w:t>
      </w:r>
    </w:p>
    <w:p w:rsidR="007801E8" w:rsidRPr="007801E8" w:rsidRDefault="007801E8" w:rsidP="00BB4E0E">
      <w:pPr>
        <w:pStyle w:val="ListParagraph"/>
        <w:numPr>
          <w:ilvl w:val="0"/>
          <w:numId w:val="48"/>
        </w:numPr>
        <w:spacing w:line="360" w:lineRule="auto"/>
        <w:jc w:val="both"/>
      </w:pPr>
      <w:r>
        <w:lastRenderedPageBreak/>
        <w:t>Ghi chú: không có.</w:t>
      </w:r>
    </w:p>
    <w:p w:rsidR="007544BD" w:rsidRDefault="007544BD" w:rsidP="00BB4E0E">
      <w:pPr>
        <w:pStyle w:val="ListParagraph"/>
        <w:numPr>
          <w:ilvl w:val="0"/>
          <w:numId w:val="44"/>
        </w:numPr>
        <w:spacing w:line="360" w:lineRule="auto"/>
        <w:jc w:val="both"/>
        <w:rPr>
          <w:b/>
          <w:i/>
        </w:rPr>
      </w:pPr>
      <w:r>
        <w:rPr>
          <w:b/>
          <w:i/>
        </w:rPr>
        <w:t>Use case đối với người sử dụng là các tổ chức</w:t>
      </w:r>
    </w:p>
    <w:p w:rsidR="007544BD" w:rsidRDefault="007544BD" w:rsidP="007544BD">
      <w:pPr>
        <w:spacing w:line="360" w:lineRule="auto"/>
        <w:ind w:firstLine="720"/>
        <w:jc w:val="both"/>
        <w:rPr>
          <w:b/>
          <w:i/>
        </w:rPr>
      </w:pPr>
    </w:p>
    <w:p w:rsidR="007544BD" w:rsidRDefault="00090586" w:rsidP="007544BD">
      <w:pPr>
        <w:spacing w:line="360" w:lineRule="auto"/>
        <w:ind w:firstLine="720"/>
        <w:jc w:val="both"/>
        <w:rPr>
          <w:b/>
          <w:i/>
        </w:rPr>
      </w:pPr>
      <w:r>
        <w:rPr>
          <w:b/>
          <w:i/>
          <w:noProof/>
        </w:rPr>
        <w:drawing>
          <wp:inline distT="0" distB="0" distL="0" distR="0">
            <wp:extent cx="4914900" cy="3147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147695"/>
                    </a:xfrm>
                    <a:prstGeom prst="rect">
                      <a:avLst/>
                    </a:prstGeom>
                    <a:noFill/>
                    <a:ln>
                      <a:noFill/>
                    </a:ln>
                  </pic:spPr>
                </pic:pic>
              </a:graphicData>
            </a:graphic>
          </wp:inline>
        </w:drawing>
      </w:r>
    </w:p>
    <w:p w:rsidR="007544BD" w:rsidRDefault="007544BD" w:rsidP="007544BD">
      <w:pPr>
        <w:pStyle w:val="Caption"/>
        <w:jc w:val="center"/>
        <w:rPr>
          <w:b w:val="0"/>
          <w:i/>
          <w:color w:val="auto"/>
          <w:sz w:val="24"/>
          <w:szCs w:val="24"/>
        </w:rPr>
      </w:pPr>
      <w:r w:rsidRPr="007544BD">
        <w:rPr>
          <w:b w:val="0"/>
          <w:i/>
          <w:color w:val="auto"/>
          <w:sz w:val="24"/>
          <w:szCs w:val="24"/>
        </w:rPr>
        <w:t xml:space="preserve">Hình 3.3. </w:t>
      </w:r>
      <w:r w:rsidRPr="007544BD">
        <w:rPr>
          <w:b w:val="0"/>
          <w:i/>
          <w:color w:val="auto"/>
          <w:sz w:val="24"/>
          <w:szCs w:val="24"/>
        </w:rPr>
        <w:fldChar w:fldCharType="begin"/>
      </w:r>
      <w:r w:rsidRPr="007544BD">
        <w:rPr>
          <w:b w:val="0"/>
          <w:i/>
          <w:color w:val="auto"/>
          <w:sz w:val="24"/>
          <w:szCs w:val="24"/>
        </w:rPr>
        <w:instrText xml:space="preserve"> SEQ Hình_3.3. \* ARABIC </w:instrText>
      </w:r>
      <w:r w:rsidRPr="007544BD">
        <w:rPr>
          <w:b w:val="0"/>
          <w:i/>
          <w:color w:val="auto"/>
          <w:sz w:val="24"/>
          <w:szCs w:val="24"/>
        </w:rPr>
        <w:fldChar w:fldCharType="separate"/>
      </w:r>
      <w:r w:rsidR="00DF5E73">
        <w:rPr>
          <w:b w:val="0"/>
          <w:i/>
          <w:noProof/>
          <w:color w:val="auto"/>
          <w:sz w:val="24"/>
          <w:szCs w:val="24"/>
        </w:rPr>
        <w:t>4</w:t>
      </w:r>
      <w:r w:rsidRPr="007544BD">
        <w:rPr>
          <w:b w:val="0"/>
          <w:i/>
          <w:color w:val="auto"/>
          <w:sz w:val="24"/>
          <w:szCs w:val="24"/>
        </w:rPr>
        <w:fldChar w:fldCharType="end"/>
      </w:r>
      <w:r w:rsidRPr="007544BD">
        <w:rPr>
          <w:b w:val="0"/>
          <w:i/>
          <w:color w:val="auto"/>
          <w:sz w:val="24"/>
          <w:szCs w:val="24"/>
        </w:rPr>
        <w:t>. Sơ đồ use case đối với người sử dụng là các tổ chức</w:t>
      </w:r>
    </w:p>
    <w:p w:rsidR="007801E8" w:rsidRDefault="00092C13" w:rsidP="00BB4E0E">
      <w:pPr>
        <w:pStyle w:val="ListParagraph"/>
        <w:numPr>
          <w:ilvl w:val="0"/>
          <w:numId w:val="45"/>
        </w:numPr>
        <w:rPr>
          <w:i/>
        </w:rPr>
      </w:pPr>
      <w:r>
        <w:rPr>
          <w:i/>
        </w:rPr>
        <w:t xml:space="preserve">UC13- GIS: </w:t>
      </w:r>
      <w:r w:rsidR="007801E8">
        <w:rPr>
          <w:i/>
        </w:rPr>
        <w:t xml:space="preserve">Tìm kiếm </w:t>
      </w:r>
      <w:r>
        <w:rPr>
          <w:i/>
        </w:rPr>
        <w:t>nâng cao</w:t>
      </w:r>
      <w:r w:rsidR="007801E8">
        <w:rPr>
          <w:i/>
        </w:rPr>
        <w:t>:</w:t>
      </w:r>
    </w:p>
    <w:p w:rsidR="00B8676C" w:rsidRDefault="00B8676C" w:rsidP="00BB4E0E">
      <w:pPr>
        <w:pStyle w:val="ListParagraph"/>
        <w:numPr>
          <w:ilvl w:val="1"/>
          <w:numId w:val="45"/>
        </w:numPr>
        <w:spacing w:line="360" w:lineRule="auto"/>
        <w:jc w:val="both"/>
      </w:pPr>
      <w:r>
        <w:t>Mô tả:</w:t>
      </w:r>
      <w:r w:rsidR="00783354">
        <w:t xml:space="preserve"> Tìm kiếm thông tin các lớp chuyên đề theo thuộc tính phi không gian.</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3115E0" w:rsidRDefault="003115E0" w:rsidP="003115E0">
      <w:pPr>
        <w:pStyle w:val="ListParagraph"/>
        <w:numPr>
          <w:ilvl w:val="2"/>
          <w:numId w:val="45"/>
        </w:numPr>
        <w:spacing w:line="360" w:lineRule="auto"/>
        <w:jc w:val="both"/>
      </w:pPr>
      <w:r>
        <w:t>Dòng sự kiện bắt đầu khi người dùng chọn công cụ tìm kiếm và chọn lớp chuyên đề cần tìm kiếm.</w:t>
      </w:r>
    </w:p>
    <w:p w:rsidR="003115E0" w:rsidRDefault="003115E0" w:rsidP="003115E0">
      <w:pPr>
        <w:pStyle w:val="ListParagraph"/>
        <w:numPr>
          <w:ilvl w:val="2"/>
          <w:numId w:val="45"/>
        </w:numPr>
        <w:spacing w:line="360" w:lineRule="auto"/>
        <w:jc w:val="both"/>
      </w:pPr>
      <w:r>
        <w:t xml:space="preserve"> Sau đó thì tuỳ theo số thuộc tính được publish cho người dùng bản đồ sẽ được hiển thị dạng select box. Người dùng chọn thuôc tính và nhập từ khoá. </w:t>
      </w:r>
    </w:p>
    <w:p w:rsidR="003115E0" w:rsidRDefault="003115E0" w:rsidP="003115E0">
      <w:pPr>
        <w:pStyle w:val="ListParagraph"/>
        <w:numPr>
          <w:ilvl w:val="2"/>
          <w:numId w:val="45"/>
        </w:numPr>
        <w:spacing w:line="360" w:lineRule="auto"/>
        <w:jc w:val="both"/>
      </w:pPr>
      <w:r>
        <w:t>Hệ thống truy vấn dữ liệu phù hợp với từ khoá và trả về kiểu json để hiển thị danh sách kết quả.</w:t>
      </w:r>
      <w:r w:rsidR="00A57AB0">
        <w:t xml:space="preserve"> </w:t>
      </w:r>
      <w:r>
        <w:t xml:space="preserve"> </w:t>
      </w:r>
    </w:p>
    <w:p w:rsidR="00B8676C" w:rsidRDefault="00B8676C" w:rsidP="00BB4E0E">
      <w:pPr>
        <w:pStyle w:val="ListParagraph"/>
        <w:numPr>
          <w:ilvl w:val="1"/>
          <w:numId w:val="45"/>
        </w:numPr>
        <w:spacing w:line="360" w:lineRule="auto"/>
        <w:jc w:val="both"/>
      </w:pPr>
      <w:r>
        <w:t>Dòng sự kiện phụ:</w:t>
      </w:r>
      <w:r w:rsidR="00A57AB0">
        <w:t xml:space="preserve"> </w:t>
      </w:r>
      <w:r w:rsidR="005C09F0">
        <w:t>Không có</w:t>
      </w:r>
    </w:p>
    <w:p w:rsidR="00B8676C" w:rsidRPr="00A57AB0" w:rsidRDefault="00B8676C" w:rsidP="00A57AB0">
      <w:pPr>
        <w:pStyle w:val="ListParagraph"/>
        <w:numPr>
          <w:ilvl w:val="1"/>
          <w:numId w:val="45"/>
        </w:numPr>
        <w:spacing w:line="360" w:lineRule="auto"/>
        <w:jc w:val="both"/>
      </w:pPr>
      <w:r>
        <w:t>Ghi chú:</w:t>
      </w:r>
      <w:r w:rsidR="00E60221">
        <w:t xml:space="preserve"> Không có</w:t>
      </w:r>
    </w:p>
    <w:p w:rsidR="007801E8" w:rsidRDefault="00A142FB" w:rsidP="00BB4E0E">
      <w:pPr>
        <w:pStyle w:val="ListParagraph"/>
        <w:numPr>
          <w:ilvl w:val="0"/>
          <w:numId w:val="45"/>
        </w:numPr>
        <w:rPr>
          <w:i/>
        </w:rPr>
      </w:pPr>
      <w:r>
        <w:rPr>
          <w:i/>
        </w:rPr>
        <w:t>UC14-Truy vấn không gian</w:t>
      </w:r>
      <w:r w:rsidR="007801E8">
        <w:rPr>
          <w:i/>
        </w:rPr>
        <w:t>:</w:t>
      </w:r>
    </w:p>
    <w:p w:rsidR="00B8676C" w:rsidRDefault="00B8676C" w:rsidP="00B8676C">
      <w:pPr>
        <w:pStyle w:val="ListParagraph"/>
        <w:rPr>
          <w:i/>
        </w:rPr>
      </w:pPr>
    </w:p>
    <w:p w:rsidR="00B8676C" w:rsidRDefault="00B8676C" w:rsidP="00BB4E0E">
      <w:pPr>
        <w:pStyle w:val="ListParagraph"/>
        <w:numPr>
          <w:ilvl w:val="1"/>
          <w:numId w:val="45"/>
        </w:numPr>
        <w:spacing w:line="360" w:lineRule="auto"/>
        <w:jc w:val="both"/>
      </w:pPr>
      <w:r>
        <w:lastRenderedPageBreak/>
        <w:t>Mô tả:</w:t>
      </w:r>
      <w:r w:rsidR="00112145">
        <w:t xml:space="preserve"> </w:t>
      </w:r>
      <w:r w:rsidR="00661D09">
        <w:t>Sử dụng chức năng tìm kiếm bằng không gian tức là tìm kiếm bằng polygon, mở rộng là tìm kiếm theo buffer.</w:t>
      </w:r>
    </w:p>
    <w:p w:rsidR="00B8676C" w:rsidRDefault="00B8676C" w:rsidP="00BB4E0E">
      <w:pPr>
        <w:pStyle w:val="ListParagraph"/>
        <w:numPr>
          <w:ilvl w:val="1"/>
          <w:numId w:val="45"/>
        </w:numPr>
        <w:spacing w:line="360" w:lineRule="auto"/>
        <w:jc w:val="both"/>
      </w:pPr>
      <w:r>
        <w:t xml:space="preserve">Tiền điều kiện: đăng nhập </w:t>
      </w:r>
    </w:p>
    <w:p w:rsidR="00B8676C" w:rsidRDefault="00B8676C" w:rsidP="00BB4E0E">
      <w:pPr>
        <w:pStyle w:val="ListParagraph"/>
        <w:numPr>
          <w:ilvl w:val="1"/>
          <w:numId w:val="45"/>
        </w:numPr>
        <w:spacing w:line="360" w:lineRule="auto"/>
        <w:jc w:val="both"/>
      </w:pPr>
      <w:r>
        <w:t>Dòng sự kiện chính:</w:t>
      </w:r>
    </w:p>
    <w:p w:rsidR="001A1727" w:rsidRDefault="001A1727" w:rsidP="001A1727">
      <w:pPr>
        <w:pStyle w:val="ListParagraph"/>
        <w:numPr>
          <w:ilvl w:val="2"/>
          <w:numId w:val="45"/>
        </w:numPr>
        <w:spacing w:line="360" w:lineRule="auto"/>
        <w:jc w:val="both"/>
      </w:pPr>
      <w:r>
        <w:t xml:space="preserve">Dòng sự kiện bắt đầu khi người dùng chọn thanh công cụ </w:t>
      </w:r>
      <w:r w:rsidR="0018799F">
        <w:t>tìm kiếm.</w:t>
      </w:r>
    </w:p>
    <w:p w:rsidR="002B7BEC" w:rsidRDefault="002B7BEC" w:rsidP="0018799F">
      <w:pPr>
        <w:pStyle w:val="ListParagraph"/>
        <w:numPr>
          <w:ilvl w:val="2"/>
          <w:numId w:val="45"/>
        </w:numPr>
        <w:spacing w:line="360" w:lineRule="auto"/>
        <w:jc w:val="both"/>
      </w:pPr>
      <w:r>
        <w:t xml:space="preserve">Người dùng chọn các biểu tượng hình chữ nhật, hình polygon phía trên </w:t>
      </w:r>
      <w:r w:rsidR="00112145">
        <w:t xml:space="preserve">bên phải </w:t>
      </w:r>
      <w:r>
        <w:t xml:space="preserve">màn hình để thực hiện truy vấn tìm kiếm bằng không gian. Sau đó vẽ trên bản đồ vùng cần tìm. Hệ thống sẽ lấy toạ độ các điểm của hình truy vấn không gian sau đó gửi request đến arcgis server. </w:t>
      </w:r>
    </w:p>
    <w:p w:rsidR="0018799F" w:rsidRDefault="0018799F" w:rsidP="0018799F">
      <w:pPr>
        <w:pStyle w:val="ListParagraph"/>
        <w:numPr>
          <w:ilvl w:val="2"/>
          <w:numId w:val="45"/>
        </w:numPr>
        <w:spacing w:line="360" w:lineRule="auto"/>
        <w:jc w:val="both"/>
      </w:pPr>
      <w:r>
        <w:t>Tuỳ theo các loại truy vấn không gian như hình chữ nhật hay polygon hay buffer mà sẽ có cách xử lý khác nhau với các tham số truyền vào là khác nhau. Ví dụ như, truy vấn dùng hình chữ nhật thì sự kiện sẽ bắt 2 toạ độ phía trên cùng bên trái và phía  dưới cùng bên phải. Còn đối với dùng polygon thì tham số sẽ là mảng các điểm, với buffer thì sẽ là điểm tâm, và bán kính bộ đệm.</w:t>
      </w:r>
    </w:p>
    <w:p w:rsidR="007D63C0" w:rsidRDefault="007D63C0" w:rsidP="0018799F">
      <w:pPr>
        <w:pStyle w:val="ListParagraph"/>
        <w:numPr>
          <w:ilvl w:val="2"/>
          <w:numId w:val="45"/>
        </w:numPr>
        <w:spacing w:line="360" w:lineRule="auto"/>
        <w:jc w:val="both"/>
      </w:pPr>
      <w:r>
        <w:t>Arcgis Server trả kết quả về kiểu json.</w:t>
      </w:r>
    </w:p>
    <w:p w:rsidR="00B8676C" w:rsidRDefault="00B8676C" w:rsidP="00BB4E0E">
      <w:pPr>
        <w:pStyle w:val="ListParagraph"/>
        <w:numPr>
          <w:ilvl w:val="1"/>
          <w:numId w:val="45"/>
        </w:numPr>
        <w:spacing w:line="360" w:lineRule="auto"/>
        <w:jc w:val="both"/>
      </w:pPr>
      <w:r>
        <w:t>Dòng sự kiện phụ:</w:t>
      </w:r>
      <w:r w:rsidR="00DE3F2A">
        <w:t xml:space="preserve"> Không có</w:t>
      </w:r>
      <w:r w:rsidR="004830DC">
        <w:t>.</w:t>
      </w:r>
    </w:p>
    <w:p w:rsidR="00684FD5" w:rsidRDefault="00B8676C" w:rsidP="00684FD5">
      <w:pPr>
        <w:pStyle w:val="ListParagraph"/>
        <w:numPr>
          <w:ilvl w:val="1"/>
          <w:numId w:val="45"/>
        </w:numPr>
        <w:spacing w:line="360" w:lineRule="auto"/>
        <w:jc w:val="both"/>
      </w:pPr>
      <w:r>
        <w:t>Ghi chú:</w:t>
      </w:r>
      <w:r w:rsidR="006A16A8">
        <w:t xml:space="preserve"> Không có</w:t>
      </w:r>
      <w:r w:rsidR="004830DC">
        <w:t>.</w:t>
      </w:r>
    </w:p>
    <w:p w:rsidR="00684FD5" w:rsidRDefault="00F012B6" w:rsidP="00684FD5">
      <w:pPr>
        <w:pStyle w:val="ListParagraph"/>
        <w:numPr>
          <w:ilvl w:val="0"/>
          <w:numId w:val="45"/>
        </w:numPr>
        <w:rPr>
          <w:i/>
        </w:rPr>
      </w:pPr>
      <w:r>
        <w:rPr>
          <w:i/>
        </w:rPr>
        <w:t xml:space="preserve">UC01- </w:t>
      </w:r>
      <w:r w:rsidR="00684FD5">
        <w:rPr>
          <w:i/>
        </w:rPr>
        <w:t xml:space="preserve">Xin </w:t>
      </w:r>
      <w:r>
        <w:rPr>
          <w:i/>
        </w:rPr>
        <w:t xml:space="preserve">giấy </w:t>
      </w:r>
      <w:r w:rsidR="00684FD5">
        <w:rPr>
          <w:i/>
        </w:rPr>
        <w:t xml:space="preserve">phép hoạt động: </w:t>
      </w:r>
    </w:p>
    <w:p w:rsidR="00684FD5" w:rsidRDefault="00684FD5" w:rsidP="00684FD5">
      <w:pPr>
        <w:pStyle w:val="ListParagraph"/>
        <w:numPr>
          <w:ilvl w:val="1"/>
          <w:numId w:val="45"/>
        </w:numPr>
        <w:spacing w:line="360" w:lineRule="auto"/>
        <w:jc w:val="both"/>
        <w:rPr>
          <w:b/>
          <w:i/>
        </w:rPr>
      </w:pPr>
      <w:r>
        <w:t>Mô tả: use case này cho phép tổ chức đăng ký xin giấy phép hoạt động, gia hạn hoặc bổ sung hoạt động.</w:t>
      </w:r>
    </w:p>
    <w:p w:rsidR="00354F43" w:rsidRPr="00354F43" w:rsidRDefault="00684FD5" w:rsidP="00684FD5">
      <w:pPr>
        <w:pStyle w:val="ListParagraph"/>
        <w:numPr>
          <w:ilvl w:val="1"/>
          <w:numId w:val="45"/>
        </w:numPr>
        <w:spacing w:line="360" w:lineRule="auto"/>
        <w:jc w:val="both"/>
        <w:rPr>
          <w:b/>
          <w:i/>
        </w:rPr>
      </w:pPr>
      <w:r>
        <w:t xml:space="preserve">Tiền điều kiện: </w:t>
      </w:r>
    </w:p>
    <w:p w:rsidR="00684FD5" w:rsidRPr="00354F43" w:rsidRDefault="00E94366" w:rsidP="00354F43">
      <w:pPr>
        <w:pStyle w:val="ListParagraph"/>
        <w:numPr>
          <w:ilvl w:val="2"/>
          <w:numId w:val="45"/>
        </w:numPr>
        <w:spacing w:line="360" w:lineRule="auto"/>
        <w:jc w:val="both"/>
        <w:rPr>
          <w:b/>
          <w:i/>
        </w:rPr>
      </w:pPr>
      <w:r>
        <w:t>Đ</w:t>
      </w:r>
      <w:r w:rsidR="00684FD5">
        <w:t>ăng nhập hệ thống với tài khoản của tổ chức.</w:t>
      </w:r>
    </w:p>
    <w:p w:rsidR="00354F43" w:rsidRDefault="00E94366" w:rsidP="00354F43">
      <w:pPr>
        <w:pStyle w:val="ListParagraph"/>
        <w:numPr>
          <w:ilvl w:val="2"/>
          <w:numId w:val="45"/>
        </w:numPr>
        <w:spacing w:line="360" w:lineRule="auto"/>
        <w:jc w:val="both"/>
        <w:rPr>
          <w:b/>
          <w:i/>
        </w:rPr>
      </w:pPr>
      <w:r>
        <w:t>T</w:t>
      </w:r>
      <w:r w:rsidR="00354F43">
        <w:t>ổ chức chưa có giấy phép, hoặc giấy phép đã hết hạn</w:t>
      </w:r>
    </w:p>
    <w:p w:rsidR="00684FD5" w:rsidRDefault="00684FD5" w:rsidP="00684FD5">
      <w:pPr>
        <w:pStyle w:val="ListParagraph"/>
        <w:numPr>
          <w:ilvl w:val="1"/>
          <w:numId w:val="45"/>
        </w:numPr>
        <w:spacing w:line="360" w:lineRule="auto"/>
        <w:jc w:val="both"/>
        <w:rPr>
          <w:b/>
          <w:i/>
        </w:rPr>
      </w:pPr>
      <w:r>
        <w:t>Dòng sự kiện chính:</w:t>
      </w:r>
    </w:p>
    <w:p w:rsidR="00674428" w:rsidRPr="00674428" w:rsidRDefault="00684FD5" w:rsidP="00674428">
      <w:pPr>
        <w:pStyle w:val="ListParagraph"/>
        <w:numPr>
          <w:ilvl w:val="2"/>
          <w:numId w:val="45"/>
        </w:numPr>
        <w:spacing w:line="360" w:lineRule="auto"/>
        <w:jc w:val="both"/>
        <w:rPr>
          <w:b/>
          <w:i/>
        </w:rPr>
      </w:pPr>
      <w:r>
        <w:t>Use case bắt đầu người dùng click chọn “</w:t>
      </w:r>
      <w:r w:rsidR="005A3738">
        <w:t>Đăng ký giấy phép</w:t>
      </w:r>
      <w:r w:rsidR="00C6216A">
        <w:t xml:space="preserve"> mới</w:t>
      </w:r>
      <w:r>
        <w:t>” trên menu chính.</w:t>
      </w:r>
    </w:p>
    <w:p w:rsidR="00A64ABE" w:rsidRPr="00820BEE" w:rsidRDefault="00A64ABE" w:rsidP="00A64ABE">
      <w:pPr>
        <w:pStyle w:val="ListParagraph"/>
        <w:numPr>
          <w:ilvl w:val="2"/>
          <w:numId w:val="45"/>
        </w:numPr>
        <w:spacing w:line="360" w:lineRule="auto"/>
        <w:jc w:val="both"/>
        <w:rPr>
          <w:b/>
          <w:i/>
        </w:rPr>
      </w:pPr>
      <w:r>
        <w:t xml:space="preserve">Tổ chức đăng ký giấy phép hoạt động lần đầu phải điền đầy đủ các thông tin như: thông tin về tổ chức (tên tổ chức, người đại </w:t>
      </w:r>
      <w:r>
        <w:lastRenderedPageBreak/>
        <w:t>diện, trụ sở chính, số giấy phép kinh doanh, số điện thoại,…); các hồ sơ cần thiết để chứng minh tổ chức có đầy đủ năng lực về thiết bị, về nguồn lực con người; thêm vào đó là các tài liệu đính kèm như: bản sao giấy phép kinh doanh, quyết định thành lập, giấy tờ sở hữu thiết bị, bằng cấp của người chịu trách nhiệm kỹ thuật chính,…</w:t>
      </w:r>
    </w:p>
    <w:p w:rsidR="00A64ABE" w:rsidRPr="00820BEE" w:rsidRDefault="00A64ABE" w:rsidP="00A64ABE">
      <w:pPr>
        <w:pStyle w:val="ListParagraph"/>
        <w:numPr>
          <w:ilvl w:val="2"/>
          <w:numId w:val="45"/>
        </w:numPr>
        <w:spacing w:line="360" w:lineRule="auto"/>
        <w:jc w:val="both"/>
        <w:rPr>
          <w:b/>
          <w:i/>
        </w:rPr>
      </w:pPr>
      <w:r>
        <w:t>Sau khi điền thông tin, người dùng chọn đăng ký một số lĩnh vực từ danh sách lĩnh vực hoạt động đo đạc bản đồ cho tổ chức.</w:t>
      </w:r>
    </w:p>
    <w:p w:rsidR="00A64ABE" w:rsidRPr="00820BEE" w:rsidRDefault="00A64ABE" w:rsidP="00A64ABE">
      <w:pPr>
        <w:pStyle w:val="ListParagraph"/>
        <w:numPr>
          <w:ilvl w:val="2"/>
          <w:numId w:val="45"/>
        </w:numPr>
        <w:spacing w:line="360" w:lineRule="auto"/>
        <w:jc w:val="both"/>
        <w:rPr>
          <w:b/>
          <w:i/>
        </w:rPr>
      </w:pPr>
      <w:r>
        <w:t>Khi đã hoàn tất 2 bước trên, click “Gửi” để hoàn tất việc gửi hồ sơ xin giấy phép hoạt động.</w:t>
      </w:r>
    </w:p>
    <w:p w:rsidR="00A64ABE" w:rsidRPr="00820BEE" w:rsidRDefault="00A64ABE" w:rsidP="00A64ABE">
      <w:pPr>
        <w:pStyle w:val="ListParagraph"/>
        <w:numPr>
          <w:ilvl w:val="2"/>
          <w:numId w:val="45"/>
        </w:numPr>
        <w:spacing w:line="360" w:lineRule="auto"/>
        <w:jc w:val="both"/>
        <w:rPr>
          <w:b/>
          <w:i/>
        </w:rPr>
      </w:pPr>
      <w:r>
        <w:t>Trong thời gian đang chờ xét duyệt, thì người dùng không được sử dụng các chức năng đăng ký xin cấp phép.</w:t>
      </w:r>
    </w:p>
    <w:p w:rsidR="00A64ABE" w:rsidRPr="00125071" w:rsidRDefault="00A64ABE" w:rsidP="00A64ABE">
      <w:pPr>
        <w:pStyle w:val="ListParagraph"/>
        <w:numPr>
          <w:ilvl w:val="2"/>
          <w:numId w:val="45"/>
        </w:numPr>
        <w:spacing w:line="360" w:lineRule="auto"/>
        <w:jc w:val="both"/>
        <w:rPr>
          <w:b/>
          <w:i/>
        </w:rPr>
      </w:pPr>
      <w:r>
        <w:t>Nếu hồ sơ không hợp lệ, người dùng được phép chỉnh sửa thông tin đã đăng ký để gửi hồ sơ xin phép mới.</w:t>
      </w:r>
    </w:p>
    <w:p w:rsidR="00A64ABE" w:rsidRPr="00C26089" w:rsidRDefault="00A64ABE" w:rsidP="00C26089">
      <w:pPr>
        <w:pStyle w:val="ListParagraph"/>
        <w:numPr>
          <w:ilvl w:val="2"/>
          <w:numId w:val="45"/>
        </w:numPr>
        <w:spacing w:line="360" w:lineRule="auto"/>
        <w:jc w:val="both"/>
        <w:rPr>
          <w:b/>
          <w:i/>
        </w:rPr>
      </w:pPr>
      <w:r>
        <w:t>Dòng sự kiện này kết thúc khi người dùng gửi hồ sơ đăng ký.</w:t>
      </w:r>
    </w:p>
    <w:p w:rsidR="00C26089" w:rsidRPr="00C26089" w:rsidRDefault="00C26089" w:rsidP="00C26089">
      <w:pPr>
        <w:pStyle w:val="ListParagraph"/>
        <w:numPr>
          <w:ilvl w:val="1"/>
          <w:numId w:val="45"/>
        </w:numPr>
        <w:spacing w:line="360" w:lineRule="auto"/>
        <w:jc w:val="both"/>
        <w:rPr>
          <w:b/>
          <w:i/>
        </w:rPr>
      </w:pPr>
      <w:r>
        <w:t>Dòng sự kiện phụ : Không có.</w:t>
      </w:r>
    </w:p>
    <w:p w:rsidR="00E60D92" w:rsidRPr="00E60D92" w:rsidRDefault="00A2319A" w:rsidP="00E60D92">
      <w:pPr>
        <w:pStyle w:val="ListParagraph"/>
        <w:numPr>
          <w:ilvl w:val="1"/>
          <w:numId w:val="45"/>
        </w:numPr>
        <w:spacing w:line="360" w:lineRule="auto"/>
        <w:jc w:val="both"/>
        <w:rPr>
          <w:b/>
          <w:i/>
        </w:rPr>
      </w:pPr>
      <w:r>
        <w:t>Ghi chú</w:t>
      </w:r>
      <w:r w:rsidR="00C26089">
        <w:t xml:space="preserve"> : Không có.</w:t>
      </w:r>
    </w:p>
    <w:p w:rsidR="00E60D92" w:rsidRPr="00E60D92" w:rsidRDefault="00E60D92" w:rsidP="00E60D92">
      <w:pPr>
        <w:pStyle w:val="ListParagraph"/>
        <w:numPr>
          <w:ilvl w:val="0"/>
          <w:numId w:val="45"/>
        </w:numPr>
        <w:spacing w:line="360" w:lineRule="auto"/>
        <w:jc w:val="both"/>
        <w:rPr>
          <w:b/>
          <w:i/>
        </w:rPr>
      </w:pPr>
      <w:r>
        <w:rPr>
          <w:i/>
        </w:rPr>
        <w:t>UC03- Xin bổ sung giấy phép:</w:t>
      </w:r>
    </w:p>
    <w:p w:rsidR="00E60D92" w:rsidRPr="00E60D92" w:rsidRDefault="00E60D92" w:rsidP="00E60D92">
      <w:pPr>
        <w:pStyle w:val="ListParagraph"/>
        <w:numPr>
          <w:ilvl w:val="1"/>
          <w:numId w:val="45"/>
        </w:numPr>
        <w:spacing w:line="360" w:lineRule="auto"/>
        <w:jc w:val="both"/>
        <w:rPr>
          <w:b/>
          <w:i/>
        </w:rPr>
      </w:pPr>
      <w:r>
        <w:t>Mô tả:</w:t>
      </w:r>
      <w:r w:rsidR="00033496">
        <w:t xml:space="preserve"> use case này cho phép tổ chức bổ sung hoạt động cho giấy phép.</w:t>
      </w:r>
    </w:p>
    <w:p w:rsidR="00E60D92" w:rsidRPr="00033496" w:rsidRDefault="00E60D92" w:rsidP="00E60D92">
      <w:pPr>
        <w:pStyle w:val="ListParagraph"/>
        <w:numPr>
          <w:ilvl w:val="1"/>
          <w:numId w:val="45"/>
        </w:numPr>
        <w:spacing w:line="360" w:lineRule="auto"/>
        <w:jc w:val="both"/>
        <w:rPr>
          <w:b/>
          <w:i/>
        </w:rPr>
      </w:pPr>
      <w:r>
        <w:t>Tiền điều kiện:</w:t>
      </w:r>
    </w:p>
    <w:p w:rsidR="00033496" w:rsidRPr="00033496" w:rsidRDefault="00033496" w:rsidP="00033496">
      <w:pPr>
        <w:pStyle w:val="ListParagraph"/>
        <w:numPr>
          <w:ilvl w:val="2"/>
          <w:numId w:val="45"/>
        </w:numPr>
        <w:spacing w:line="360" w:lineRule="auto"/>
        <w:jc w:val="both"/>
        <w:rPr>
          <w:b/>
          <w:i/>
        </w:rPr>
      </w:pPr>
      <w:r>
        <w:t>Đăng nhập.</w:t>
      </w:r>
    </w:p>
    <w:p w:rsidR="00033496" w:rsidRPr="00E60D92" w:rsidRDefault="00033496" w:rsidP="00033496">
      <w:pPr>
        <w:pStyle w:val="ListParagraph"/>
        <w:numPr>
          <w:ilvl w:val="2"/>
          <w:numId w:val="45"/>
        </w:numPr>
        <w:spacing w:line="360" w:lineRule="auto"/>
        <w:jc w:val="both"/>
        <w:rPr>
          <w:b/>
          <w:i/>
        </w:rPr>
      </w:pPr>
      <w:r>
        <w:t>Đã đăng ký giấy phép và có số giấy phép.</w:t>
      </w:r>
    </w:p>
    <w:p w:rsidR="00E60D92" w:rsidRPr="00033496" w:rsidRDefault="00E60D92" w:rsidP="00E60D92">
      <w:pPr>
        <w:pStyle w:val="ListParagraph"/>
        <w:numPr>
          <w:ilvl w:val="1"/>
          <w:numId w:val="45"/>
        </w:numPr>
        <w:spacing w:line="360" w:lineRule="auto"/>
        <w:jc w:val="both"/>
        <w:rPr>
          <w:b/>
          <w:i/>
        </w:rPr>
      </w:pPr>
      <w:r>
        <w:t>Dòng sự kiện chính:</w:t>
      </w:r>
    </w:p>
    <w:p w:rsidR="00A47C75" w:rsidRPr="00A47C75" w:rsidRDefault="00033496" w:rsidP="00A47C75">
      <w:pPr>
        <w:pStyle w:val="ListParagraph"/>
        <w:numPr>
          <w:ilvl w:val="2"/>
          <w:numId w:val="45"/>
        </w:numPr>
        <w:spacing w:line="360" w:lineRule="auto"/>
        <w:jc w:val="both"/>
        <w:rPr>
          <w:b/>
          <w:i/>
        </w:rPr>
      </w:pPr>
      <w:r>
        <w:t>Use case bắt đầu khi thành viên nhấn vào mục “Xin bổ sung giấy phép”.</w:t>
      </w:r>
    </w:p>
    <w:p w:rsidR="00A47C75" w:rsidRPr="00A47C75" w:rsidRDefault="00A47C75" w:rsidP="00A47C75">
      <w:pPr>
        <w:pStyle w:val="ListParagraph"/>
        <w:numPr>
          <w:ilvl w:val="2"/>
          <w:numId w:val="45"/>
        </w:numPr>
        <w:spacing w:line="360" w:lineRule="auto"/>
        <w:jc w:val="both"/>
        <w:rPr>
          <w:b/>
          <w:i/>
        </w:rPr>
      </w:pPr>
      <w:r>
        <w:t>Điều kiện để tổ chức đăng ký bổ sung hoạt động là đã được cấp giấy phép hoạt động, không trong tình trạng đang chờ xét duyệt gia hạn.</w:t>
      </w:r>
    </w:p>
    <w:p w:rsidR="0002058F" w:rsidRPr="0002058F" w:rsidRDefault="0002058F" w:rsidP="0002058F">
      <w:pPr>
        <w:pStyle w:val="ListParagraph"/>
        <w:spacing w:line="360" w:lineRule="auto"/>
        <w:ind w:left="2160"/>
        <w:jc w:val="both"/>
        <w:rPr>
          <w:b/>
          <w:i/>
        </w:rPr>
      </w:pPr>
    </w:p>
    <w:p w:rsidR="00F069AC" w:rsidRPr="00F069AC" w:rsidRDefault="00033496" w:rsidP="00033496">
      <w:pPr>
        <w:pStyle w:val="ListParagraph"/>
        <w:numPr>
          <w:ilvl w:val="2"/>
          <w:numId w:val="45"/>
        </w:numPr>
        <w:spacing w:line="360" w:lineRule="auto"/>
        <w:jc w:val="both"/>
        <w:rPr>
          <w:b/>
          <w:i/>
        </w:rPr>
      </w:pPr>
      <w:r>
        <w:lastRenderedPageBreak/>
        <w:t>Hệ thống</w:t>
      </w:r>
      <w:r w:rsidR="0002058F">
        <w:t xml:space="preserve"> sẽ tự động điền các thông tin chung của tổ chức đã được lưu trong hồ sơ giấy phép tại lần nộp trước đó để tránh việc nhập lại.  </w:t>
      </w:r>
    </w:p>
    <w:p w:rsidR="00F069AC" w:rsidRPr="00B8676C" w:rsidRDefault="0002058F" w:rsidP="00F069AC">
      <w:pPr>
        <w:pStyle w:val="ListParagraph"/>
        <w:numPr>
          <w:ilvl w:val="2"/>
          <w:numId w:val="45"/>
        </w:numPr>
        <w:spacing w:line="360" w:lineRule="auto"/>
        <w:jc w:val="both"/>
        <w:rPr>
          <w:b/>
          <w:i/>
        </w:rPr>
      </w:pPr>
      <w:r>
        <w:t>Thành viên</w:t>
      </w:r>
      <w:r w:rsidR="00F069AC">
        <w:t xml:space="preserve"> chỉnh sửa thông tin và tài liệu đính kèm, sau đó nhấn “Gửi hồ sơ”. </w:t>
      </w:r>
    </w:p>
    <w:p w:rsidR="00033496" w:rsidRPr="00537E84" w:rsidRDefault="00F069AC" w:rsidP="00537E84">
      <w:pPr>
        <w:pStyle w:val="ListParagraph"/>
        <w:numPr>
          <w:ilvl w:val="2"/>
          <w:numId w:val="45"/>
        </w:numPr>
        <w:spacing w:line="360" w:lineRule="auto"/>
        <w:jc w:val="both"/>
        <w:rPr>
          <w:i/>
        </w:rPr>
      </w:pPr>
      <w:r w:rsidRPr="00B8676C">
        <w:t>Dòng sự</w:t>
      </w:r>
      <w:r>
        <w:t xml:space="preserve"> kiện phụ kết thúc khi người dùng hoàn tất thao tác hoặc hủy đăng ký </w:t>
      </w:r>
      <w:r w:rsidR="00A97E3E">
        <w:t>bổ sung</w:t>
      </w:r>
      <w:r>
        <w:t>.</w:t>
      </w:r>
    </w:p>
    <w:p w:rsidR="00E60D92" w:rsidRPr="006C37FA" w:rsidRDefault="00E60D92" w:rsidP="006C37FA">
      <w:pPr>
        <w:pStyle w:val="ListParagraph"/>
        <w:numPr>
          <w:ilvl w:val="1"/>
          <w:numId w:val="45"/>
        </w:numPr>
        <w:spacing w:line="360" w:lineRule="auto"/>
        <w:jc w:val="both"/>
        <w:rPr>
          <w:b/>
          <w:i/>
        </w:rPr>
      </w:pPr>
      <w:r>
        <w:t>Dòng sự kiện phụ :</w:t>
      </w:r>
      <w:r w:rsidR="00537E84">
        <w:t xml:space="preserve"> </w:t>
      </w:r>
    </w:p>
    <w:p w:rsidR="006C37FA" w:rsidRPr="00E60D92" w:rsidRDefault="006C37FA" w:rsidP="006C37FA">
      <w:pPr>
        <w:pStyle w:val="ListParagraph"/>
        <w:numPr>
          <w:ilvl w:val="2"/>
          <w:numId w:val="45"/>
        </w:numPr>
        <w:spacing w:line="360" w:lineRule="auto"/>
        <w:jc w:val="both"/>
        <w:rPr>
          <w:b/>
          <w:i/>
        </w:rPr>
      </w:pPr>
      <w:r>
        <w:t xml:space="preserve">Người dùng cũng có thể nhấn “Hủy” để dừng việc đăng ký </w:t>
      </w:r>
      <w:r w:rsidR="00274D7E">
        <w:t>bổ sung</w:t>
      </w:r>
      <w:r>
        <w:t>.</w:t>
      </w:r>
    </w:p>
    <w:p w:rsidR="00E60D92" w:rsidRPr="00E60D92" w:rsidRDefault="00BE10EF" w:rsidP="00E60D92">
      <w:pPr>
        <w:pStyle w:val="ListParagraph"/>
        <w:numPr>
          <w:ilvl w:val="1"/>
          <w:numId w:val="45"/>
        </w:numPr>
        <w:spacing w:line="360" w:lineRule="auto"/>
        <w:jc w:val="both"/>
        <w:rPr>
          <w:b/>
          <w:i/>
        </w:rPr>
      </w:pPr>
      <w:r>
        <w:t>Ghi chú</w:t>
      </w:r>
      <w:r w:rsidR="00E60D92">
        <w:t xml:space="preserve"> :</w:t>
      </w:r>
      <w:r>
        <w:t xml:space="preserve"> Không có</w:t>
      </w:r>
      <w:r w:rsidR="00A2319A">
        <w:t xml:space="preserve"> </w:t>
      </w:r>
    </w:p>
    <w:p w:rsidR="00260E41" w:rsidRPr="00E60D92" w:rsidRDefault="00260E41" w:rsidP="00E60D92">
      <w:pPr>
        <w:pStyle w:val="ListParagraph"/>
        <w:numPr>
          <w:ilvl w:val="0"/>
          <w:numId w:val="45"/>
        </w:numPr>
        <w:spacing w:line="360" w:lineRule="auto"/>
        <w:jc w:val="both"/>
        <w:rPr>
          <w:b/>
          <w:i/>
        </w:rPr>
      </w:pPr>
      <w:r>
        <w:rPr>
          <w:i/>
        </w:rPr>
        <w:t>UC0</w:t>
      </w:r>
      <w:r w:rsidR="00E60D92">
        <w:rPr>
          <w:i/>
        </w:rPr>
        <w:t>4</w:t>
      </w:r>
      <w:r w:rsidR="00F0116F" w:rsidRPr="00F0116F">
        <w:rPr>
          <w:i/>
        </w:rPr>
        <w:t>- Xin gi</w:t>
      </w:r>
      <w:r>
        <w:rPr>
          <w:i/>
        </w:rPr>
        <w:t>a hạn giấy phép</w:t>
      </w:r>
      <w:r w:rsidR="00F0116F" w:rsidRPr="00F0116F">
        <w:rPr>
          <w:i/>
        </w:rPr>
        <w:t>:</w:t>
      </w:r>
    </w:p>
    <w:p w:rsidR="00E60D92" w:rsidRPr="00E60D92" w:rsidRDefault="00E60D92" w:rsidP="00E60D92">
      <w:pPr>
        <w:pStyle w:val="ListParagraph"/>
        <w:numPr>
          <w:ilvl w:val="1"/>
          <w:numId w:val="45"/>
        </w:numPr>
        <w:spacing w:line="360" w:lineRule="auto"/>
        <w:jc w:val="both"/>
        <w:rPr>
          <w:b/>
          <w:i/>
        </w:rPr>
      </w:pPr>
      <w:r>
        <w:t>Mô tả:</w:t>
      </w:r>
      <w:r w:rsidR="00033496">
        <w:t xml:space="preserve"> Use case này cho phép tổ chức gia hạn giấy phép hoạt động trước khi giấy phép hết hạn 30 ngày.</w:t>
      </w:r>
    </w:p>
    <w:p w:rsidR="00033496" w:rsidRPr="00033496" w:rsidRDefault="00E60D92" w:rsidP="00033496">
      <w:pPr>
        <w:pStyle w:val="ListParagraph"/>
        <w:numPr>
          <w:ilvl w:val="1"/>
          <w:numId w:val="45"/>
        </w:numPr>
        <w:spacing w:line="360" w:lineRule="auto"/>
        <w:jc w:val="both"/>
        <w:rPr>
          <w:b/>
          <w:i/>
        </w:rPr>
      </w:pPr>
      <w:r>
        <w:t>Tiền điều kiện:</w:t>
      </w:r>
    </w:p>
    <w:p w:rsidR="00033496" w:rsidRPr="00033496" w:rsidRDefault="00033496" w:rsidP="00033496">
      <w:pPr>
        <w:pStyle w:val="ListParagraph"/>
        <w:numPr>
          <w:ilvl w:val="2"/>
          <w:numId w:val="45"/>
        </w:numPr>
        <w:spacing w:line="360" w:lineRule="auto"/>
        <w:jc w:val="both"/>
        <w:rPr>
          <w:b/>
          <w:i/>
        </w:rPr>
      </w:pPr>
      <w:r>
        <w:t>Đăng nhập.</w:t>
      </w:r>
    </w:p>
    <w:p w:rsidR="00033496" w:rsidRPr="00033496" w:rsidRDefault="00033496" w:rsidP="00033496">
      <w:pPr>
        <w:pStyle w:val="ListParagraph"/>
        <w:numPr>
          <w:ilvl w:val="2"/>
          <w:numId w:val="45"/>
        </w:numPr>
        <w:spacing w:line="360" w:lineRule="auto"/>
        <w:jc w:val="both"/>
        <w:rPr>
          <w:b/>
          <w:i/>
        </w:rPr>
      </w:pPr>
      <w:r>
        <w:t>Đã đăng ký giấy phép và có số giấy phép.</w:t>
      </w:r>
    </w:p>
    <w:p w:rsidR="00E60D92" w:rsidRPr="0093406D" w:rsidRDefault="00E60D92" w:rsidP="00E60D92">
      <w:pPr>
        <w:pStyle w:val="ListParagraph"/>
        <w:numPr>
          <w:ilvl w:val="1"/>
          <w:numId w:val="45"/>
        </w:numPr>
        <w:spacing w:line="360" w:lineRule="auto"/>
        <w:jc w:val="both"/>
        <w:rPr>
          <w:b/>
          <w:i/>
        </w:rPr>
      </w:pPr>
      <w:r>
        <w:t>Dòng sự kiện chính:</w:t>
      </w:r>
    </w:p>
    <w:p w:rsidR="0093406D" w:rsidRPr="00A47C75" w:rsidRDefault="0093406D" w:rsidP="0093406D">
      <w:pPr>
        <w:pStyle w:val="ListParagraph"/>
        <w:numPr>
          <w:ilvl w:val="2"/>
          <w:numId w:val="45"/>
        </w:numPr>
        <w:spacing w:line="360" w:lineRule="auto"/>
        <w:jc w:val="both"/>
        <w:rPr>
          <w:b/>
          <w:i/>
        </w:rPr>
      </w:pPr>
      <w:r>
        <w:t>Use case bắt đầu khi thành viên nhấn vào mục “Xin gia hạn giấy phép”.</w:t>
      </w:r>
    </w:p>
    <w:p w:rsidR="00B613DC" w:rsidRPr="00F069AC" w:rsidRDefault="00A47C75" w:rsidP="00B613DC">
      <w:pPr>
        <w:pStyle w:val="ListParagraph"/>
        <w:numPr>
          <w:ilvl w:val="2"/>
          <w:numId w:val="45"/>
        </w:numPr>
        <w:spacing w:line="360" w:lineRule="auto"/>
        <w:jc w:val="both"/>
        <w:rPr>
          <w:b/>
          <w:i/>
        </w:rPr>
      </w:pPr>
      <w:r>
        <w:t xml:space="preserve">Điều kiện để được phép gia hạn giấy phép là tổ chức đã được cấp phép hoạt động, và phải gia hạn trong khoảng thời gian 30 ngày trước khi giấy phép hết hạn. Những giấy phép đang chờ xét duyệt hay đã xét duyệt thất bại không được đăng ký gia hạn. </w:t>
      </w:r>
      <w:r w:rsidR="00B613DC">
        <w:t xml:space="preserve">Hệ thống sẽ tự động điền các thông tin chung của tổ chức đã được lưu trong hồ sơ giấy phép tại lần nộp trước đó để tránh việc nhập lại.  </w:t>
      </w:r>
    </w:p>
    <w:p w:rsidR="00B613DC" w:rsidRPr="00B8676C" w:rsidRDefault="00B613DC" w:rsidP="00B613DC">
      <w:pPr>
        <w:pStyle w:val="ListParagraph"/>
        <w:numPr>
          <w:ilvl w:val="2"/>
          <w:numId w:val="45"/>
        </w:numPr>
        <w:spacing w:line="360" w:lineRule="auto"/>
        <w:jc w:val="both"/>
        <w:rPr>
          <w:b/>
          <w:i/>
        </w:rPr>
      </w:pPr>
      <w:r>
        <w:t xml:space="preserve">Thành viên chỉnh sửa thông tin và tài liệu đính kèm, sau đó nhấn “Gửi hồ sơ”. </w:t>
      </w:r>
    </w:p>
    <w:p w:rsidR="00A47C75" w:rsidRPr="00B613DC" w:rsidRDefault="00B613DC" w:rsidP="00B613DC">
      <w:pPr>
        <w:pStyle w:val="ListParagraph"/>
        <w:numPr>
          <w:ilvl w:val="2"/>
          <w:numId w:val="45"/>
        </w:numPr>
        <w:spacing w:line="360" w:lineRule="auto"/>
        <w:jc w:val="both"/>
        <w:rPr>
          <w:i/>
        </w:rPr>
      </w:pPr>
      <w:r w:rsidRPr="00B8676C">
        <w:t>Dòng sự</w:t>
      </w:r>
      <w:r>
        <w:t xml:space="preserve"> kiện phụ kết thúc khi người dùng hoàn tất thao tác hoặc hủy đăng ký gia hạn.</w:t>
      </w:r>
    </w:p>
    <w:p w:rsidR="0093406D" w:rsidRPr="00E60D92" w:rsidRDefault="0093406D" w:rsidP="00A97E3E">
      <w:pPr>
        <w:pStyle w:val="ListParagraph"/>
        <w:spacing w:line="360" w:lineRule="auto"/>
        <w:ind w:left="2160"/>
        <w:jc w:val="both"/>
        <w:rPr>
          <w:b/>
          <w:i/>
        </w:rPr>
      </w:pPr>
    </w:p>
    <w:p w:rsidR="00B613DC" w:rsidRPr="00B613DC" w:rsidRDefault="00E60D92" w:rsidP="00B613DC">
      <w:pPr>
        <w:pStyle w:val="ListParagraph"/>
        <w:numPr>
          <w:ilvl w:val="1"/>
          <w:numId w:val="45"/>
        </w:numPr>
        <w:spacing w:line="360" w:lineRule="auto"/>
        <w:jc w:val="both"/>
        <w:rPr>
          <w:b/>
          <w:i/>
        </w:rPr>
      </w:pPr>
      <w:r>
        <w:lastRenderedPageBreak/>
        <w:t>Dòng sự kiện phụ :</w:t>
      </w:r>
    </w:p>
    <w:p w:rsidR="00B613DC" w:rsidRPr="00B613DC" w:rsidRDefault="00B613DC" w:rsidP="00B613DC">
      <w:pPr>
        <w:pStyle w:val="ListParagraph"/>
        <w:numPr>
          <w:ilvl w:val="2"/>
          <w:numId w:val="45"/>
        </w:numPr>
        <w:spacing w:line="360" w:lineRule="auto"/>
        <w:jc w:val="both"/>
        <w:rPr>
          <w:b/>
          <w:i/>
        </w:rPr>
      </w:pPr>
      <w:r>
        <w:t>Người dùng cũng có thể nhấn “Hủy” để dừng việc đăng ký gia hạn.</w:t>
      </w:r>
    </w:p>
    <w:p w:rsidR="00012D34" w:rsidRPr="00012D34" w:rsidRDefault="00211405" w:rsidP="00012D34">
      <w:pPr>
        <w:pStyle w:val="ListParagraph"/>
        <w:numPr>
          <w:ilvl w:val="1"/>
          <w:numId w:val="45"/>
        </w:numPr>
        <w:spacing w:line="360" w:lineRule="auto"/>
        <w:jc w:val="both"/>
        <w:rPr>
          <w:b/>
          <w:i/>
        </w:rPr>
      </w:pPr>
      <w:r>
        <w:t>Ghi chú</w:t>
      </w:r>
      <w:r w:rsidR="00E60D92">
        <w:t xml:space="preserve"> :</w:t>
      </w:r>
      <w:r w:rsidR="00B613DC">
        <w:t xml:space="preserve"> Không có</w:t>
      </w:r>
      <w:r w:rsidR="00CE2A26">
        <w:t>.</w:t>
      </w:r>
    </w:p>
    <w:p w:rsidR="007801E8" w:rsidRDefault="00012D34" w:rsidP="00BB4E0E">
      <w:pPr>
        <w:pStyle w:val="ListParagraph"/>
        <w:numPr>
          <w:ilvl w:val="0"/>
          <w:numId w:val="45"/>
        </w:numPr>
        <w:rPr>
          <w:i/>
        </w:rPr>
      </w:pPr>
      <w:r>
        <w:rPr>
          <w:i/>
        </w:rPr>
        <w:t>UC02-Quản lý thông tin hồ sơ đã nộp</w:t>
      </w:r>
      <w:r w:rsidR="007801E8">
        <w:rPr>
          <w:i/>
        </w:rPr>
        <w:t>:</w:t>
      </w:r>
    </w:p>
    <w:p w:rsidR="0059518F" w:rsidRDefault="0059518F" w:rsidP="00BB4E0E">
      <w:pPr>
        <w:pStyle w:val="ListParagraph"/>
        <w:numPr>
          <w:ilvl w:val="1"/>
          <w:numId w:val="45"/>
        </w:numPr>
        <w:spacing w:line="360" w:lineRule="auto"/>
        <w:jc w:val="both"/>
        <w:rPr>
          <w:b/>
          <w:i/>
        </w:rPr>
      </w:pPr>
      <w:r>
        <w:t xml:space="preserve">Mô tả: use case này cho phép tổ chức </w:t>
      </w:r>
      <w:r w:rsidR="00590F3A">
        <w:t>theo dõi tình trạng của hồ sơ.</w:t>
      </w:r>
    </w:p>
    <w:p w:rsidR="0059518F" w:rsidRDefault="0059518F" w:rsidP="00BB4E0E">
      <w:pPr>
        <w:pStyle w:val="ListParagraph"/>
        <w:numPr>
          <w:ilvl w:val="1"/>
          <w:numId w:val="45"/>
        </w:numPr>
        <w:spacing w:line="360" w:lineRule="auto"/>
        <w:jc w:val="both"/>
        <w:rPr>
          <w:b/>
          <w:i/>
        </w:rPr>
      </w:pPr>
      <w:r>
        <w:t xml:space="preserve">Tiền điều kiện: </w:t>
      </w:r>
      <w:r w:rsidR="00590F3A">
        <w:t>Đ</w:t>
      </w:r>
      <w:r>
        <w:t>ăng nhập hệ thống với tài khoản của tổ chức.</w:t>
      </w:r>
    </w:p>
    <w:p w:rsidR="0059518F" w:rsidRDefault="0059518F" w:rsidP="00BB4E0E">
      <w:pPr>
        <w:pStyle w:val="ListParagraph"/>
        <w:numPr>
          <w:ilvl w:val="1"/>
          <w:numId w:val="45"/>
        </w:numPr>
        <w:spacing w:line="360" w:lineRule="auto"/>
        <w:jc w:val="both"/>
        <w:rPr>
          <w:b/>
          <w:i/>
        </w:rPr>
      </w:pPr>
      <w:r>
        <w:t xml:space="preserve">Dòng sự kiện chính: </w:t>
      </w:r>
    </w:p>
    <w:p w:rsidR="0059518F" w:rsidRPr="00D231AB" w:rsidRDefault="0059518F" w:rsidP="00BB4E0E">
      <w:pPr>
        <w:pStyle w:val="ListParagraph"/>
        <w:numPr>
          <w:ilvl w:val="2"/>
          <w:numId w:val="45"/>
        </w:numPr>
        <w:spacing w:line="360" w:lineRule="auto"/>
        <w:jc w:val="both"/>
        <w:rPr>
          <w:b/>
          <w:i/>
        </w:rPr>
      </w:pPr>
      <w:r>
        <w:t xml:space="preserve">Use case bắt đầu khi người quản lý tài khoản tổ chức chọn </w:t>
      </w:r>
      <w:r w:rsidR="0011066B">
        <w:t>xem thông tin hồ sơ</w:t>
      </w:r>
      <w:r>
        <w:t>.</w:t>
      </w:r>
    </w:p>
    <w:p w:rsidR="00322FA2" w:rsidRPr="00322FA2" w:rsidRDefault="00D231AB" w:rsidP="00BB4E0E">
      <w:pPr>
        <w:pStyle w:val="ListParagraph"/>
        <w:numPr>
          <w:ilvl w:val="2"/>
          <w:numId w:val="45"/>
        </w:numPr>
        <w:spacing w:line="360" w:lineRule="auto"/>
        <w:jc w:val="both"/>
        <w:rPr>
          <w:b/>
          <w:i/>
        </w:rPr>
      </w:pPr>
      <w:r>
        <w:t>Hệ thống sẽ tìm trong danh sách hồ</w:t>
      </w:r>
      <w:r w:rsidR="00434089">
        <w:t xml:space="preserve"> sơ đăng ký của tổ chức những hồ s</w:t>
      </w:r>
      <w:r w:rsidR="00322FA2">
        <w:t>ơ đã gửi đi kèm theo tình trạng. Mỗi hồ sơ có link đến chi tiết hồ sơ đã nộp.</w:t>
      </w:r>
    </w:p>
    <w:p w:rsidR="00D231AB" w:rsidRPr="00CD46E6" w:rsidRDefault="00322FA2" w:rsidP="00BB4E0E">
      <w:pPr>
        <w:pStyle w:val="ListParagraph"/>
        <w:numPr>
          <w:ilvl w:val="2"/>
          <w:numId w:val="45"/>
        </w:numPr>
        <w:spacing w:line="360" w:lineRule="auto"/>
        <w:jc w:val="both"/>
        <w:rPr>
          <w:b/>
          <w:i/>
        </w:rPr>
      </w:pPr>
      <w:r>
        <w:t xml:space="preserve">Hệ thống sắp xếp hồ sơ theo ngày nộp hồ sơ để tiện theo dõi. </w:t>
      </w:r>
      <w:r w:rsidR="00434089">
        <w:t xml:space="preserve"> </w:t>
      </w:r>
    </w:p>
    <w:p w:rsidR="00434089" w:rsidRPr="00434089" w:rsidRDefault="00CD46E6" w:rsidP="00434089">
      <w:pPr>
        <w:pStyle w:val="ListParagraph"/>
        <w:numPr>
          <w:ilvl w:val="1"/>
          <w:numId w:val="45"/>
        </w:numPr>
        <w:spacing w:line="360" w:lineRule="auto"/>
        <w:jc w:val="both"/>
        <w:rPr>
          <w:b/>
          <w:i/>
        </w:rPr>
      </w:pPr>
      <w:r>
        <w:t>Dòng sự kiện phụ : không có</w:t>
      </w:r>
      <w:r w:rsidR="00D231AB">
        <w:t>.</w:t>
      </w:r>
    </w:p>
    <w:p w:rsidR="007544BD" w:rsidRPr="00434089" w:rsidRDefault="0059518F" w:rsidP="00434089">
      <w:pPr>
        <w:pStyle w:val="ListParagraph"/>
        <w:numPr>
          <w:ilvl w:val="1"/>
          <w:numId w:val="45"/>
        </w:numPr>
        <w:spacing w:line="360" w:lineRule="auto"/>
        <w:jc w:val="both"/>
        <w:rPr>
          <w:b/>
          <w:i/>
        </w:rPr>
      </w:pPr>
      <w:r>
        <w:t>Ghi chú: không có.</w:t>
      </w:r>
      <w:r w:rsidR="0035386A" w:rsidRPr="00434089">
        <w:rPr>
          <w:b/>
          <w:i/>
        </w:rPr>
        <w:t xml:space="preserve"> </w:t>
      </w:r>
    </w:p>
    <w:p w:rsidR="007544BD" w:rsidRDefault="007544BD" w:rsidP="00BB4E0E">
      <w:pPr>
        <w:pStyle w:val="ListParagraph"/>
        <w:numPr>
          <w:ilvl w:val="0"/>
          <w:numId w:val="44"/>
        </w:numPr>
        <w:spacing w:line="360" w:lineRule="auto"/>
        <w:jc w:val="both"/>
        <w:rPr>
          <w:b/>
          <w:i/>
        </w:rPr>
      </w:pPr>
      <w:r>
        <w:rPr>
          <w:b/>
          <w:i/>
        </w:rPr>
        <w:t>Use case đối với người sử dụng là người quản lý tại chi cục</w:t>
      </w:r>
    </w:p>
    <w:p w:rsidR="007544BD" w:rsidRDefault="0050301E" w:rsidP="007544BD">
      <w:pPr>
        <w:pStyle w:val="ListParagraph"/>
        <w:spacing w:line="360" w:lineRule="auto"/>
        <w:jc w:val="both"/>
        <w:rPr>
          <w:b/>
          <w:i/>
        </w:rPr>
      </w:pPr>
      <w:r>
        <w:rPr>
          <w:b/>
          <w:i/>
          <w:noProof/>
        </w:rPr>
        <w:drawing>
          <wp:inline distT="0" distB="0" distL="0" distR="0">
            <wp:extent cx="4413885" cy="231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885" cy="2312670"/>
                    </a:xfrm>
                    <a:prstGeom prst="rect">
                      <a:avLst/>
                    </a:prstGeom>
                    <a:noFill/>
                    <a:ln>
                      <a:noFill/>
                    </a:ln>
                  </pic:spPr>
                </pic:pic>
              </a:graphicData>
            </a:graphic>
          </wp:inline>
        </w:drawing>
      </w:r>
    </w:p>
    <w:p w:rsidR="007544BD" w:rsidRDefault="00DF5E73" w:rsidP="00DF5E73">
      <w:pPr>
        <w:pStyle w:val="Caption"/>
        <w:jc w:val="center"/>
        <w:rPr>
          <w:b w:val="0"/>
          <w:i/>
          <w:color w:val="auto"/>
          <w:sz w:val="24"/>
          <w:szCs w:val="24"/>
        </w:rPr>
      </w:pPr>
      <w:bookmarkStart w:id="36" w:name="_Toc307957734"/>
      <w:bookmarkStart w:id="37" w:name="_Toc307957508"/>
      <w:bookmarkStart w:id="38" w:name="_Toc307818483"/>
      <w:r w:rsidRPr="00DF5E73">
        <w:rPr>
          <w:b w:val="0"/>
          <w:i/>
          <w:color w:val="000000" w:themeColor="text1"/>
          <w:sz w:val="24"/>
          <w:szCs w:val="24"/>
        </w:rPr>
        <w:t xml:space="preserve">Hình 3.3. </w:t>
      </w:r>
      <w:r w:rsidRPr="00DF5E73">
        <w:rPr>
          <w:b w:val="0"/>
          <w:i/>
          <w:color w:val="000000" w:themeColor="text1"/>
          <w:sz w:val="24"/>
          <w:szCs w:val="24"/>
        </w:rPr>
        <w:fldChar w:fldCharType="begin"/>
      </w:r>
      <w:r w:rsidRPr="00DF5E73">
        <w:rPr>
          <w:b w:val="0"/>
          <w:i/>
          <w:color w:val="000000" w:themeColor="text1"/>
          <w:sz w:val="24"/>
          <w:szCs w:val="24"/>
        </w:rPr>
        <w:instrText xml:space="preserve"> SEQ Hình_3.3. \* ARABIC </w:instrText>
      </w:r>
      <w:r w:rsidRPr="00DF5E73">
        <w:rPr>
          <w:b w:val="0"/>
          <w:i/>
          <w:color w:val="000000" w:themeColor="text1"/>
          <w:sz w:val="24"/>
          <w:szCs w:val="24"/>
        </w:rPr>
        <w:fldChar w:fldCharType="separate"/>
      </w:r>
      <w:r w:rsidRPr="00DF5E73">
        <w:rPr>
          <w:b w:val="0"/>
          <w:i/>
          <w:noProof/>
          <w:color w:val="000000" w:themeColor="text1"/>
          <w:sz w:val="24"/>
          <w:szCs w:val="24"/>
        </w:rPr>
        <w:t>6</w:t>
      </w:r>
      <w:r w:rsidRPr="00DF5E73">
        <w:rPr>
          <w:b w:val="0"/>
          <w:i/>
          <w:color w:val="000000" w:themeColor="text1"/>
          <w:sz w:val="24"/>
          <w:szCs w:val="24"/>
        </w:rPr>
        <w:fldChar w:fldCharType="end"/>
      </w:r>
      <w:r>
        <w:rPr>
          <w:b w:val="0"/>
          <w:i/>
          <w:color w:val="auto"/>
          <w:sz w:val="24"/>
          <w:szCs w:val="24"/>
        </w:rPr>
        <w:t xml:space="preserve">. </w:t>
      </w:r>
      <w:r w:rsidR="007544BD">
        <w:rPr>
          <w:b w:val="0"/>
          <w:i/>
          <w:color w:val="auto"/>
          <w:sz w:val="24"/>
          <w:szCs w:val="24"/>
        </w:rPr>
        <w:t xml:space="preserve">Sơ đồ Use Case đối với người sử dụng là quản lý </w:t>
      </w:r>
      <w:bookmarkEnd w:id="36"/>
      <w:bookmarkEnd w:id="37"/>
      <w:bookmarkEnd w:id="38"/>
      <w:r>
        <w:rPr>
          <w:b w:val="0"/>
          <w:i/>
          <w:color w:val="auto"/>
          <w:sz w:val="24"/>
          <w:szCs w:val="24"/>
        </w:rPr>
        <w:t>tại C</w:t>
      </w:r>
      <w:r w:rsidR="007544BD">
        <w:rPr>
          <w:b w:val="0"/>
          <w:i/>
          <w:color w:val="auto"/>
          <w:sz w:val="24"/>
          <w:szCs w:val="24"/>
        </w:rPr>
        <w:t>hi cục</w:t>
      </w:r>
    </w:p>
    <w:p w:rsidR="007544BD" w:rsidRPr="00B8676C" w:rsidRDefault="00C67B90" w:rsidP="00BB4E0E">
      <w:pPr>
        <w:pStyle w:val="ListParagraph"/>
        <w:numPr>
          <w:ilvl w:val="0"/>
          <w:numId w:val="51"/>
        </w:numPr>
        <w:rPr>
          <w:i/>
        </w:rPr>
      </w:pPr>
      <w:r>
        <w:rPr>
          <w:i/>
        </w:rPr>
        <w:t>UC05-</w:t>
      </w:r>
      <w:r w:rsidR="00014AEF">
        <w:rPr>
          <w:i/>
        </w:rPr>
        <w:t>Quản lý hồ sơ</w:t>
      </w:r>
      <w:bookmarkStart w:id="39" w:name="_GoBack"/>
      <w:bookmarkEnd w:id="39"/>
      <w:r>
        <w:rPr>
          <w:i/>
        </w:rPr>
        <w:t xml:space="preserve"> giấy phép</w:t>
      </w:r>
      <w:r w:rsidR="00B8676C" w:rsidRPr="00B8676C">
        <w:rPr>
          <w:i/>
        </w:rPr>
        <w:t>:</w:t>
      </w:r>
    </w:p>
    <w:p w:rsidR="00B8676C" w:rsidRDefault="00B8676C" w:rsidP="00BB4E0E">
      <w:pPr>
        <w:pStyle w:val="ListParagraph"/>
        <w:numPr>
          <w:ilvl w:val="1"/>
          <w:numId w:val="51"/>
        </w:numPr>
        <w:spacing w:line="360" w:lineRule="auto"/>
        <w:jc w:val="both"/>
      </w:pPr>
      <w:r>
        <w:t xml:space="preserve">Mô tả: use case này cho phép người quản lý </w:t>
      </w:r>
      <w:r w:rsidR="00D324AD">
        <w:t xml:space="preserve">thẩm định các </w:t>
      </w:r>
      <w:r w:rsidR="0078667D">
        <w:t>hồ sơ, giấy phép</w:t>
      </w:r>
      <w:r>
        <w:t xml:space="preserve">. </w:t>
      </w:r>
    </w:p>
    <w:p w:rsidR="00B8676C" w:rsidRDefault="00B8676C" w:rsidP="00BB4E0E">
      <w:pPr>
        <w:pStyle w:val="ListParagraph"/>
        <w:numPr>
          <w:ilvl w:val="1"/>
          <w:numId w:val="51"/>
        </w:numPr>
        <w:spacing w:line="360" w:lineRule="auto"/>
        <w:jc w:val="both"/>
      </w:pPr>
      <w:r>
        <w:t>Tiền điều kiện: đăng nhập hệ thống với tài khoản người quản lý tại cục.</w:t>
      </w:r>
    </w:p>
    <w:p w:rsidR="00B8676C" w:rsidRDefault="00B8676C" w:rsidP="00BB4E0E">
      <w:pPr>
        <w:pStyle w:val="ListParagraph"/>
        <w:numPr>
          <w:ilvl w:val="1"/>
          <w:numId w:val="51"/>
        </w:numPr>
        <w:spacing w:line="360" w:lineRule="auto"/>
        <w:jc w:val="both"/>
      </w:pPr>
      <w:r>
        <w:t>Dòng sự kiện chính:</w:t>
      </w:r>
    </w:p>
    <w:p w:rsidR="00B8676C" w:rsidRDefault="00B8676C" w:rsidP="00BB4E0E">
      <w:pPr>
        <w:pStyle w:val="ListParagraph"/>
        <w:numPr>
          <w:ilvl w:val="2"/>
          <w:numId w:val="51"/>
        </w:numPr>
        <w:spacing w:line="360" w:lineRule="auto"/>
        <w:jc w:val="both"/>
      </w:pPr>
      <w:r>
        <w:lastRenderedPageBreak/>
        <w:t xml:space="preserve">Use case bắt đầu khi người dùng chọn chức năng quản lý </w:t>
      </w:r>
      <w:r w:rsidR="00692F59">
        <w:t>giấy phép</w:t>
      </w:r>
      <w:r>
        <w:t>.</w:t>
      </w:r>
    </w:p>
    <w:p w:rsidR="00B8676C" w:rsidRDefault="00D143E3" w:rsidP="00BB4E0E">
      <w:pPr>
        <w:pStyle w:val="ListParagraph"/>
        <w:numPr>
          <w:ilvl w:val="2"/>
          <w:numId w:val="51"/>
        </w:numPr>
        <w:spacing w:line="360" w:lineRule="auto"/>
        <w:jc w:val="both"/>
      </w:pPr>
      <w:r>
        <w:t>Hệ thống sẽ load lên danh sách tất cả các hồ sơ giấy phép</w:t>
      </w:r>
      <w:r w:rsidR="00B8676C">
        <w:t>.</w:t>
      </w:r>
      <w:r>
        <w:t xml:space="preserve"> </w:t>
      </w:r>
    </w:p>
    <w:p w:rsidR="00D143E3" w:rsidRDefault="00D143E3" w:rsidP="00BB4E0E">
      <w:pPr>
        <w:pStyle w:val="ListParagraph"/>
        <w:numPr>
          <w:ilvl w:val="2"/>
          <w:numId w:val="51"/>
        </w:numPr>
        <w:spacing w:line="360" w:lineRule="auto"/>
        <w:jc w:val="both"/>
      </w:pPr>
      <w:r>
        <w:t>Tuỳ theo người quản lý yêu cầu hiển thị danh sách hồ sơ nào thông qua việc lựa chọn trên select box mà danh sách sẽ được hiển thị.</w:t>
      </w:r>
    </w:p>
    <w:p w:rsidR="00D143E3" w:rsidRDefault="00D143E3" w:rsidP="00D143E3">
      <w:pPr>
        <w:pStyle w:val="ListParagraph"/>
        <w:numPr>
          <w:ilvl w:val="2"/>
          <w:numId w:val="51"/>
        </w:numPr>
        <w:spacing w:line="360" w:lineRule="auto"/>
        <w:jc w:val="both"/>
      </w:pPr>
      <w:r>
        <w:t xml:space="preserve">Người quản lý tiến hành các hồ sơ và  nhấn nút thẩm định để tiến hành thẩm định giấy phép. </w:t>
      </w:r>
    </w:p>
    <w:p w:rsidR="00D6456D" w:rsidRDefault="00D6456D" w:rsidP="00D143E3">
      <w:pPr>
        <w:pStyle w:val="ListParagraph"/>
        <w:numPr>
          <w:ilvl w:val="2"/>
          <w:numId w:val="51"/>
        </w:numPr>
        <w:spacing w:line="360" w:lineRule="auto"/>
        <w:jc w:val="both"/>
      </w:pPr>
      <w:r>
        <w:t>Nếu người quản lý muốn cập nhật thẩm định thì sẽ theo dòng sự kiện 2.</w:t>
      </w:r>
    </w:p>
    <w:p w:rsidR="00CD629A" w:rsidRDefault="00D143E3" w:rsidP="00D143E3">
      <w:pPr>
        <w:pStyle w:val="ListParagraph"/>
        <w:numPr>
          <w:ilvl w:val="2"/>
          <w:numId w:val="51"/>
        </w:numPr>
        <w:spacing w:line="360" w:lineRule="auto"/>
        <w:jc w:val="both"/>
      </w:pPr>
      <w:r>
        <w:t>Màn hình chuyển sang trang thẩm định</w:t>
      </w:r>
      <w:r w:rsidR="00CD629A">
        <w:t xml:space="preserve">. Trang thẩm định sẽ bao gồm hồ sơ của tổ chức được chọn với các thông tin chung, phía dưới là phần thẩm định của người quản lý. </w:t>
      </w:r>
    </w:p>
    <w:p w:rsidR="00CD629A" w:rsidRDefault="00CD629A" w:rsidP="00D143E3">
      <w:pPr>
        <w:pStyle w:val="ListParagraph"/>
        <w:numPr>
          <w:ilvl w:val="2"/>
          <w:numId w:val="51"/>
        </w:numPr>
        <w:spacing w:line="360" w:lineRule="auto"/>
        <w:jc w:val="both"/>
      </w:pPr>
      <w:r>
        <w:t xml:space="preserve">Người quản lý cần nhập đủ các thông tin theo mẫu Hồ sơ thẩm định (Mẫu số 02 Thông tư 32 của Bộ TNMT). Nếu hồ sơ là </w:t>
      </w:r>
      <w:r w:rsidR="00F74DE4">
        <w:t xml:space="preserve">đăng ký giấy phép mới thì sẽ theo dòng sự kiện phụ 1. </w:t>
      </w:r>
    </w:p>
    <w:p w:rsidR="00D143E3" w:rsidRDefault="00CD629A" w:rsidP="00D143E3">
      <w:pPr>
        <w:pStyle w:val="ListParagraph"/>
        <w:numPr>
          <w:ilvl w:val="2"/>
          <w:numId w:val="51"/>
        </w:numPr>
        <w:spacing w:line="360" w:lineRule="auto"/>
        <w:jc w:val="both"/>
      </w:pPr>
      <w:r>
        <w:t xml:space="preserve">Người quản lý nhấn duyệt, hay không duyệt để kết thúc quá trình thẩm định. </w:t>
      </w:r>
      <w:r w:rsidR="00D143E3">
        <w:t xml:space="preserve"> </w:t>
      </w:r>
    </w:p>
    <w:p w:rsidR="00B8676C" w:rsidRDefault="00B8676C" w:rsidP="00BB4E0E">
      <w:pPr>
        <w:pStyle w:val="ListParagraph"/>
        <w:numPr>
          <w:ilvl w:val="1"/>
          <w:numId w:val="51"/>
        </w:numPr>
        <w:spacing w:line="360" w:lineRule="auto"/>
        <w:jc w:val="both"/>
      </w:pPr>
      <w:r>
        <w:t>Dòng sự kiện phụ:</w:t>
      </w:r>
    </w:p>
    <w:p w:rsidR="00B8676C" w:rsidRDefault="00B8676C" w:rsidP="00BB4E0E">
      <w:pPr>
        <w:pStyle w:val="ListParagraph"/>
        <w:numPr>
          <w:ilvl w:val="2"/>
          <w:numId w:val="51"/>
        </w:numPr>
        <w:spacing w:line="360" w:lineRule="auto"/>
        <w:jc w:val="both"/>
      </w:pPr>
      <w:r>
        <w:t>Dòng sự kiện phụ 1:</w:t>
      </w:r>
    </w:p>
    <w:p w:rsidR="00F74DE4" w:rsidRDefault="00F74DE4" w:rsidP="00F74DE4">
      <w:pPr>
        <w:pStyle w:val="ListParagraph"/>
        <w:numPr>
          <w:ilvl w:val="3"/>
          <w:numId w:val="51"/>
        </w:numPr>
        <w:spacing w:line="360" w:lineRule="auto"/>
        <w:jc w:val="both"/>
      </w:pPr>
      <w:r>
        <w:t>Người quản lý sẽ nhập số giấy phép cho hồ sơ thẩm định và hoàn tất hồ sơ</w:t>
      </w:r>
      <w:r w:rsidR="00B8676C">
        <w:t>.</w:t>
      </w:r>
      <w:r>
        <w:t xml:space="preserve"> Nếu người quản lý chỉ là thẩm định nhưng chưa có cấp số giấy phép cho hồ sơ thì hồ sơ thì dòng sự kiện theo luồng chính, lúc này tình trạng hồ sơ là đã duyệt nhưng chưa được </w:t>
      </w:r>
      <w:r w:rsidR="00D6456D">
        <w:t>cấp số giấy phép.</w:t>
      </w:r>
      <w:r>
        <w:t xml:space="preserve"> </w:t>
      </w:r>
    </w:p>
    <w:p w:rsidR="00B8676C" w:rsidRDefault="00B8676C" w:rsidP="00BB4E0E">
      <w:pPr>
        <w:pStyle w:val="ListParagraph"/>
        <w:numPr>
          <w:ilvl w:val="2"/>
          <w:numId w:val="51"/>
        </w:numPr>
        <w:spacing w:line="360" w:lineRule="auto"/>
        <w:jc w:val="both"/>
      </w:pPr>
      <w:r>
        <w:t xml:space="preserve">Dòng sự kiện phụ 2: </w:t>
      </w:r>
    </w:p>
    <w:p w:rsidR="00B8676C" w:rsidRDefault="00B8676C" w:rsidP="00BB4E0E">
      <w:pPr>
        <w:pStyle w:val="ListParagraph"/>
        <w:numPr>
          <w:ilvl w:val="3"/>
          <w:numId w:val="51"/>
        </w:numPr>
        <w:spacing w:line="360" w:lineRule="auto"/>
        <w:jc w:val="both"/>
      </w:pPr>
      <w:r>
        <w:t xml:space="preserve">Dòng sự kiện bắt đầu khi người </w:t>
      </w:r>
      <w:r w:rsidR="00D6456D">
        <w:t>quản lý</w:t>
      </w:r>
      <w:r>
        <w:t xml:space="preserve"> </w:t>
      </w:r>
      <w:r w:rsidR="00D6456D">
        <w:t xml:space="preserve">chọn hồ sơ và nhấn nút “Cập nhật”. </w:t>
      </w:r>
    </w:p>
    <w:p w:rsidR="00B8676C" w:rsidRDefault="00B8676C" w:rsidP="00D6456D">
      <w:pPr>
        <w:pStyle w:val="ListParagraph"/>
        <w:numPr>
          <w:ilvl w:val="3"/>
          <w:numId w:val="51"/>
        </w:numPr>
        <w:spacing w:line="360" w:lineRule="auto"/>
        <w:jc w:val="both"/>
      </w:pPr>
      <w:r>
        <w:t xml:space="preserve">Hệ thống hiển thị đầy đủ thông tin tổ chức </w:t>
      </w:r>
      <w:r w:rsidR="00CA5AF6">
        <w:t xml:space="preserve">và thông tin thẩm định </w:t>
      </w:r>
      <w:r>
        <w:t>đồng thời cho phép</w:t>
      </w:r>
      <w:r w:rsidR="00CA5AF6">
        <w:t xml:space="preserve"> người quản lý nhập số giấy phép. Chỉ có khi loại hồ sơ là xin mới giấy phép thì người </w:t>
      </w:r>
      <w:r w:rsidR="00CA5AF6">
        <w:lastRenderedPageBreak/>
        <w:t xml:space="preserve">quản lý mới được thay đổi tình trạng xét duyệt là duyệt hay không duyệt trước khi hoàn tất hồ sơ (có số giấy phép ). </w:t>
      </w:r>
    </w:p>
    <w:p w:rsidR="00B8676C" w:rsidRDefault="00B8676C" w:rsidP="00BB4E0E">
      <w:pPr>
        <w:pStyle w:val="ListParagraph"/>
        <w:numPr>
          <w:ilvl w:val="3"/>
          <w:numId w:val="51"/>
        </w:numPr>
        <w:spacing w:line="360" w:lineRule="auto"/>
        <w:jc w:val="both"/>
      </w:pPr>
      <w:r>
        <w:t>Dòng sự kiện kết thúc.</w:t>
      </w:r>
    </w:p>
    <w:p w:rsidR="00B8676C" w:rsidRDefault="00B8676C" w:rsidP="00BB4E0E">
      <w:pPr>
        <w:pStyle w:val="ListParagraph"/>
        <w:numPr>
          <w:ilvl w:val="1"/>
          <w:numId w:val="51"/>
        </w:numPr>
        <w:spacing w:line="360" w:lineRule="auto"/>
        <w:jc w:val="both"/>
      </w:pPr>
      <w:r>
        <w:t xml:space="preserve">Ghi chú: </w:t>
      </w:r>
      <w:r w:rsidR="00135C04">
        <w:t>Không có</w:t>
      </w:r>
      <w:r>
        <w:t>.</w:t>
      </w:r>
    </w:p>
    <w:p w:rsidR="00B8676C" w:rsidRDefault="004A0F1A" w:rsidP="00BB4E0E">
      <w:pPr>
        <w:pStyle w:val="ListParagraph"/>
        <w:numPr>
          <w:ilvl w:val="0"/>
          <w:numId w:val="51"/>
        </w:numPr>
        <w:rPr>
          <w:i/>
        </w:rPr>
      </w:pPr>
      <w:r>
        <w:rPr>
          <w:i/>
        </w:rPr>
        <w:t>U</w:t>
      </w:r>
      <w:r w:rsidR="00F21461">
        <w:rPr>
          <w:i/>
        </w:rPr>
        <w:t>C08</w:t>
      </w:r>
      <w:r>
        <w:rPr>
          <w:i/>
        </w:rPr>
        <w:t xml:space="preserve">-Thống  kê báo cáo giấy phép </w:t>
      </w:r>
      <w:r w:rsidR="00B8676C" w:rsidRPr="00B8676C">
        <w:rPr>
          <w:i/>
        </w:rPr>
        <w:t>:</w:t>
      </w:r>
    </w:p>
    <w:p w:rsidR="00B8676C" w:rsidRDefault="00B8676C" w:rsidP="00BB4E0E">
      <w:pPr>
        <w:pStyle w:val="ListParagraph"/>
        <w:numPr>
          <w:ilvl w:val="1"/>
          <w:numId w:val="51"/>
        </w:numPr>
        <w:spacing w:line="360" w:lineRule="auto"/>
        <w:jc w:val="both"/>
      </w:pPr>
      <w:r>
        <w:t xml:space="preserve">Mô tả: </w:t>
      </w:r>
      <w:r w:rsidR="000D0E09">
        <w:t xml:space="preserve">Use case cho phép người quản lý </w:t>
      </w:r>
      <w:r w:rsidR="004A0F1A">
        <w:t>xem các báo cáo</w:t>
      </w:r>
      <w:r w:rsidR="00D17BD2">
        <w:t xml:space="preserve"> theo Mẫu 06 (???)</w:t>
      </w:r>
      <w:r w:rsidR="000D0E09">
        <w:t>.</w:t>
      </w:r>
    </w:p>
    <w:p w:rsidR="00B8676C" w:rsidRDefault="00B8676C" w:rsidP="00BB4E0E">
      <w:pPr>
        <w:pStyle w:val="ListParagraph"/>
        <w:numPr>
          <w:ilvl w:val="1"/>
          <w:numId w:val="51"/>
        </w:numPr>
        <w:spacing w:line="360" w:lineRule="auto"/>
        <w:jc w:val="both"/>
      </w:pPr>
      <w:r>
        <w:t>Tiền điều kiện: đăng nhập</w:t>
      </w:r>
      <w:r w:rsidR="00692C1D">
        <w:t xml:space="preserve"> với tài khoản người quản lý</w:t>
      </w:r>
      <w:r w:rsidR="000D0E09">
        <w:t>.</w:t>
      </w:r>
      <w:r>
        <w:t xml:space="preserve"> </w:t>
      </w:r>
    </w:p>
    <w:p w:rsidR="00B8676C" w:rsidRDefault="00B8676C" w:rsidP="00BB4E0E">
      <w:pPr>
        <w:pStyle w:val="ListParagraph"/>
        <w:numPr>
          <w:ilvl w:val="1"/>
          <w:numId w:val="51"/>
        </w:numPr>
        <w:spacing w:line="360" w:lineRule="auto"/>
        <w:jc w:val="both"/>
      </w:pPr>
      <w:r>
        <w:t>Dòng sự kiện chính:</w:t>
      </w:r>
    </w:p>
    <w:p w:rsidR="008E66E8" w:rsidRDefault="00692C1D" w:rsidP="008E66E8">
      <w:pPr>
        <w:pStyle w:val="ListParagraph"/>
        <w:numPr>
          <w:ilvl w:val="2"/>
          <w:numId w:val="51"/>
        </w:numPr>
        <w:spacing w:line="360" w:lineRule="auto"/>
        <w:jc w:val="both"/>
      </w:pPr>
      <w:r>
        <w:t xml:space="preserve">Use case bắt đầu </w:t>
      </w:r>
      <w:r w:rsidR="008E66E8">
        <w:t>khi người quản lý chọn xem mục báo cáo thống kê.</w:t>
      </w:r>
    </w:p>
    <w:p w:rsidR="008E66E8" w:rsidRDefault="008E66E8" w:rsidP="008E66E8">
      <w:pPr>
        <w:pStyle w:val="ListParagraph"/>
        <w:numPr>
          <w:ilvl w:val="2"/>
          <w:numId w:val="51"/>
        </w:numPr>
        <w:spacing w:line="360" w:lineRule="auto"/>
        <w:jc w:val="both"/>
      </w:pPr>
      <w:r>
        <w:t>Người quản lý sẽ chọn năm xem báo cáo đến năm hiện tại</w:t>
      </w:r>
      <w:r w:rsidR="00E42BE9">
        <w:t>, hoặc có thế lựa chọn khoản thời gian để xem báo cáo.</w:t>
      </w:r>
    </w:p>
    <w:p w:rsidR="0056590E" w:rsidRDefault="008E66E8" w:rsidP="0056590E">
      <w:pPr>
        <w:pStyle w:val="ListParagraph"/>
        <w:numPr>
          <w:ilvl w:val="2"/>
          <w:numId w:val="51"/>
        </w:numPr>
        <w:spacing w:line="360" w:lineRule="auto"/>
        <w:jc w:val="both"/>
      </w:pPr>
      <w:r>
        <w:t>Hệ thống sẽ duyệt hết các giấy phép có năm của ngày cấp phép bằng với năm được lựa chọ</w:t>
      </w:r>
      <w:r w:rsidR="0056590E">
        <w:t>n xem báo cáo hoặc có thời gian cấp phép nằm giữa khoản thời gian được chọn sau đó trả về danh sách hồ sơ giấy phép.</w:t>
      </w:r>
    </w:p>
    <w:p w:rsidR="0056590E" w:rsidRDefault="0056590E" w:rsidP="0056590E">
      <w:pPr>
        <w:pStyle w:val="ListParagraph"/>
        <w:numPr>
          <w:ilvl w:val="2"/>
          <w:numId w:val="51"/>
        </w:numPr>
        <w:spacing w:line="360" w:lineRule="auto"/>
        <w:jc w:val="both"/>
      </w:pPr>
      <w:r>
        <w:t>Hệ thống tuỳ theo báo cáo sẽ hiển thị danh sách hoặc là biểu đồ để tiện cho người quản lý theo dõi.</w:t>
      </w:r>
    </w:p>
    <w:p w:rsidR="008E66E8" w:rsidRDefault="0056590E" w:rsidP="0056590E">
      <w:pPr>
        <w:pStyle w:val="ListParagraph"/>
        <w:numPr>
          <w:ilvl w:val="2"/>
          <w:numId w:val="51"/>
        </w:numPr>
        <w:spacing w:line="360" w:lineRule="auto"/>
        <w:jc w:val="both"/>
      </w:pPr>
      <w:r>
        <w:t>Use case kết thúc khi người quản lý thoát khỏ</w:t>
      </w:r>
      <w:r w:rsidR="00433AB3">
        <w:t>i màn hình xem báo cáo.</w:t>
      </w:r>
      <w:r w:rsidR="008E66E8">
        <w:t xml:space="preserve">   </w:t>
      </w:r>
    </w:p>
    <w:p w:rsidR="00B8676C" w:rsidRDefault="00B8676C" w:rsidP="00BB4E0E">
      <w:pPr>
        <w:pStyle w:val="ListParagraph"/>
        <w:numPr>
          <w:ilvl w:val="1"/>
          <w:numId w:val="51"/>
        </w:numPr>
        <w:spacing w:line="360" w:lineRule="auto"/>
        <w:jc w:val="both"/>
      </w:pPr>
      <w:r>
        <w:t>Dòng sự kiện phụ:</w:t>
      </w:r>
      <w:r w:rsidR="00433AB3">
        <w:t xml:space="preserve"> không có</w:t>
      </w:r>
      <w:r>
        <w:t xml:space="preserve"> </w:t>
      </w:r>
    </w:p>
    <w:p w:rsidR="00B8676C" w:rsidRPr="000D0E09" w:rsidRDefault="00B8676C" w:rsidP="00BB4E0E">
      <w:pPr>
        <w:pStyle w:val="ListParagraph"/>
        <w:numPr>
          <w:ilvl w:val="1"/>
          <w:numId w:val="51"/>
        </w:numPr>
        <w:spacing w:line="360" w:lineRule="auto"/>
        <w:jc w:val="both"/>
      </w:pPr>
      <w:r>
        <w:t>Ghi chú:</w:t>
      </w:r>
      <w:r w:rsidR="00433AB3">
        <w:t xml:space="preserve"> không có</w:t>
      </w:r>
    </w:p>
    <w:p w:rsidR="00B8676C" w:rsidRDefault="00AE3746" w:rsidP="00BB4E0E">
      <w:pPr>
        <w:pStyle w:val="ListParagraph"/>
        <w:numPr>
          <w:ilvl w:val="0"/>
          <w:numId w:val="51"/>
        </w:numPr>
        <w:rPr>
          <w:i/>
        </w:rPr>
      </w:pPr>
      <w:r>
        <w:rPr>
          <w:i/>
        </w:rPr>
        <w:t xml:space="preserve">UC08- </w:t>
      </w:r>
      <w:r w:rsidR="00B8676C" w:rsidRPr="00B8676C">
        <w:rPr>
          <w:i/>
        </w:rPr>
        <w:t>Quản lý công trình:</w:t>
      </w:r>
    </w:p>
    <w:p w:rsidR="00AE3746" w:rsidRDefault="00AE3746" w:rsidP="00AE3746">
      <w:pPr>
        <w:pStyle w:val="ListParagraph"/>
        <w:numPr>
          <w:ilvl w:val="1"/>
          <w:numId w:val="51"/>
        </w:numPr>
        <w:spacing w:line="360" w:lineRule="auto"/>
        <w:jc w:val="both"/>
      </w:pPr>
      <w:r>
        <w:t xml:space="preserve">Mô tả: use case cho phép người quản lý xét duyệt các công trình xin phép. </w:t>
      </w:r>
    </w:p>
    <w:p w:rsidR="001A4C22" w:rsidRDefault="00AE3746" w:rsidP="00AE3746">
      <w:pPr>
        <w:pStyle w:val="ListParagraph"/>
        <w:numPr>
          <w:ilvl w:val="1"/>
          <w:numId w:val="51"/>
        </w:numPr>
        <w:spacing w:line="360" w:lineRule="auto"/>
        <w:jc w:val="both"/>
      </w:pPr>
      <w:r>
        <w:t>Tiền điều kiện: đăng nhập với tài khoản quả</w:t>
      </w:r>
      <w:r w:rsidR="00DD24F5">
        <w:t>n lý.</w:t>
      </w:r>
    </w:p>
    <w:p w:rsidR="004902DF" w:rsidRDefault="00AE3746" w:rsidP="004902DF">
      <w:pPr>
        <w:pStyle w:val="ListParagraph"/>
        <w:numPr>
          <w:ilvl w:val="1"/>
          <w:numId w:val="51"/>
        </w:numPr>
        <w:spacing w:line="360" w:lineRule="auto"/>
        <w:jc w:val="both"/>
      </w:pPr>
      <w:r>
        <w:t>Dòng sự kiện chính:</w:t>
      </w:r>
      <w:r w:rsidR="004902DF">
        <w:t xml:space="preserve"> </w:t>
      </w:r>
    </w:p>
    <w:p w:rsidR="004902DF" w:rsidRDefault="004902DF" w:rsidP="004902DF">
      <w:pPr>
        <w:pStyle w:val="ListParagraph"/>
        <w:numPr>
          <w:ilvl w:val="2"/>
          <w:numId w:val="51"/>
        </w:numPr>
        <w:spacing w:line="360" w:lineRule="auto"/>
        <w:jc w:val="both"/>
      </w:pPr>
      <w:r>
        <w:t>Dòng sự kiện bắt đầu khi người quản lý nhấn chọn nút quản lý công trình.</w:t>
      </w:r>
    </w:p>
    <w:p w:rsidR="004902DF" w:rsidRDefault="004902DF" w:rsidP="004902DF">
      <w:pPr>
        <w:pStyle w:val="ListParagraph"/>
        <w:numPr>
          <w:ilvl w:val="2"/>
          <w:numId w:val="51"/>
        </w:numPr>
        <w:spacing w:line="360" w:lineRule="auto"/>
        <w:jc w:val="both"/>
      </w:pPr>
      <w:r>
        <w:lastRenderedPageBreak/>
        <w:t>Hệ thống sẽ hiển thị danh sách các công trình đang chờ được xin phép.</w:t>
      </w:r>
    </w:p>
    <w:p w:rsidR="00866E45" w:rsidRDefault="00866E45" w:rsidP="00866E45">
      <w:pPr>
        <w:pStyle w:val="ListParagraph"/>
        <w:numPr>
          <w:ilvl w:val="2"/>
          <w:numId w:val="51"/>
        </w:numPr>
        <w:spacing w:line="360" w:lineRule="auto"/>
        <w:jc w:val="both"/>
      </w:pPr>
      <w:r>
        <w:t>Người quản lý chọn thẩm định để thực hiện việc duyệt các công trình. Màn hình sẽ chuyển sang trang xét duyệt các công trình. Tại trang xét duyệt sẽ hiển thị thông tin của công trình gồm thông tin chủ đầu tư, bên thi công, các công đoạn thực hiện. Người quản lý sau khi xem xong thì nhấn duyệt hay không duyệt để kết thúc quá trình thẩm định công trình.</w:t>
      </w:r>
    </w:p>
    <w:p w:rsidR="00866E45" w:rsidRDefault="00866E45" w:rsidP="00866E45">
      <w:pPr>
        <w:pStyle w:val="ListParagraph"/>
        <w:numPr>
          <w:ilvl w:val="2"/>
          <w:numId w:val="51"/>
        </w:numPr>
        <w:spacing w:line="360" w:lineRule="auto"/>
        <w:jc w:val="both"/>
      </w:pPr>
      <w:r>
        <w:t xml:space="preserve">Dòng sự kiện kết thúc. </w:t>
      </w:r>
    </w:p>
    <w:p w:rsidR="00AE3746" w:rsidRDefault="00AE3746" w:rsidP="00AE3746">
      <w:pPr>
        <w:pStyle w:val="ListParagraph"/>
        <w:numPr>
          <w:ilvl w:val="1"/>
          <w:numId w:val="51"/>
        </w:numPr>
        <w:spacing w:line="360" w:lineRule="auto"/>
        <w:jc w:val="both"/>
      </w:pPr>
      <w:r>
        <w:t xml:space="preserve">Dòng sự kiện phụ: </w:t>
      </w:r>
      <w:r w:rsidR="00866E45">
        <w:t>không có</w:t>
      </w:r>
    </w:p>
    <w:p w:rsidR="00AE3746" w:rsidRPr="00F80F9B" w:rsidRDefault="00AE3746" w:rsidP="00F80F9B">
      <w:pPr>
        <w:pStyle w:val="ListParagraph"/>
        <w:numPr>
          <w:ilvl w:val="1"/>
          <w:numId w:val="51"/>
        </w:numPr>
        <w:spacing w:line="360" w:lineRule="auto"/>
        <w:jc w:val="both"/>
      </w:pPr>
      <w:r>
        <w:t>Ghi chú:</w:t>
      </w:r>
      <w:r w:rsidR="00866E45">
        <w:t xml:space="preserve"> không có</w:t>
      </w:r>
    </w:p>
    <w:p w:rsidR="00B8676C" w:rsidRPr="00B8676C" w:rsidRDefault="00C865CA" w:rsidP="00BB4E0E">
      <w:pPr>
        <w:pStyle w:val="ListParagraph"/>
        <w:numPr>
          <w:ilvl w:val="0"/>
          <w:numId w:val="51"/>
        </w:numPr>
        <w:rPr>
          <w:i/>
        </w:rPr>
      </w:pPr>
      <w:r>
        <w:rPr>
          <w:i/>
        </w:rPr>
        <w:t>UC09- Cập nhật tình trạng mốc</w:t>
      </w:r>
      <w:r w:rsidR="00B8676C" w:rsidRPr="00B8676C">
        <w:rPr>
          <w:i/>
        </w:rPr>
        <w:t>:</w:t>
      </w:r>
    </w:p>
    <w:p w:rsidR="0096477B" w:rsidRDefault="00B8676C" w:rsidP="0096477B">
      <w:pPr>
        <w:pStyle w:val="ListParagraph"/>
        <w:numPr>
          <w:ilvl w:val="1"/>
          <w:numId w:val="51"/>
        </w:numPr>
        <w:spacing w:line="360" w:lineRule="auto"/>
        <w:jc w:val="both"/>
      </w:pPr>
      <w:r>
        <w:t xml:space="preserve">Mô tả: </w:t>
      </w:r>
      <w:r w:rsidR="0096477B">
        <w:t>use case cho phép người quản lý cập nhật tình trạng mốc, bản đồ.</w:t>
      </w:r>
    </w:p>
    <w:p w:rsidR="0096477B" w:rsidRDefault="00B8676C" w:rsidP="00BB4E0E">
      <w:pPr>
        <w:pStyle w:val="ListParagraph"/>
        <w:numPr>
          <w:ilvl w:val="1"/>
          <w:numId w:val="51"/>
        </w:numPr>
        <w:spacing w:line="360" w:lineRule="auto"/>
        <w:jc w:val="both"/>
      </w:pPr>
      <w:r>
        <w:t xml:space="preserve">Tiền điều kiện: đăng nhập với tài khoản quản lý đăng ký </w:t>
      </w:r>
    </w:p>
    <w:p w:rsidR="00B8676C" w:rsidRDefault="00B8676C" w:rsidP="00BB4E0E">
      <w:pPr>
        <w:pStyle w:val="ListParagraph"/>
        <w:numPr>
          <w:ilvl w:val="1"/>
          <w:numId w:val="51"/>
        </w:numPr>
        <w:spacing w:line="360" w:lineRule="auto"/>
        <w:jc w:val="both"/>
      </w:pPr>
      <w:r>
        <w:t>Dòng sự kiện chính:</w:t>
      </w:r>
      <w:r w:rsidR="0096477B">
        <w:t xml:space="preserve"> </w:t>
      </w:r>
    </w:p>
    <w:p w:rsidR="0038149B" w:rsidRDefault="0038149B" w:rsidP="0038149B">
      <w:pPr>
        <w:pStyle w:val="ListParagraph"/>
        <w:numPr>
          <w:ilvl w:val="2"/>
          <w:numId w:val="51"/>
        </w:numPr>
        <w:spacing w:line="360" w:lineRule="auto"/>
        <w:jc w:val="both"/>
      </w:pPr>
      <w:r>
        <w:t>Dòng sự kiện bắt đầu khi người quản lý chọn một đối tượng không gian để thực hiện việc cập nhật thuộc tính tình trạng .</w:t>
      </w:r>
    </w:p>
    <w:p w:rsidR="0038149B" w:rsidRDefault="0038149B" w:rsidP="0038149B">
      <w:pPr>
        <w:pStyle w:val="ListParagraph"/>
        <w:numPr>
          <w:ilvl w:val="2"/>
          <w:numId w:val="51"/>
        </w:numPr>
        <w:spacing w:line="360" w:lineRule="auto"/>
        <w:jc w:val="both"/>
      </w:pPr>
      <w:r>
        <w:t xml:space="preserve">Màn hình sẽ hiển thị thông tin của đối tượng không gian cùng với tình trạng hiện tại. </w:t>
      </w:r>
    </w:p>
    <w:p w:rsidR="0038149B" w:rsidRDefault="0038149B" w:rsidP="0038149B">
      <w:pPr>
        <w:pStyle w:val="ListParagraph"/>
        <w:numPr>
          <w:ilvl w:val="2"/>
          <w:numId w:val="51"/>
        </w:numPr>
        <w:spacing w:line="360" w:lineRule="auto"/>
        <w:jc w:val="both"/>
      </w:pPr>
      <w:r>
        <w:t xml:space="preserve">Người quản lý thay đổi tình trạng và nhấn nút lưu lại để thực hiện việc thay đổi tình trạng. </w:t>
      </w:r>
    </w:p>
    <w:p w:rsidR="00B8676C" w:rsidRDefault="00B8676C" w:rsidP="00BB4E0E">
      <w:pPr>
        <w:pStyle w:val="ListParagraph"/>
        <w:numPr>
          <w:ilvl w:val="1"/>
          <w:numId w:val="51"/>
        </w:numPr>
        <w:spacing w:line="360" w:lineRule="auto"/>
        <w:jc w:val="both"/>
      </w:pPr>
      <w:r>
        <w:t xml:space="preserve">Dòng sự kiện phụ: </w:t>
      </w:r>
      <w:r w:rsidR="0038149B">
        <w:t>không có</w:t>
      </w:r>
      <w:r w:rsidR="00AE064F">
        <w:t>.</w:t>
      </w:r>
    </w:p>
    <w:p w:rsidR="00B8676C" w:rsidRDefault="00B8676C" w:rsidP="00BB4E0E">
      <w:pPr>
        <w:pStyle w:val="ListParagraph"/>
        <w:numPr>
          <w:ilvl w:val="1"/>
          <w:numId w:val="51"/>
        </w:numPr>
        <w:spacing w:line="360" w:lineRule="auto"/>
        <w:jc w:val="both"/>
      </w:pPr>
      <w:r>
        <w:t>Ghi chú:</w:t>
      </w:r>
      <w:r w:rsidR="0038149B">
        <w:t xml:space="preserve"> không có</w:t>
      </w:r>
      <w:r w:rsidR="00AE064F">
        <w:t>.</w:t>
      </w:r>
    </w:p>
    <w:p w:rsidR="00090F03" w:rsidRDefault="00090F03" w:rsidP="00090F03">
      <w:pPr>
        <w:pStyle w:val="Heading3"/>
      </w:pPr>
      <w:r>
        <w:t>Sơ đồ Sequence</w:t>
      </w:r>
    </w:p>
    <w:p w:rsidR="00090F03" w:rsidRDefault="00090F03" w:rsidP="00090F03">
      <w:pPr>
        <w:pStyle w:val="Heading3"/>
      </w:pPr>
      <w:r>
        <w:t>Sơ đồ lớp</w:t>
      </w:r>
    </w:p>
    <w:p w:rsidR="00090F03" w:rsidRDefault="00090F03" w:rsidP="00090F03">
      <w:pPr>
        <w:pStyle w:val="Heading3"/>
      </w:pPr>
      <w:r>
        <w:t>Sơ đồ vật lý</w:t>
      </w:r>
    </w:p>
    <w:p w:rsidR="00090F03" w:rsidRPr="00090F03" w:rsidRDefault="00090F03" w:rsidP="00090F03"/>
    <w:p w:rsidR="00290654" w:rsidRPr="00036848" w:rsidRDefault="00290654" w:rsidP="00DF6F6E">
      <w:pPr>
        <w:spacing w:line="360" w:lineRule="auto"/>
        <w:jc w:val="both"/>
        <w:rPr>
          <w:lang w:val="vi-VN"/>
        </w:rPr>
      </w:pPr>
    </w:p>
    <w:p w:rsidR="00884C2E" w:rsidRPr="00036848" w:rsidRDefault="00884C2E" w:rsidP="00DF6F6E">
      <w:pPr>
        <w:spacing w:line="360" w:lineRule="auto"/>
        <w:jc w:val="both"/>
        <w:rPr>
          <w:lang w:val="vi-VN"/>
        </w:rPr>
      </w:pPr>
    </w:p>
    <w:p w:rsidR="009A36E2" w:rsidRPr="00036848" w:rsidRDefault="009A36E2" w:rsidP="007C1D42">
      <w:pPr>
        <w:tabs>
          <w:tab w:val="left" w:pos="426"/>
        </w:tabs>
        <w:spacing w:line="360" w:lineRule="auto"/>
        <w:jc w:val="both"/>
        <w:rPr>
          <w:rFonts w:cs="Times New Roman"/>
          <w:b/>
          <w:color w:val="000000" w:themeColor="text1"/>
          <w:sz w:val="32"/>
          <w:lang w:val="vi-VN"/>
        </w:rPr>
        <w:sectPr w:rsidR="009A36E2" w:rsidRPr="00036848" w:rsidSect="00D26C6E">
          <w:footerReference w:type="default" r:id="rId20"/>
          <w:pgSz w:w="11907" w:h="16839" w:code="9"/>
          <w:pgMar w:top="1134" w:right="1440" w:bottom="1134" w:left="1440" w:header="709" w:footer="709" w:gutter="0"/>
          <w:cols w:space="720"/>
          <w:titlePg/>
          <w:docGrid w:linePitch="360"/>
        </w:sectPr>
      </w:pPr>
    </w:p>
    <w:p w:rsidR="00DF6F6E" w:rsidRPr="00036848" w:rsidRDefault="00DF6F6E">
      <w:pPr>
        <w:spacing w:before="0" w:after="200"/>
        <w:rPr>
          <w:rFonts w:eastAsiaTheme="majorEastAsia" w:cstheme="majorBidi"/>
          <w:b/>
          <w:bCs/>
          <w:caps/>
          <w:sz w:val="30"/>
          <w:szCs w:val="28"/>
          <w:lang w:val="vi-VN"/>
        </w:rPr>
      </w:pPr>
      <w:r w:rsidRPr="00036848">
        <w:rPr>
          <w:lang w:val="vi-VN"/>
        </w:rPr>
        <w:lastRenderedPageBreak/>
        <w:br w:type="page"/>
      </w:r>
    </w:p>
    <w:p w:rsidR="009A36E2" w:rsidRPr="00C40F67" w:rsidRDefault="009A36E2" w:rsidP="00DF6F6E">
      <w:pPr>
        <w:pStyle w:val="Heading1"/>
        <w:jc w:val="both"/>
      </w:pPr>
      <w:bookmarkStart w:id="40" w:name="_Toc312828770"/>
      <w:r w:rsidRPr="00C40F67">
        <w:lastRenderedPageBreak/>
        <w:t>TÀI LIỆU THAM KHẢO</w:t>
      </w:r>
      <w:bookmarkEnd w:id="40"/>
    </w:p>
    <w:p w:rsidR="009356E7" w:rsidRPr="009356E7" w:rsidRDefault="009356E7" w:rsidP="00BB4E0E">
      <w:pPr>
        <w:pStyle w:val="ListParagraph"/>
        <w:numPr>
          <w:ilvl w:val="0"/>
          <w:numId w:val="16"/>
        </w:numPr>
        <w:spacing w:line="360" w:lineRule="auto"/>
        <w:jc w:val="both"/>
      </w:pPr>
      <w:bookmarkStart w:id="41"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41"/>
    </w:p>
    <w:p w:rsidR="009A36E2" w:rsidRPr="00427B70" w:rsidRDefault="009A36E2" w:rsidP="00DF6F6E">
      <w:pPr>
        <w:spacing w:line="360" w:lineRule="auto"/>
        <w:jc w:val="both"/>
        <w:rPr>
          <w:rFonts w:cs="Times New Roman"/>
          <w:color w:val="000000" w:themeColor="text1"/>
        </w:rPr>
      </w:pP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DF6F6E">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DF6F6E">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4D3ADC" w:rsidP="00DF6F6E">
      <w:pPr>
        <w:spacing w:line="360" w:lineRule="auto"/>
        <w:jc w:val="both"/>
        <w:rPr>
          <w:rFonts w:cs="Times New Roman"/>
          <w:color w:val="000000" w:themeColor="text1"/>
        </w:rPr>
      </w:pPr>
      <w:hyperlink r:id="rId21" w:history="1">
        <w:r w:rsidR="002E2A72" w:rsidRPr="00427B70">
          <w:rPr>
            <w:rStyle w:val="Hyperlink"/>
            <w:rFonts w:cs="Times New Roman"/>
            <w:color w:val="000000" w:themeColor="text1"/>
          </w:rPr>
          <w:t>http://libraries.maine.edu/Spatial/gisweb/spatdb/urisa/ur94070.html</w:t>
        </w:r>
      </w:hyperlink>
    </w:p>
    <w:p w:rsidR="002E2A72" w:rsidRPr="00427B70" w:rsidRDefault="004D3ADC" w:rsidP="00DF6F6E">
      <w:pPr>
        <w:spacing w:line="360" w:lineRule="auto"/>
        <w:jc w:val="both"/>
        <w:rPr>
          <w:rStyle w:val="Hyperlink"/>
          <w:rFonts w:cs="Times New Roman"/>
          <w:color w:val="000000" w:themeColor="text1"/>
        </w:rPr>
      </w:pPr>
      <w:hyperlink r:id="rId22" w:history="1">
        <w:r w:rsidR="002E2A72" w:rsidRPr="00427B70">
          <w:rPr>
            <w:rStyle w:val="Hyperlink"/>
            <w:rFonts w:cs="Times New Roman"/>
            <w:color w:val="000000" w:themeColor="text1"/>
          </w:rPr>
          <w:t>http://home.klebos.net/philip.sargent/oo-gis/ppframe.htm</w:t>
        </w:r>
      </w:hyperlink>
    </w:p>
    <w:p w:rsidR="001715C9" w:rsidRPr="00427B70" w:rsidRDefault="004D3ADC" w:rsidP="00DF6F6E">
      <w:pPr>
        <w:spacing w:line="360" w:lineRule="auto"/>
        <w:jc w:val="both"/>
        <w:rPr>
          <w:rStyle w:val="Hyperlink"/>
          <w:rFonts w:cs="Times New Roman"/>
          <w:color w:val="000000" w:themeColor="text1"/>
        </w:rPr>
      </w:pPr>
      <w:hyperlink r:id="rId23"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4D3ADC" w:rsidP="00DF6F6E">
      <w:pPr>
        <w:spacing w:line="360" w:lineRule="auto"/>
        <w:jc w:val="both"/>
        <w:rPr>
          <w:rStyle w:val="Hyperlink"/>
          <w:rFonts w:cs="Times New Roman"/>
          <w:color w:val="000000" w:themeColor="text1"/>
          <w:u w:val="none"/>
        </w:rPr>
      </w:pPr>
      <w:hyperlink r:id="rId24"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4D3ADC" w:rsidP="00DF6F6E">
      <w:pPr>
        <w:spacing w:line="360" w:lineRule="auto"/>
        <w:jc w:val="both"/>
        <w:rPr>
          <w:rFonts w:cs="Times New Roman"/>
          <w:color w:val="000000" w:themeColor="text1"/>
        </w:rPr>
      </w:pPr>
      <w:hyperlink r:id="rId25"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4D3ADC" w:rsidP="00DF6F6E">
      <w:pPr>
        <w:spacing w:line="360" w:lineRule="auto"/>
        <w:jc w:val="both"/>
        <w:rPr>
          <w:rFonts w:cs="Times New Roman"/>
          <w:color w:val="000000" w:themeColor="text1"/>
        </w:rPr>
      </w:pPr>
      <w:hyperlink r:id="rId26"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4D3ADC" w:rsidP="00DF6F6E">
      <w:pPr>
        <w:spacing w:line="360" w:lineRule="auto"/>
        <w:jc w:val="both"/>
        <w:rPr>
          <w:rFonts w:cs="Times New Roman"/>
          <w:color w:val="000000" w:themeColor="text1"/>
          <w:szCs w:val="26"/>
        </w:rPr>
      </w:pPr>
      <w:hyperlink r:id="rId27"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DF6F6E">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ADC" w:rsidRDefault="004D3ADC" w:rsidP="00C160CB">
      <w:pPr>
        <w:spacing w:line="240" w:lineRule="auto"/>
      </w:pPr>
      <w:r>
        <w:separator/>
      </w:r>
    </w:p>
  </w:endnote>
  <w:endnote w:type="continuationSeparator" w:id="0">
    <w:p w:rsidR="004D3ADC" w:rsidRDefault="004D3ADC"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33172"/>
      <w:docPartObj>
        <w:docPartGallery w:val="Page Numbers (Bottom of Page)"/>
        <w:docPartUnique/>
      </w:docPartObj>
    </w:sdtPr>
    <w:sdtEndPr>
      <w:rPr>
        <w:noProof/>
      </w:rPr>
    </w:sdtEndPr>
    <w:sdtContent>
      <w:p w:rsidR="001A1727" w:rsidRDefault="001A1727">
        <w:pPr>
          <w:pStyle w:val="Footer"/>
          <w:jc w:val="center"/>
        </w:pPr>
        <w:r>
          <w:fldChar w:fldCharType="begin"/>
        </w:r>
        <w:r>
          <w:instrText xml:space="preserve"> PAGE   \* MERGEFORMAT </w:instrText>
        </w:r>
        <w:r>
          <w:fldChar w:fldCharType="separate"/>
        </w:r>
        <w:r w:rsidR="00014AEF">
          <w:rPr>
            <w:noProof/>
          </w:rPr>
          <w:t>41</w:t>
        </w:r>
        <w:r>
          <w:rPr>
            <w:noProof/>
          </w:rPr>
          <w:fldChar w:fldCharType="end"/>
        </w:r>
      </w:p>
    </w:sdtContent>
  </w:sdt>
  <w:p w:rsidR="001A1727" w:rsidRDefault="001A1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ADC" w:rsidRDefault="004D3ADC" w:rsidP="00C160CB">
      <w:pPr>
        <w:spacing w:line="240" w:lineRule="auto"/>
      </w:pPr>
      <w:r>
        <w:separator/>
      </w:r>
    </w:p>
  </w:footnote>
  <w:footnote w:type="continuationSeparator" w:id="0">
    <w:p w:rsidR="004D3ADC" w:rsidRDefault="004D3ADC"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1647883"/>
    <w:multiLevelType w:val="hybridMultilevel"/>
    <w:tmpl w:val="074A2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B277F"/>
    <w:multiLevelType w:val="hybridMultilevel"/>
    <w:tmpl w:val="F4809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A98F26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E41E1"/>
    <w:multiLevelType w:val="hybridMultilevel"/>
    <w:tmpl w:val="37841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5CC6D6E"/>
    <w:multiLevelType w:val="hybridMultilevel"/>
    <w:tmpl w:val="D592E41E"/>
    <w:lvl w:ilvl="0" w:tplc="D7BE4E70">
      <w:start w:val="1"/>
      <w:numFmt w:val="decimal"/>
      <w:lvlText w:val="2.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4">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A45B3F"/>
    <w:multiLevelType w:val="hybridMultilevel"/>
    <w:tmpl w:val="1BE8E2E2"/>
    <w:lvl w:ilvl="0" w:tplc="27BE1BAC">
      <w:start w:val="1"/>
      <w:numFmt w:val="decimal"/>
      <w:lvlText w:val="1.1.%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23D14E45"/>
    <w:multiLevelType w:val="hybridMultilevel"/>
    <w:tmpl w:val="03D45A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2F5B92"/>
    <w:multiLevelType w:val="hybridMultilevel"/>
    <w:tmpl w:val="97701798"/>
    <w:lvl w:ilvl="0" w:tplc="9E2C96FC">
      <w:start w:val="1"/>
      <w:numFmt w:val="decimal"/>
      <w:lvlText w:val="2.%1."/>
      <w:lvlJc w:val="left"/>
      <w:pPr>
        <w:ind w:left="504"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nsid w:val="25707A3A"/>
    <w:multiLevelType w:val="multilevel"/>
    <w:tmpl w:val="762CFCAC"/>
    <w:lvl w:ilvl="0">
      <w:start w:val="1"/>
      <w:numFmt w:val="upperRoman"/>
      <w:pStyle w:val="Heading2"/>
      <w:lvlText w:val="%1."/>
      <w:lvlJc w:val="left"/>
      <w:pPr>
        <w:ind w:left="36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D1B746E"/>
    <w:multiLevelType w:val="hybridMultilevel"/>
    <w:tmpl w:val="3A486C66"/>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7B04C36"/>
    <w:multiLevelType w:val="hybridMultilevel"/>
    <w:tmpl w:val="C4FEF4B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306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A06D7"/>
    <w:multiLevelType w:val="hybridMultilevel"/>
    <w:tmpl w:val="1E7E42C8"/>
    <w:lvl w:ilvl="0" w:tplc="747E62A6">
      <w:start w:val="1"/>
      <w:numFmt w:val="decimal"/>
      <w:pStyle w:val="Heading4"/>
      <w:lvlText w:val="3.1.%1."/>
      <w:lvlJc w:val="left"/>
      <w:pPr>
        <w:ind w:left="720" w:hanging="360"/>
      </w:pPr>
      <w:rPr>
        <w:rFonts w:hint="default"/>
        <w:b/>
        <w:bCs w:val="0"/>
        <w:i/>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403F5F"/>
    <w:multiLevelType w:val="hybridMultilevel"/>
    <w:tmpl w:val="040452DC"/>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nsid w:val="60927D7C"/>
    <w:multiLevelType w:val="hybridMultilevel"/>
    <w:tmpl w:val="3B2EC5F2"/>
    <w:lvl w:ilvl="0" w:tplc="CE18FB70">
      <w:start w:val="1"/>
      <w:numFmt w:val="decimal"/>
      <w:pStyle w:val="Heading3"/>
      <w:lvlText w:val="3.%1."/>
      <w:lvlJc w:val="left"/>
      <w:pPr>
        <w:ind w:left="360" w:hanging="36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AE10197"/>
    <w:multiLevelType w:val="hybridMultilevel"/>
    <w:tmpl w:val="612645C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nsid w:val="70A24161"/>
    <w:multiLevelType w:val="hybridMultilevel"/>
    <w:tmpl w:val="CA7A4036"/>
    <w:lvl w:ilvl="0" w:tplc="6F325F20">
      <w:start w:val="1"/>
      <w:numFmt w:val="lowerLetter"/>
      <w:lvlText w:val="%1."/>
      <w:lvlJc w:val="left"/>
      <w:pPr>
        <w:ind w:left="720" w:hanging="360"/>
      </w:pPr>
      <w:rPr>
        <w:i/>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2241EFA"/>
    <w:multiLevelType w:val="hybridMultilevel"/>
    <w:tmpl w:val="A6EEA46A"/>
    <w:lvl w:ilvl="0" w:tplc="9E2C96FC">
      <w:start w:val="1"/>
      <w:numFmt w:val="decimal"/>
      <w:lvlText w:val="2.%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6F7A2C"/>
    <w:multiLevelType w:val="hybridMultilevel"/>
    <w:tmpl w:val="C9FC5038"/>
    <w:lvl w:ilvl="0" w:tplc="B3E4E2C2">
      <w:start w:val="1"/>
      <w:numFmt w:val="decimal"/>
      <w:lvlText w:val="1.%1."/>
      <w:lvlJc w:val="left"/>
      <w:pPr>
        <w:ind w:left="504"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8">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E62280"/>
    <w:multiLevelType w:val="hybridMultilevel"/>
    <w:tmpl w:val="9DDEF800"/>
    <w:lvl w:ilvl="0" w:tplc="F68056E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23"/>
  </w:num>
  <w:num w:numId="4">
    <w:abstractNumId w:val="20"/>
  </w:num>
  <w:num w:numId="5">
    <w:abstractNumId w:val="42"/>
  </w:num>
  <w:num w:numId="6">
    <w:abstractNumId w:val="4"/>
  </w:num>
  <w:num w:numId="7">
    <w:abstractNumId w:val="6"/>
  </w:num>
  <w:num w:numId="8">
    <w:abstractNumId w:val="19"/>
  </w:num>
  <w:num w:numId="9">
    <w:abstractNumId w:val="48"/>
  </w:num>
  <w:num w:numId="10">
    <w:abstractNumId w:val="29"/>
  </w:num>
  <w:num w:numId="11">
    <w:abstractNumId w:val="21"/>
  </w:num>
  <w:num w:numId="12">
    <w:abstractNumId w:val="40"/>
  </w:num>
  <w:num w:numId="13">
    <w:abstractNumId w:val="27"/>
  </w:num>
  <w:num w:numId="14">
    <w:abstractNumId w:val="14"/>
  </w:num>
  <w:num w:numId="15">
    <w:abstractNumId w:val="5"/>
  </w:num>
  <w:num w:numId="16">
    <w:abstractNumId w:val="11"/>
  </w:num>
  <w:num w:numId="17">
    <w:abstractNumId w:val="10"/>
  </w:num>
  <w:num w:numId="18">
    <w:abstractNumId w:val="7"/>
  </w:num>
  <w:num w:numId="19">
    <w:abstractNumId w:val="8"/>
  </w:num>
  <w:num w:numId="20">
    <w:abstractNumId w:val="41"/>
  </w:num>
  <w:num w:numId="21">
    <w:abstractNumId w:val="32"/>
  </w:num>
  <w:num w:numId="22">
    <w:abstractNumId w:val="46"/>
  </w:num>
  <w:num w:numId="23">
    <w:abstractNumId w:val="25"/>
  </w:num>
  <w:num w:numId="24">
    <w:abstractNumId w:val="38"/>
  </w:num>
  <w:num w:numId="25">
    <w:abstractNumId w:val="34"/>
  </w:num>
  <w:num w:numId="26">
    <w:abstractNumId w:val="35"/>
  </w:num>
  <w:num w:numId="27">
    <w:abstractNumId w:val="36"/>
  </w:num>
  <w:num w:numId="28">
    <w:abstractNumId w:val="30"/>
  </w:num>
  <w:num w:numId="29">
    <w:abstractNumId w:val="15"/>
  </w:num>
  <w:num w:numId="30">
    <w:abstractNumId w:val="28"/>
  </w:num>
  <w:num w:numId="31">
    <w:abstractNumId w:val="49"/>
  </w:num>
  <w:num w:numId="32">
    <w:abstractNumId w:val="9"/>
  </w:num>
  <w:num w:numId="33">
    <w:abstractNumId w:val="18"/>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lvlOverride w:ilvl="0">
      <w:startOverride w:val="2"/>
    </w:lvlOverride>
  </w:num>
  <w:num w:numId="37">
    <w:abstractNumId w:val="45"/>
  </w:num>
  <w:num w:numId="38">
    <w:abstractNumId w:val="0"/>
  </w:num>
  <w:num w:numId="39">
    <w:abstractNumId w:val="39"/>
  </w:num>
  <w:num w:numId="40">
    <w:abstractNumId w:val="39"/>
    <w:lvlOverride w:ilvl="0">
      <w:startOverride w:val="1"/>
    </w:lvlOverride>
  </w:num>
  <w:num w:numId="41">
    <w:abstractNumId w:val="37"/>
  </w:num>
  <w:num w:numId="42">
    <w:abstractNumId w:val="37"/>
    <w:lvlOverride w:ilvl="0">
      <w:startOverride w:val="1"/>
    </w:lvlOverride>
  </w:num>
  <w:num w:numId="43">
    <w:abstractNumId w:val="12"/>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43"/>
  </w:num>
  <w:num w:numId="47">
    <w:abstractNumId w:val="24"/>
  </w:num>
  <w:num w:numId="48">
    <w:abstractNumId w:val="43"/>
  </w:num>
  <w:num w:numId="49">
    <w:abstractNumId w:val="16"/>
  </w:num>
  <w:num w:numId="50">
    <w:abstractNumId w:val="3"/>
  </w:num>
  <w:num w:numId="51">
    <w:abstractNumId w:val="1"/>
  </w:num>
  <w:num w:numId="52">
    <w:abstractNumId w:val="2"/>
  </w:num>
  <w:num w:numId="53">
    <w:abstractNumId w:val="22"/>
  </w:num>
  <w:num w:numId="54">
    <w:abstractNumId w:val="33"/>
  </w:num>
  <w:num w:numId="55">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12D34"/>
    <w:rsid w:val="00014AEF"/>
    <w:rsid w:val="0002058F"/>
    <w:rsid w:val="00023892"/>
    <w:rsid w:val="00025B27"/>
    <w:rsid w:val="00026EDE"/>
    <w:rsid w:val="00031B88"/>
    <w:rsid w:val="00033496"/>
    <w:rsid w:val="00036848"/>
    <w:rsid w:val="0003734B"/>
    <w:rsid w:val="000446D5"/>
    <w:rsid w:val="00054FBB"/>
    <w:rsid w:val="0005766A"/>
    <w:rsid w:val="00066B97"/>
    <w:rsid w:val="00070454"/>
    <w:rsid w:val="000835CD"/>
    <w:rsid w:val="0008726F"/>
    <w:rsid w:val="00090586"/>
    <w:rsid w:val="00090F03"/>
    <w:rsid w:val="00092301"/>
    <w:rsid w:val="00092C13"/>
    <w:rsid w:val="00094979"/>
    <w:rsid w:val="000964D7"/>
    <w:rsid w:val="0009727B"/>
    <w:rsid w:val="000A0360"/>
    <w:rsid w:val="000A0CC6"/>
    <w:rsid w:val="000A284B"/>
    <w:rsid w:val="000A4F92"/>
    <w:rsid w:val="000A6FB5"/>
    <w:rsid w:val="000B3474"/>
    <w:rsid w:val="000C2384"/>
    <w:rsid w:val="000C683B"/>
    <w:rsid w:val="000D0E09"/>
    <w:rsid w:val="000D6D94"/>
    <w:rsid w:val="000F0017"/>
    <w:rsid w:val="000F3535"/>
    <w:rsid w:val="00107418"/>
    <w:rsid w:val="0011066B"/>
    <w:rsid w:val="001107B9"/>
    <w:rsid w:val="00112145"/>
    <w:rsid w:val="00113978"/>
    <w:rsid w:val="00114EB8"/>
    <w:rsid w:val="00121CDE"/>
    <w:rsid w:val="00122E7F"/>
    <w:rsid w:val="0012307D"/>
    <w:rsid w:val="00123F6F"/>
    <w:rsid w:val="00125071"/>
    <w:rsid w:val="00135C04"/>
    <w:rsid w:val="00137EAD"/>
    <w:rsid w:val="001403C6"/>
    <w:rsid w:val="001559C2"/>
    <w:rsid w:val="00162938"/>
    <w:rsid w:val="001639F5"/>
    <w:rsid w:val="00164793"/>
    <w:rsid w:val="00167BF9"/>
    <w:rsid w:val="001715C9"/>
    <w:rsid w:val="00172BA7"/>
    <w:rsid w:val="00177BFE"/>
    <w:rsid w:val="001830C4"/>
    <w:rsid w:val="001843B3"/>
    <w:rsid w:val="0018799F"/>
    <w:rsid w:val="001A1727"/>
    <w:rsid w:val="001A3FD3"/>
    <w:rsid w:val="001A4C22"/>
    <w:rsid w:val="001A4D9E"/>
    <w:rsid w:val="001B0762"/>
    <w:rsid w:val="001B2A6E"/>
    <w:rsid w:val="001B7B9D"/>
    <w:rsid w:val="001C342F"/>
    <w:rsid w:val="001C3AAD"/>
    <w:rsid w:val="001C660C"/>
    <w:rsid w:val="001D76FB"/>
    <w:rsid w:val="001E0992"/>
    <w:rsid w:val="001F2B6C"/>
    <w:rsid w:val="001F306A"/>
    <w:rsid w:val="001F5DFF"/>
    <w:rsid w:val="0020117B"/>
    <w:rsid w:val="00205006"/>
    <w:rsid w:val="00211405"/>
    <w:rsid w:val="00221F09"/>
    <w:rsid w:val="00221F23"/>
    <w:rsid w:val="00225BB0"/>
    <w:rsid w:val="00227F5E"/>
    <w:rsid w:val="002314BD"/>
    <w:rsid w:val="00233B5E"/>
    <w:rsid w:val="00235143"/>
    <w:rsid w:val="00246D71"/>
    <w:rsid w:val="00252029"/>
    <w:rsid w:val="002529E9"/>
    <w:rsid w:val="00256471"/>
    <w:rsid w:val="00260E41"/>
    <w:rsid w:val="0026466B"/>
    <w:rsid w:val="00265AE2"/>
    <w:rsid w:val="00274D7E"/>
    <w:rsid w:val="002757C1"/>
    <w:rsid w:val="00275CD7"/>
    <w:rsid w:val="00276865"/>
    <w:rsid w:val="00290654"/>
    <w:rsid w:val="002A1785"/>
    <w:rsid w:val="002B614F"/>
    <w:rsid w:val="002B7BEC"/>
    <w:rsid w:val="002C27E2"/>
    <w:rsid w:val="002C2B70"/>
    <w:rsid w:val="002D09E5"/>
    <w:rsid w:val="002D23ED"/>
    <w:rsid w:val="002E2116"/>
    <w:rsid w:val="002E2A72"/>
    <w:rsid w:val="002F136A"/>
    <w:rsid w:val="002F2D94"/>
    <w:rsid w:val="002F68A6"/>
    <w:rsid w:val="002F7296"/>
    <w:rsid w:val="0030499E"/>
    <w:rsid w:val="003115E0"/>
    <w:rsid w:val="00312984"/>
    <w:rsid w:val="00314963"/>
    <w:rsid w:val="00320529"/>
    <w:rsid w:val="00322FA2"/>
    <w:rsid w:val="00336E3C"/>
    <w:rsid w:val="00340D66"/>
    <w:rsid w:val="00345585"/>
    <w:rsid w:val="003455DB"/>
    <w:rsid w:val="0035386A"/>
    <w:rsid w:val="00354F43"/>
    <w:rsid w:val="0035603B"/>
    <w:rsid w:val="003670EE"/>
    <w:rsid w:val="00376308"/>
    <w:rsid w:val="00380868"/>
    <w:rsid w:val="0038149B"/>
    <w:rsid w:val="0038533E"/>
    <w:rsid w:val="0038669B"/>
    <w:rsid w:val="00386FDC"/>
    <w:rsid w:val="00387980"/>
    <w:rsid w:val="003918B8"/>
    <w:rsid w:val="003961FF"/>
    <w:rsid w:val="003A13DB"/>
    <w:rsid w:val="003A4F89"/>
    <w:rsid w:val="003A64E3"/>
    <w:rsid w:val="003A7E21"/>
    <w:rsid w:val="003B0716"/>
    <w:rsid w:val="003C30AA"/>
    <w:rsid w:val="003D5BCB"/>
    <w:rsid w:val="003D77EA"/>
    <w:rsid w:val="003E1BB5"/>
    <w:rsid w:val="003E1D2F"/>
    <w:rsid w:val="003E5DFF"/>
    <w:rsid w:val="003F162C"/>
    <w:rsid w:val="003F3A30"/>
    <w:rsid w:val="003F4596"/>
    <w:rsid w:val="003F6252"/>
    <w:rsid w:val="00401117"/>
    <w:rsid w:val="0040363D"/>
    <w:rsid w:val="00403864"/>
    <w:rsid w:val="004118DB"/>
    <w:rsid w:val="0041555C"/>
    <w:rsid w:val="00417708"/>
    <w:rsid w:val="00424FCC"/>
    <w:rsid w:val="004261CC"/>
    <w:rsid w:val="00427B70"/>
    <w:rsid w:val="00430EB8"/>
    <w:rsid w:val="00433AB3"/>
    <w:rsid w:val="00434089"/>
    <w:rsid w:val="004359D6"/>
    <w:rsid w:val="004422E7"/>
    <w:rsid w:val="00447AE5"/>
    <w:rsid w:val="00447BBF"/>
    <w:rsid w:val="004554B1"/>
    <w:rsid w:val="004574C5"/>
    <w:rsid w:val="00457FBC"/>
    <w:rsid w:val="004629E8"/>
    <w:rsid w:val="0047537A"/>
    <w:rsid w:val="0047644D"/>
    <w:rsid w:val="00482DA1"/>
    <w:rsid w:val="004830DC"/>
    <w:rsid w:val="004840A9"/>
    <w:rsid w:val="00485C6E"/>
    <w:rsid w:val="0048757F"/>
    <w:rsid w:val="00487BA3"/>
    <w:rsid w:val="004902DF"/>
    <w:rsid w:val="00490490"/>
    <w:rsid w:val="00493C13"/>
    <w:rsid w:val="004A09DF"/>
    <w:rsid w:val="004A0F1A"/>
    <w:rsid w:val="004A0F88"/>
    <w:rsid w:val="004A19AB"/>
    <w:rsid w:val="004A2CC4"/>
    <w:rsid w:val="004A2E7A"/>
    <w:rsid w:val="004A6558"/>
    <w:rsid w:val="004A77A6"/>
    <w:rsid w:val="004B013D"/>
    <w:rsid w:val="004B35EB"/>
    <w:rsid w:val="004B37C8"/>
    <w:rsid w:val="004B5C75"/>
    <w:rsid w:val="004B6F3B"/>
    <w:rsid w:val="004B79B7"/>
    <w:rsid w:val="004C590F"/>
    <w:rsid w:val="004C5AB2"/>
    <w:rsid w:val="004C6FC4"/>
    <w:rsid w:val="004D3ADC"/>
    <w:rsid w:val="004D7AD8"/>
    <w:rsid w:val="004E2A07"/>
    <w:rsid w:val="004E3FBC"/>
    <w:rsid w:val="004E5671"/>
    <w:rsid w:val="004E7929"/>
    <w:rsid w:val="004F40C7"/>
    <w:rsid w:val="00501B01"/>
    <w:rsid w:val="005028AB"/>
    <w:rsid w:val="0050301E"/>
    <w:rsid w:val="00505F8C"/>
    <w:rsid w:val="00513EA9"/>
    <w:rsid w:val="00516834"/>
    <w:rsid w:val="005203A9"/>
    <w:rsid w:val="00520962"/>
    <w:rsid w:val="00525C56"/>
    <w:rsid w:val="00526C0C"/>
    <w:rsid w:val="00537E84"/>
    <w:rsid w:val="005403E5"/>
    <w:rsid w:val="005437ED"/>
    <w:rsid w:val="00544009"/>
    <w:rsid w:val="005446A0"/>
    <w:rsid w:val="0054674A"/>
    <w:rsid w:val="00550C12"/>
    <w:rsid w:val="00556BC8"/>
    <w:rsid w:val="005576D6"/>
    <w:rsid w:val="00562CBE"/>
    <w:rsid w:val="0056590E"/>
    <w:rsid w:val="00573987"/>
    <w:rsid w:val="00576BB9"/>
    <w:rsid w:val="00586E6C"/>
    <w:rsid w:val="00590F3A"/>
    <w:rsid w:val="0059518F"/>
    <w:rsid w:val="0059576E"/>
    <w:rsid w:val="0059743B"/>
    <w:rsid w:val="005A063E"/>
    <w:rsid w:val="005A3738"/>
    <w:rsid w:val="005A7917"/>
    <w:rsid w:val="005B36C1"/>
    <w:rsid w:val="005C09F0"/>
    <w:rsid w:val="005D3113"/>
    <w:rsid w:val="005D3B9A"/>
    <w:rsid w:val="005E02F7"/>
    <w:rsid w:val="005E1E01"/>
    <w:rsid w:val="005F4DC4"/>
    <w:rsid w:val="005F68E3"/>
    <w:rsid w:val="00603EAC"/>
    <w:rsid w:val="0060633B"/>
    <w:rsid w:val="00607683"/>
    <w:rsid w:val="00612057"/>
    <w:rsid w:val="00612A2D"/>
    <w:rsid w:val="00614781"/>
    <w:rsid w:val="006156F9"/>
    <w:rsid w:val="00617677"/>
    <w:rsid w:val="0063345C"/>
    <w:rsid w:val="006334AA"/>
    <w:rsid w:val="00642810"/>
    <w:rsid w:val="0064338B"/>
    <w:rsid w:val="00643920"/>
    <w:rsid w:val="006554AB"/>
    <w:rsid w:val="00661D09"/>
    <w:rsid w:val="00661E75"/>
    <w:rsid w:val="006743DB"/>
    <w:rsid w:val="00674428"/>
    <w:rsid w:val="00674E85"/>
    <w:rsid w:val="006801F3"/>
    <w:rsid w:val="00684976"/>
    <w:rsid w:val="00684FD5"/>
    <w:rsid w:val="00692C1D"/>
    <w:rsid w:val="00692F59"/>
    <w:rsid w:val="0069434E"/>
    <w:rsid w:val="00696DA0"/>
    <w:rsid w:val="00697CA9"/>
    <w:rsid w:val="006A0D23"/>
    <w:rsid w:val="006A0EAE"/>
    <w:rsid w:val="006A16A8"/>
    <w:rsid w:val="006A75D7"/>
    <w:rsid w:val="006B60F6"/>
    <w:rsid w:val="006B6A53"/>
    <w:rsid w:val="006C1BF0"/>
    <w:rsid w:val="006C37FA"/>
    <w:rsid w:val="006C42E1"/>
    <w:rsid w:val="006E06F9"/>
    <w:rsid w:val="006F43D0"/>
    <w:rsid w:val="006F5A86"/>
    <w:rsid w:val="006F7E54"/>
    <w:rsid w:val="007025AC"/>
    <w:rsid w:val="0070449C"/>
    <w:rsid w:val="00704935"/>
    <w:rsid w:val="00710969"/>
    <w:rsid w:val="00710F8A"/>
    <w:rsid w:val="0071455B"/>
    <w:rsid w:val="00720810"/>
    <w:rsid w:val="007267A9"/>
    <w:rsid w:val="007313A8"/>
    <w:rsid w:val="00732125"/>
    <w:rsid w:val="00732340"/>
    <w:rsid w:val="007324CD"/>
    <w:rsid w:val="00734898"/>
    <w:rsid w:val="007412F4"/>
    <w:rsid w:val="0074263B"/>
    <w:rsid w:val="00744FD6"/>
    <w:rsid w:val="007544BD"/>
    <w:rsid w:val="007550A1"/>
    <w:rsid w:val="00757551"/>
    <w:rsid w:val="007664F6"/>
    <w:rsid w:val="00773359"/>
    <w:rsid w:val="007735A9"/>
    <w:rsid w:val="007801E8"/>
    <w:rsid w:val="00783354"/>
    <w:rsid w:val="0078667D"/>
    <w:rsid w:val="00797667"/>
    <w:rsid w:val="007A1F00"/>
    <w:rsid w:val="007A7ED8"/>
    <w:rsid w:val="007B0DC3"/>
    <w:rsid w:val="007B48A3"/>
    <w:rsid w:val="007B4C17"/>
    <w:rsid w:val="007C030B"/>
    <w:rsid w:val="007C1D42"/>
    <w:rsid w:val="007C48B1"/>
    <w:rsid w:val="007D06CF"/>
    <w:rsid w:val="007D1493"/>
    <w:rsid w:val="007D3A4C"/>
    <w:rsid w:val="007D63C0"/>
    <w:rsid w:val="007F03D0"/>
    <w:rsid w:val="007F0D68"/>
    <w:rsid w:val="007F71BC"/>
    <w:rsid w:val="00802F11"/>
    <w:rsid w:val="0080710E"/>
    <w:rsid w:val="008206DB"/>
    <w:rsid w:val="008207E2"/>
    <w:rsid w:val="00820BEE"/>
    <w:rsid w:val="00826653"/>
    <w:rsid w:val="00831F57"/>
    <w:rsid w:val="0083234F"/>
    <w:rsid w:val="0083636F"/>
    <w:rsid w:val="008479C0"/>
    <w:rsid w:val="008522FB"/>
    <w:rsid w:val="00854221"/>
    <w:rsid w:val="00854DA0"/>
    <w:rsid w:val="008608F0"/>
    <w:rsid w:val="0086147A"/>
    <w:rsid w:val="00864BC0"/>
    <w:rsid w:val="0086513B"/>
    <w:rsid w:val="00865D6B"/>
    <w:rsid w:val="00866E45"/>
    <w:rsid w:val="008722C8"/>
    <w:rsid w:val="008832BA"/>
    <w:rsid w:val="00884C2E"/>
    <w:rsid w:val="00894818"/>
    <w:rsid w:val="008A0989"/>
    <w:rsid w:val="008B0607"/>
    <w:rsid w:val="008B32E1"/>
    <w:rsid w:val="008B356D"/>
    <w:rsid w:val="008B7968"/>
    <w:rsid w:val="008C0395"/>
    <w:rsid w:val="008C0701"/>
    <w:rsid w:val="008C0CC2"/>
    <w:rsid w:val="008C1736"/>
    <w:rsid w:val="008C53DD"/>
    <w:rsid w:val="008D1CD0"/>
    <w:rsid w:val="008E2023"/>
    <w:rsid w:val="008E2B67"/>
    <w:rsid w:val="008E3549"/>
    <w:rsid w:val="008E66E8"/>
    <w:rsid w:val="008F1000"/>
    <w:rsid w:val="008F1347"/>
    <w:rsid w:val="008F7FB1"/>
    <w:rsid w:val="0091154B"/>
    <w:rsid w:val="00912DD5"/>
    <w:rsid w:val="009166D4"/>
    <w:rsid w:val="00920045"/>
    <w:rsid w:val="00920F6F"/>
    <w:rsid w:val="0092345D"/>
    <w:rsid w:val="00924EE3"/>
    <w:rsid w:val="00925299"/>
    <w:rsid w:val="009252C3"/>
    <w:rsid w:val="009255F3"/>
    <w:rsid w:val="0093406D"/>
    <w:rsid w:val="009356E7"/>
    <w:rsid w:val="00935E2B"/>
    <w:rsid w:val="0094116D"/>
    <w:rsid w:val="00941BCD"/>
    <w:rsid w:val="009478A0"/>
    <w:rsid w:val="0096477B"/>
    <w:rsid w:val="0096589B"/>
    <w:rsid w:val="00967B93"/>
    <w:rsid w:val="00982985"/>
    <w:rsid w:val="0098774A"/>
    <w:rsid w:val="00992C24"/>
    <w:rsid w:val="009A2F4D"/>
    <w:rsid w:val="009A36E2"/>
    <w:rsid w:val="009A6E00"/>
    <w:rsid w:val="009A786D"/>
    <w:rsid w:val="009B2D4E"/>
    <w:rsid w:val="009B3B51"/>
    <w:rsid w:val="009B6C8A"/>
    <w:rsid w:val="009C3D8D"/>
    <w:rsid w:val="009C699E"/>
    <w:rsid w:val="009D26F9"/>
    <w:rsid w:val="009E08B2"/>
    <w:rsid w:val="009E5C17"/>
    <w:rsid w:val="009E7784"/>
    <w:rsid w:val="009F10DF"/>
    <w:rsid w:val="00A0504D"/>
    <w:rsid w:val="00A10D76"/>
    <w:rsid w:val="00A142FB"/>
    <w:rsid w:val="00A15D12"/>
    <w:rsid w:val="00A16F17"/>
    <w:rsid w:val="00A20AA7"/>
    <w:rsid w:val="00A22BE9"/>
    <w:rsid w:val="00A2319A"/>
    <w:rsid w:val="00A23E53"/>
    <w:rsid w:val="00A2474D"/>
    <w:rsid w:val="00A257DE"/>
    <w:rsid w:val="00A335F3"/>
    <w:rsid w:val="00A36D5D"/>
    <w:rsid w:val="00A3704B"/>
    <w:rsid w:val="00A37E5E"/>
    <w:rsid w:val="00A47C75"/>
    <w:rsid w:val="00A529A4"/>
    <w:rsid w:val="00A53DD0"/>
    <w:rsid w:val="00A57AB0"/>
    <w:rsid w:val="00A62F31"/>
    <w:rsid w:val="00A64ABE"/>
    <w:rsid w:val="00A734B4"/>
    <w:rsid w:val="00A7425A"/>
    <w:rsid w:val="00A77FA8"/>
    <w:rsid w:val="00A80F72"/>
    <w:rsid w:val="00A916C2"/>
    <w:rsid w:val="00A93C1E"/>
    <w:rsid w:val="00A94D4D"/>
    <w:rsid w:val="00A97726"/>
    <w:rsid w:val="00A97E3E"/>
    <w:rsid w:val="00AA10E3"/>
    <w:rsid w:val="00AA60AF"/>
    <w:rsid w:val="00AB0F6C"/>
    <w:rsid w:val="00AB32E3"/>
    <w:rsid w:val="00AB4B7F"/>
    <w:rsid w:val="00AB7B12"/>
    <w:rsid w:val="00AC036B"/>
    <w:rsid w:val="00AC1C04"/>
    <w:rsid w:val="00AC383C"/>
    <w:rsid w:val="00AC543F"/>
    <w:rsid w:val="00AE064F"/>
    <w:rsid w:val="00AE33DE"/>
    <w:rsid w:val="00AE3746"/>
    <w:rsid w:val="00AF39BC"/>
    <w:rsid w:val="00AF60F3"/>
    <w:rsid w:val="00B128EB"/>
    <w:rsid w:val="00B1636D"/>
    <w:rsid w:val="00B169E0"/>
    <w:rsid w:val="00B25DAF"/>
    <w:rsid w:val="00B336D1"/>
    <w:rsid w:val="00B34382"/>
    <w:rsid w:val="00B41241"/>
    <w:rsid w:val="00B52EFF"/>
    <w:rsid w:val="00B613DC"/>
    <w:rsid w:val="00B64D8D"/>
    <w:rsid w:val="00B74948"/>
    <w:rsid w:val="00B76FA0"/>
    <w:rsid w:val="00B81CBE"/>
    <w:rsid w:val="00B82D1F"/>
    <w:rsid w:val="00B8676C"/>
    <w:rsid w:val="00BA021F"/>
    <w:rsid w:val="00BA1709"/>
    <w:rsid w:val="00BA297D"/>
    <w:rsid w:val="00BA4E08"/>
    <w:rsid w:val="00BA594C"/>
    <w:rsid w:val="00BB4E0E"/>
    <w:rsid w:val="00BC2037"/>
    <w:rsid w:val="00BC5CF3"/>
    <w:rsid w:val="00BC7176"/>
    <w:rsid w:val="00BD6FDA"/>
    <w:rsid w:val="00BD7DA2"/>
    <w:rsid w:val="00BE0C55"/>
    <w:rsid w:val="00BE10EF"/>
    <w:rsid w:val="00BE6EA7"/>
    <w:rsid w:val="00BF2747"/>
    <w:rsid w:val="00BF5323"/>
    <w:rsid w:val="00BF6068"/>
    <w:rsid w:val="00BF6939"/>
    <w:rsid w:val="00BF6BE9"/>
    <w:rsid w:val="00C0686F"/>
    <w:rsid w:val="00C07E51"/>
    <w:rsid w:val="00C10C52"/>
    <w:rsid w:val="00C125A1"/>
    <w:rsid w:val="00C13A39"/>
    <w:rsid w:val="00C160CB"/>
    <w:rsid w:val="00C16875"/>
    <w:rsid w:val="00C2248B"/>
    <w:rsid w:val="00C26089"/>
    <w:rsid w:val="00C300F8"/>
    <w:rsid w:val="00C32711"/>
    <w:rsid w:val="00C33B80"/>
    <w:rsid w:val="00C4054A"/>
    <w:rsid w:val="00C40DA8"/>
    <w:rsid w:val="00C40F67"/>
    <w:rsid w:val="00C44107"/>
    <w:rsid w:val="00C56243"/>
    <w:rsid w:val="00C618EC"/>
    <w:rsid w:val="00C6216A"/>
    <w:rsid w:val="00C63404"/>
    <w:rsid w:val="00C640A3"/>
    <w:rsid w:val="00C643C1"/>
    <w:rsid w:val="00C668FB"/>
    <w:rsid w:val="00C67B90"/>
    <w:rsid w:val="00C80526"/>
    <w:rsid w:val="00C865CA"/>
    <w:rsid w:val="00C87BE8"/>
    <w:rsid w:val="00C92E72"/>
    <w:rsid w:val="00C93BBD"/>
    <w:rsid w:val="00C96BCC"/>
    <w:rsid w:val="00CA4304"/>
    <w:rsid w:val="00CA5AF6"/>
    <w:rsid w:val="00CB3D28"/>
    <w:rsid w:val="00CC21C1"/>
    <w:rsid w:val="00CC7718"/>
    <w:rsid w:val="00CD46E6"/>
    <w:rsid w:val="00CD629A"/>
    <w:rsid w:val="00CE0ED4"/>
    <w:rsid w:val="00CE2A26"/>
    <w:rsid w:val="00CF411B"/>
    <w:rsid w:val="00CF52C0"/>
    <w:rsid w:val="00D009B3"/>
    <w:rsid w:val="00D035FE"/>
    <w:rsid w:val="00D06517"/>
    <w:rsid w:val="00D06912"/>
    <w:rsid w:val="00D07994"/>
    <w:rsid w:val="00D143E3"/>
    <w:rsid w:val="00D14947"/>
    <w:rsid w:val="00D14BD1"/>
    <w:rsid w:val="00D15AB8"/>
    <w:rsid w:val="00D17BD2"/>
    <w:rsid w:val="00D231AB"/>
    <w:rsid w:val="00D26C6E"/>
    <w:rsid w:val="00D27834"/>
    <w:rsid w:val="00D324AD"/>
    <w:rsid w:val="00D368C2"/>
    <w:rsid w:val="00D36E34"/>
    <w:rsid w:val="00D50D65"/>
    <w:rsid w:val="00D50E0F"/>
    <w:rsid w:val="00D56646"/>
    <w:rsid w:val="00D60485"/>
    <w:rsid w:val="00D625BA"/>
    <w:rsid w:val="00D6456D"/>
    <w:rsid w:val="00D66468"/>
    <w:rsid w:val="00D75499"/>
    <w:rsid w:val="00D80AC3"/>
    <w:rsid w:val="00D8173C"/>
    <w:rsid w:val="00D81E48"/>
    <w:rsid w:val="00D87F33"/>
    <w:rsid w:val="00D9707D"/>
    <w:rsid w:val="00DB5336"/>
    <w:rsid w:val="00DC114E"/>
    <w:rsid w:val="00DC6589"/>
    <w:rsid w:val="00DC65FC"/>
    <w:rsid w:val="00DD0777"/>
    <w:rsid w:val="00DD1B24"/>
    <w:rsid w:val="00DD24F5"/>
    <w:rsid w:val="00DD6485"/>
    <w:rsid w:val="00DE3F2A"/>
    <w:rsid w:val="00DF1FCF"/>
    <w:rsid w:val="00DF2E9E"/>
    <w:rsid w:val="00DF5E73"/>
    <w:rsid w:val="00DF6F6E"/>
    <w:rsid w:val="00E02BA5"/>
    <w:rsid w:val="00E02C4D"/>
    <w:rsid w:val="00E03A32"/>
    <w:rsid w:val="00E06E32"/>
    <w:rsid w:val="00E13B44"/>
    <w:rsid w:val="00E13EB9"/>
    <w:rsid w:val="00E21880"/>
    <w:rsid w:val="00E222FA"/>
    <w:rsid w:val="00E25615"/>
    <w:rsid w:val="00E27B66"/>
    <w:rsid w:val="00E309AB"/>
    <w:rsid w:val="00E353DD"/>
    <w:rsid w:val="00E35F61"/>
    <w:rsid w:val="00E37D62"/>
    <w:rsid w:val="00E42BE9"/>
    <w:rsid w:val="00E42D64"/>
    <w:rsid w:val="00E446CC"/>
    <w:rsid w:val="00E5680C"/>
    <w:rsid w:val="00E60221"/>
    <w:rsid w:val="00E60D92"/>
    <w:rsid w:val="00E61716"/>
    <w:rsid w:val="00E74840"/>
    <w:rsid w:val="00E9088A"/>
    <w:rsid w:val="00E94366"/>
    <w:rsid w:val="00EA0546"/>
    <w:rsid w:val="00EA4FA8"/>
    <w:rsid w:val="00EB0BC7"/>
    <w:rsid w:val="00EB167B"/>
    <w:rsid w:val="00EB6A6D"/>
    <w:rsid w:val="00EB7E2E"/>
    <w:rsid w:val="00EC243A"/>
    <w:rsid w:val="00ED1D0D"/>
    <w:rsid w:val="00ED4A52"/>
    <w:rsid w:val="00ED5730"/>
    <w:rsid w:val="00EE312E"/>
    <w:rsid w:val="00EE3789"/>
    <w:rsid w:val="00EE43A7"/>
    <w:rsid w:val="00EE459E"/>
    <w:rsid w:val="00EF3192"/>
    <w:rsid w:val="00EF3349"/>
    <w:rsid w:val="00EF7D30"/>
    <w:rsid w:val="00F00AAB"/>
    <w:rsid w:val="00F0116F"/>
    <w:rsid w:val="00F012B6"/>
    <w:rsid w:val="00F059C7"/>
    <w:rsid w:val="00F069AC"/>
    <w:rsid w:val="00F10B69"/>
    <w:rsid w:val="00F1599D"/>
    <w:rsid w:val="00F21461"/>
    <w:rsid w:val="00F2401F"/>
    <w:rsid w:val="00F2447C"/>
    <w:rsid w:val="00F34FBD"/>
    <w:rsid w:val="00F52A8A"/>
    <w:rsid w:val="00F53DCC"/>
    <w:rsid w:val="00F557C2"/>
    <w:rsid w:val="00F604FF"/>
    <w:rsid w:val="00F7455F"/>
    <w:rsid w:val="00F74DE4"/>
    <w:rsid w:val="00F77E89"/>
    <w:rsid w:val="00F80F9B"/>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15BC"/>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8C53DD"/>
    <w:pPr>
      <w:keepNext/>
      <w:keepLines/>
      <w:numPr>
        <w:numId w:val="8"/>
      </w:numPr>
      <w:spacing w:before="20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8832BA"/>
    <w:pPr>
      <w:keepNext/>
      <w:keepLines/>
      <w:numPr>
        <w:numId w:val="3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BE0C55"/>
    <w:pPr>
      <w:keepNext/>
      <w:keepLines/>
      <w:numPr>
        <w:numId w:val="4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8C53DD"/>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8832BA"/>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BE0C55"/>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19"/>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 w:type="table" w:styleId="LightShading-Accent5">
    <w:name w:val="Light Shading Accent 5"/>
    <w:basedOn w:val="TableNormal"/>
    <w:uiPriority w:val="60"/>
    <w:rsid w:val="00F34FB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475">
      <w:bodyDiv w:val="1"/>
      <w:marLeft w:val="0"/>
      <w:marRight w:val="0"/>
      <w:marTop w:val="0"/>
      <w:marBottom w:val="0"/>
      <w:divBdr>
        <w:top w:val="none" w:sz="0" w:space="0" w:color="auto"/>
        <w:left w:val="none" w:sz="0" w:space="0" w:color="auto"/>
        <w:bottom w:val="none" w:sz="0" w:space="0" w:color="auto"/>
        <w:right w:val="none" w:sz="0" w:space="0" w:color="auto"/>
      </w:divBdr>
    </w:div>
    <w:div w:id="125861013">
      <w:bodyDiv w:val="1"/>
      <w:marLeft w:val="0"/>
      <w:marRight w:val="0"/>
      <w:marTop w:val="0"/>
      <w:marBottom w:val="0"/>
      <w:divBdr>
        <w:top w:val="none" w:sz="0" w:space="0" w:color="auto"/>
        <w:left w:val="none" w:sz="0" w:space="0" w:color="auto"/>
        <w:bottom w:val="none" w:sz="0" w:space="0" w:color="auto"/>
        <w:right w:val="none" w:sz="0" w:space="0" w:color="auto"/>
      </w:divBdr>
    </w:div>
    <w:div w:id="227376410">
      <w:bodyDiv w:val="1"/>
      <w:marLeft w:val="0"/>
      <w:marRight w:val="0"/>
      <w:marTop w:val="0"/>
      <w:marBottom w:val="0"/>
      <w:divBdr>
        <w:top w:val="none" w:sz="0" w:space="0" w:color="auto"/>
        <w:left w:val="none" w:sz="0" w:space="0" w:color="auto"/>
        <w:bottom w:val="none" w:sz="0" w:space="0" w:color="auto"/>
        <w:right w:val="none" w:sz="0" w:space="0" w:color="auto"/>
      </w:divBdr>
    </w:div>
    <w:div w:id="245115780">
      <w:bodyDiv w:val="1"/>
      <w:marLeft w:val="0"/>
      <w:marRight w:val="0"/>
      <w:marTop w:val="0"/>
      <w:marBottom w:val="0"/>
      <w:divBdr>
        <w:top w:val="none" w:sz="0" w:space="0" w:color="auto"/>
        <w:left w:val="none" w:sz="0" w:space="0" w:color="auto"/>
        <w:bottom w:val="none" w:sz="0" w:space="0" w:color="auto"/>
        <w:right w:val="none" w:sz="0" w:space="0" w:color="auto"/>
      </w:divBdr>
    </w:div>
    <w:div w:id="261766925">
      <w:bodyDiv w:val="1"/>
      <w:marLeft w:val="0"/>
      <w:marRight w:val="0"/>
      <w:marTop w:val="0"/>
      <w:marBottom w:val="0"/>
      <w:divBdr>
        <w:top w:val="none" w:sz="0" w:space="0" w:color="auto"/>
        <w:left w:val="none" w:sz="0" w:space="0" w:color="auto"/>
        <w:bottom w:val="none" w:sz="0" w:space="0" w:color="auto"/>
        <w:right w:val="none" w:sz="0" w:space="0" w:color="auto"/>
      </w:divBdr>
    </w:div>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474370515">
      <w:bodyDiv w:val="1"/>
      <w:marLeft w:val="0"/>
      <w:marRight w:val="0"/>
      <w:marTop w:val="0"/>
      <w:marBottom w:val="0"/>
      <w:divBdr>
        <w:top w:val="none" w:sz="0" w:space="0" w:color="auto"/>
        <w:left w:val="none" w:sz="0" w:space="0" w:color="auto"/>
        <w:bottom w:val="none" w:sz="0" w:space="0" w:color="auto"/>
        <w:right w:val="none" w:sz="0" w:space="0" w:color="auto"/>
      </w:divBdr>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625162337">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728772366">
      <w:bodyDiv w:val="1"/>
      <w:marLeft w:val="0"/>
      <w:marRight w:val="0"/>
      <w:marTop w:val="0"/>
      <w:marBottom w:val="0"/>
      <w:divBdr>
        <w:top w:val="none" w:sz="0" w:space="0" w:color="auto"/>
        <w:left w:val="none" w:sz="0" w:space="0" w:color="auto"/>
        <w:bottom w:val="none" w:sz="0" w:space="0" w:color="auto"/>
        <w:right w:val="none" w:sz="0" w:space="0" w:color="auto"/>
      </w:divBdr>
    </w:div>
    <w:div w:id="815492848">
      <w:bodyDiv w:val="1"/>
      <w:marLeft w:val="0"/>
      <w:marRight w:val="0"/>
      <w:marTop w:val="0"/>
      <w:marBottom w:val="0"/>
      <w:divBdr>
        <w:top w:val="none" w:sz="0" w:space="0" w:color="auto"/>
        <w:left w:val="none" w:sz="0" w:space="0" w:color="auto"/>
        <w:bottom w:val="none" w:sz="0" w:space="0" w:color="auto"/>
        <w:right w:val="none" w:sz="0" w:space="0" w:color="auto"/>
      </w:divBdr>
    </w:div>
    <w:div w:id="823279377">
      <w:bodyDiv w:val="1"/>
      <w:marLeft w:val="0"/>
      <w:marRight w:val="0"/>
      <w:marTop w:val="0"/>
      <w:marBottom w:val="0"/>
      <w:divBdr>
        <w:top w:val="none" w:sz="0" w:space="0" w:color="auto"/>
        <w:left w:val="none" w:sz="0" w:space="0" w:color="auto"/>
        <w:bottom w:val="none" w:sz="0" w:space="0" w:color="auto"/>
        <w:right w:val="none" w:sz="0" w:space="0" w:color="auto"/>
      </w:divBdr>
    </w:div>
    <w:div w:id="878394711">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908464003">
      <w:bodyDiv w:val="1"/>
      <w:marLeft w:val="0"/>
      <w:marRight w:val="0"/>
      <w:marTop w:val="0"/>
      <w:marBottom w:val="0"/>
      <w:divBdr>
        <w:top w:val="none" w:sz="0" w:space="0" w:color="auto"/>
        <w:left w:val="none" w:sz="0" w:space="0" w:color="auto"/>
        <w:bottom w:val="none" w:sz="0" w:space="0" w:color="auto"/>
        <w:right w:val="none" w:sz="0" w:space="0" w:color="auto"/>
      </w:divBdr>
    </w:div>
    <w:div w:id="982271778">
      <w:bodyDiv w:val="1"/>
      <w:marLeft w:val="0"/>
      <w:marRight w:val="0"/>
      <w:marTop w:val="0"/>
      <w:marBottom w:val="0"/>
      <w:divBdr>
        <w:top w:val="none" w:sz="0" w:space="0" w:color="auto"/>
        <w:left w:val="none" w:sz="0" w:space="0" w:color="auto"/>
        <w:bottom w:val="none" w:sz="0" w:space="0" w:color="auto"/>
        <w:right w:val="none" w:sz="0" w:space="0" w:color="auto"/>
      </w:divBdr>
    </w:div>
    <w:div w:id="996227005">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035614885">
      <w:bodyDiv w:val="1"/>
      <w:marLeft w:val="0"/>
      <w:marRight w:val="0"/>
      <w:marTop w:val="0"/>
      <w:marBottom w:val="0"/>
      <w:divBdr>
        <w:top w:val="none" w:sz="0" w:space="0" w:color="auto"/>
        <w:left w:val="none" w:sz="0" w:space="0" w:color="auto"/>
        <w:bottom w:val="none" w:sz="0" w:space="0" w:color="auto"/>
        <w:right w:val="none" w:sz="0" w:space="0" w:color="auto"/>
      </w:divBdr>
    </w:div>
    <w:div w:id="1106579952">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175806456">
      <w:bodyDiv w:val="1"/>
      <w:marLeft w:val="0"/>
      <w:marRight w:val="0"/>
      <w:marTop w:val="0"/>
      <w:marBottom w:val="0"/>
      <w:divBdr>
        <w:top w:val="none" w:sz="0" w:space="0" w:color="auto"/>
        <w:left w:val="none" w:sz="0" w:space="0" w:color="auto"/>
        <w:bottom w:val="none" w:sz="0" w:space="0" w:color="auto"/>
        <w:right w:val="none" w:sz="0" w:space="0" w:color="auto"/>
      </w:divBdr>
    </w:div>
    <w:div w:id="1200974419">
      <w:bodyDiv w:val="1"/>
      <w:marLeft w:val="0"/>
      <w:marRight w:val="0"/>
      <w:marTop w:val="0"/>
      <w:marBottom w:val="0"/>
      <w:divBdr>
        <w:top w:val="none" w:sz="0" w:space="0" w:color="auto"/>
        <w:left w:val="none" w:sz="0" w:space="0" w:color="auto"/>
        <w:bottom w:val="none" w:sz="0" w:space="0" w:color="auto"/>
        <w:right w:val="none" w:sz="0" w:space="0" w:color="auto"/>
      </w:divBdr>
    </w:div>
    <w:div w:id="1265260891">
      <w:bodyDiv w:val="1"/>
      <w:marLeft w:val="0"/>
      <w:marRight w:val="0"/>
      <w:marTop w:val="0"/>
      <w:marBottom w:val="0"/>
      <w:divBdr>
        <w:top w:val="none" w:sz="0" w:space="0" w:color="auto"/>
        <w:left w:val="none" w:sz="0" w:space="0" w:color="auto"/>
        <w:bottom w:val="none" w:sz="0" w:space="0" w:color="auto"/>
        <w:right w:val="none" w:sz="0" w:space="0" w:color="auto"/>
      </w:divBdr>
    </w:div>
    <w:div w:id="1330714035">
      <w:bodyDiv w:val="1"/>
      <w:marLeft w:val="0"/>
      <w:marRight w:val="0"/>
      <w:marTop w:val="0"/>
      <w:marBottom w:val="0"/>
      <w:divBdr>
        <w:top w:val="none" w:sz="0" w:space="0" w:color="auto"/>
        <w:left w:val="none" w:sz="0" w:space="0" w:color="auto"/>
        <w:bottom w:val="none" w:sz="0" w:space="0" w:color="auto"/>
        <w:right w:val="none" w:sz="0" w:space="0" w:color="auto"/>
      </w:divBdr>
    </w:div>
    <w:div w:id="1353797055">
      <w:bodyDiv w:val="1"/>
      <w:marLeft w:val="0"/>
      <w:marRight w:val="0"/>
      <w:marTop w:val="0"/>
      <w:marBottom w:val="0"/>
      <w:divBdr>
        <w:top w:val="none" w:sz="0" w:space="0" w:color="auto"/>
        <w:left w:val="none" w:sz="0" w:space="0" w:color="auto"/>
        <w:bottom w:val="none" w:sz="0" w:space="0" w:color="auto"/>
        <w:right w:val="none" w:sz="0" w:space="0" w:color="auto"/>
      </w:divBdr>
    </w:div>
    <w:div w:id="1367558432">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74768638">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456287802">
      <w:bodyDiv w:val="1"/>
      <w:marLeft w:val="0"/>
      <w:marRight w:val="0"/>
      <w:marTop w:val="0"/>
      <w:marBottom w:val="0"/>
      <w:divBdr>
        <w:top w:val="none" w:sz="0" w:space="0" w:color="auto"/>
        <w:left w:val="none" w:sz="0" w:space="0" w:color="auto"/>
        <w:bottom w:val="none" w:sz="0" w:space="0" w:color="auto"/>
        <w:right w:val="none" w:sz="0" w:space="0" w:color="auto"/>
      </w:divBdr>
    </w:div>
    <w:div w:id="1468740210">
      <w:bodyDiv w:val="1"/>
      <w:marLeft w:val="0"/>
      <w:marRight w:val="0"/>
      <w:marTop w:val="0"/>
      <w:marBottom w:val="0"/>
      <w:divBdr>
        <w:top w:val="none" w:sz="0" w:space="0" w:color="auto"/>
        <w:left w:val="none" w:sz="0" w:space="0" w:color="auto"/>
        <w:bottom w:val="none" w:sz="0" w:space="0" w:color="auto"/>
        <w:right w:val="none" w:sz="0" w:space="0" w:color="auto"/>
      </w:divBdr>
    </w:div>
    <w:div w:id="1516260882">
      <w:bodyDiv w:val="1"/>
      <w:marLeft w:val="0"/>
      <w:marRight w:val="0"/>
      <w:marTop w:val="0"/>
      <w:marBottom w:val="0"/>
      <w:divBdr>
        <w:top w:val="none" w:sz="0" w:space="0" w:color="auto"/>
        <w:left w:val="none" w:sz="0" w:space="0" w:color="auto"/>
        <w:bottom w:val="none" w:sz="0" w:space="0" w:color="auto"/>
        <w:right w:val="none" w:sz="0" w:space="0" w:color="auto"/>
      </w:divBdr>
    </w:div>
    <w:div w:id="1549880882">
      <w:bodyDiv w:val="1"/>
      <w:marLeft w:val="0"/>
      <w:marRight w:val="0"/>
      <w:marTop w:val="0"/>
      <w:marBottom w:val="0"/>
      <w:divBdr>
        <w:top w:val="none" w:sz="0" w:space="0" w:color="auto"/>
        <w:left w:val="none" w:sz="0" w:space="0" w:color="auto"/>
        <w:bottom w:val="none" w:sz="0" w:space="0" w:color="auto"/>
        <w:right w:val="none" w:sz="0" w:space="0" w:color="auto"/>
      </w:divBdr>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1621955086">
      <w:bodyDiv w:val="1"/>
      <w:marLeft w:val="0"/>
      <w:marRight w:val="0"/>
      <w:marTop w:val="0"/>
      <w:marBottom w:val="0"/>
      <w:divBdr>
        <w:top w:val="none" w:sz="0" w:space="0" w:color="auto"/>
        <w:left w:val="none" w:sz="0" w:space="0" w:color="auto"/>
        <w:bottom w:val="none" w:sz="0" w:space="0" w:color="auto"/>
        <w:right w:val="none" w:sz="0" w:space="0" w:color="auto"/>
      </w:divBdr>
    </w:div>
    <w:div w:id="1687906730">
      <w:bodyDiv w:val="1"/>
      <w:marLeft w:val="0"/>
      <w:marRight w:val="0"/>
      <w:marTop w:val="0"/>
      <w:marBottom w:val="0"/>
      <w:divBdr>
        <w:top w:val="none" w:sz="0" w:space="0" w:color="auto"/>
        <w:left w:val="none" w:sz="0" w:space="0" w:color="auto"/>
        <w:bottom w:val="none" w:sz="0" w:space="0" w:color="auto"/>
        <w:right w:val="none" w:sz="0" w:space="0" w:color="auto"/>
      </w:divBdr>
    </w:div>
    <w:div w:id="1827236549">
      <w:bodyDiv w:val="1"/>
      <w:marLeft w:val="0"/>
      <w:marRight w:val="0"/>
      <w:marTop w:val="0"/>
      <w:marBottom w:val="0"/>
      <w:divBdr>
        <w:top w:val="none" w:sz="0" w:space="0" w:color="auto"/>
        <w:left w:val="none" w:sz="0" w:space="0" w:color="auto"/>
        <w:bottom w:val="none" w:sz="0" w:space="0" w:color="auto"/>
        <w:right w:val="none" w:sz="0" w:space="0" w:color="auto"/>
      </w:divBdr>
    </w:div>
    <w:div w:id="2011718182">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yperlink" Target="http://techblog.ngocsonak.net/2011/01/net-framework-hinh-thanh-va-phat-trien/" TargetMode="External"/><Relationship Id="rId3" Type="http://schemas.openxmlformats.org/officeDocument/2006/relationships/styles" Target="styles.xml"/><Relationship Id="rId21" Type="http://schemas.openxmlformats.org/officeDocument/2006/relationships/hyperlink" Target="http://libraries.maine.edu/Spatial/gisweb/spatdb/urisa/ur94070.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msdn.microsoft.com/en-us/library/bb822049.asp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dotnet.niit.vn/-net-framework/-net-framework-la-gi"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ebhelp.esri.com/arcgisserver/9.2/dotNet/manager/administration/distributed_install.htm" TargetMode="External"/><Relationship Id="rId28" Type="http://schemas.openxmlformats.org/officeDocument/2006/relationships/fontTable" Target="fontTable.xml"/><Relationship Id="rId10" Type="http://schemas.openxmlformats.org/officeDocument/2006/relationships/hyperlink" Target="http://tnmtbinhphuoc.gov.vn/uploads/News/pic/nvn_1261124843.jpg"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oleObject" Target="embeddings/oleObject1.bin"/><Relationship Id="rId22" Type="http://schemas.openxmlformats.org/officeDocument/2006/relationships/hyperlink" Target="http://home.klebos.net/philip.sargent/oo-gis/ppframe.htm" TargetMode="External"/><Relationship Id="rId27" Type="http://schemas.openxmlformats.org/officeDocument/2006/relationships/hyperlink" Target="http://www.dosm.gov.vn/default.aspx?tabid=413&amp;Cateid=2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TT\AppData\Roaming\Microsoft\Templates\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6EC2C-219F-40C1-B93E-08869A4A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839</TotalTime>
  <Pages>46</Pages>
  <Words>8258</Words>
  <Characters>47074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145</cp:revision>
  <dcterms:created xsi:type="dcterms:W3CDTF">2012-01-05T00:11:00Z</dcterms:created>
  <dcterms:modified xsi:type="dcterms:W3CDTF">2012-01-11T04:43:00Z</dcterms:modified>
</cp:coreProperties>
</file>